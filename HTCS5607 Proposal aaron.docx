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51B94" w14:textId="02ABEEE4" w:rsidR="00B47F8D" w:rsidRPr="00841F33" w:rsidRDefault="00300589" w:rsidP="00440EC9">
      <w:pPr>
        <w:pStyle w:val="a8"/>
        <w:pBdr>
          <w:bottom w:val="none" w:sz="0" w:space="0" w:color="auto"/>
        </w:pBdr>
        <w:spacing w:after="0"/>
        <w:rPr>
          <w:rFonts w:ascii="Calibri Light" w:hAnsi="Calibri Light"/>
          <w:color w:val="4F81BD" w:themeColor="accent1"/>
          <w:sz w:val="48"/>
          <w:szCs w:val="48"/>
        </w:rPr>
      </w:pPr>
      <w:r w:rsidRPr="00841F33">
        <w:rPr>
          <w:rFonts w:ascii="Calibri Light" w:hAnsi="Calibri Light"/>
          <w:color w:val="4F81BD" w:themeColor="accent1"/>
          <w:sz w:val="48"/>
          <w:szCs w:val="48"/>
        </w:rPr>
        <w:t>New Zealand Diploma in Information Systems</w:t>
      </w:r>
    </w:p>
    <w:p w14:paraId="09CFBA36" w14:textId="0A2731BD" w:rsidR="00B47F8D" w:rsidRPr="00440EC9" w:rsidRDefault="00A90A4F" w:rsidP="00440EC9">
      <w:pPr>
        <w:spacing w:after="160"/>
        <w:rPr>
          <w:rFonts w:asciiTheme="minorHAnsi" w:hAnsiTheme="minorHAnsi"/>
          <w:b/>
          <w:sz w:val="32"/>
          <w:szCs w:val="32"/>
        </w:rPr>
      </w:pPr>
      <w:r>
        <w:rPr>
          <w:rFonts w:asciiTheme="minorHAnsi" w:hAnsiTheme="minorHAnsi"/>
          <w:b/>
          <w:sz w:val="32"/>
          <w:szCs w:val="32"/>
        </w:rPr>
        <w:t>HTCS5607</w:t>
      </w:r>
      <w:r w:rsidR="00B47F8D" w:rsidRPr="00440EC9">
        <w:rPr>
          <w:rFonts w:asciiTheme="minorHAnsi" w:hAnsiTheme="minorHAnsi"/>
          <w:b/>
          <w:sz w:val="32"/>
          <w:szCs w:val="32"/>
        </w:rPr>
        <w:t xml:space="preserve"> </w:t>
      </w:r>
      <w:r w:rsidRPr="00A90A4F">
        <w:rPr>
          <w:rFonts w:asciiTheme="minorHAnsi" w:hAnsiTheme="minorHAnsi"/>
          <w:b/>
          <w:sz w:val="32"/>
          <w:szCs w:val="32"/>
        </w:rPr>
        <w:t>IS Application Project</w:t>
      </w:r>
    </w:p>
    <w:p w14:paraId="4D065F65" w14:textId="0D11AEBF" w:rsidR="00B47F8D" w:rsidRPr="00440EC9" w:rsidRDefault="00A90A4F" w:rsidP="00B47F8D">
      <w:pPr>
        <w:rPr>
          <w:rFonts w:asciiTheme="minorHAnsi" w:hAnsiTheme="minorHAnsi"/>
          <w:b/>
          <w:sz w:val="32"/>
          <w:szCs w:val="32"/>
        </w:rPr>
      </w:pPr>
      <w:r>
        <w:rPr>
          <w:rFonts w:asciiTheme="minorHAnsi" w:hAnsiTheme="minorHAnsi"/>
          <w:b/>
          <w:sz w:val="32"/>
          <w:szCs w:val="32"/>
        </w:rPr>
        <w:t>Appendix I</w:t>
      </w:r>
      <w:r w:rsidR="006D23A2">
        <w:rPr>
          <w:rFonts w:asciiTheme="minorHAnsi" w:hAnsiTheme="minorHAnsi"/>
          <w:b/>
          <w:sz w:val="32"/>
          <w:szCs w:val="32"/>
        </w:rPr>
        <w:t xml:space="preserve">: </w:t>
      </w:r>
      <w:r w:rsidR="00B47F8D" w:rsidRPr="00440EC9">
        <w:rPr>
          <w:rFonts w:asciiTheme="minorHAnsi" w:hAnsiTheme="minorHAnsi"/>
          <w:b/>
          <w:sz w:val="32"/>
          <w:szCs w:val="32"/>
        </w:rPr>
        <w:t xml:space="preserve">PROPOSAL </w:t>
      </w:r>
      <w:r w:rsidR="0050253A">
        <w:rPr>
          <w:rFonts w:asciiTheme="minorHAnsi" w:hAnsiTheme="minorHAnsi"/>
          <w:b/>
          <w:sz w:val="32"/>
          <w:szCs w:val="32"/>
        </w:rPr>
        <w:t>TEMPLATE</w:t>
      </w:r>
    </w:p>
    <w:p w14:paraId="33BD074F" w14:textId="4039896A" w:rsidR="00AD1EFC" w:rsidRPr="004D0868" w:rsidRDefault="00B47F8D" w:rsidP="00B47F8D">
      <w:pPr>
        <w:spacing w:after="160" w:line="259" w:lineRule="auto"/>
        <w:rPr>
          <w:rFonts w:asciiTheme="minorHAnsi" w:eastAsiaTheme="majorEastAsia" w:hAnsiTheme="minorHAnsi" w:cstheme="majorBidi"/>
          <w:b/>
          <w:bCs/>
          <w:caps/>
          <w:sz w:val="24"/>
          <w:szCs w:val="24"/>
        </w:rPr>
      </w:pPr>
      <w:r w:rsidRPr="004D0868">
        <w:rPr>
          <w:rFonts w:asciiTheme="minorHAnsi" w:eastAsiaTheme="majorEastAsia" w:hAnsiTheme="minorHAnsi" w:cstheme="majorBidi"/>
          <w:b/>
          <w:bCs/>
          <w:caps/>
          <w:sz w:val="24"/>
          <w:szCs w:val="24"/>
        </w:rPr>
        <w:t>Project Name</w:t>
      </w:r>
      <w:r w:rsidR="00570E0D" w:rsidRPr="004D0868">
        <w:rPr>
          <w:rFonts w:asciiTheme="minorHAnsi" w:eastAsiaTheme="majorEastAsia" w:hAnsiTheme="minorHAnsi" w:cstheme="majorBidi"/>
          <w:b/>
          <w:bCs/>
          <w:caps/>
          <w:sz w:val="24"/>
          <w:szCs w:val="24"/>
        </w:rPr>
        <w:t>:</w:t>
      </w:r>
    </w:p>
    <w:p w14:paraId="7A5970DC" w14:textId="2CF32096" w:rsidR="002258AE" w:rsidRPr="004D0868" w:rsidRDefault="00A90A4F" w:rsidP="00B47F8D">
      <w:pPr>
        <w:spacing w:after="160" w:line="259" w:lineRule="auto"/>
        <w:rPr>
          <w:rFonts w:asciiTheme="minorHAnsi" w:eastAsiaTheme="majorEastAsia" w:hAnsiTheme="minorHAnsi" w:cstheme="majorBidi"/>
          <w:b/>
          <w:bCs/>
          <w:caps/>
          <w:sz w:val="24"/>
          <w:szCs w:val="24"/>
        </w:rPr>
      </w:pPr>
      <w:r>
        <w:rPr>
          <w:rFonts w:asciiTheme="minorHAnsi" w:eastAsiaTheme="majorEastAsia" w:hAnsiTheme="minorHAnsi" w:cstheme="majorBidi"/>
          <w:b/>
          <w:bCs/>
          <w:caps/>
          <w:sz w:val="24"/>
          <w:szCs w:val="24"/>
        </w:rPr>
        <w:t>Lecturer</w:t>
      </w:r>
      <w:r w:rsidR="004D0868" w:rsidRPr="004D0868">
        <w:rPr>
          <w:rFonts w:asciiTheme="minorHAnsi" w:eastAsiaTheme="majorEastAsia" w:hAnsiTheme="minorHAnsi" w:cstheme="majorBidi"/>
          <w:b/>
          <w:bCs/>
          <w:caps/>
          <w:sz w:val="24"/>
          <w:szCs w:val="24"/>
        </w:rPr>
        <w:t xml:space="preserve"> name</w:t>
      </w:r>
      <w:r w:rsidR="002258AE" w:rsidRPr="004D0868">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140B12" w14:paraId="0FEEFCC8" w14:textId="77777777" w:rsidTr="41184AC0">
        <w:trPr>
          <w:cantSplit/>
        </w:trPr>
        <w:tc>
          <w:tcPr>
            <w:tcW w:w="1746" w:type="pct"/>
            <w:shd w:val="clear" w:color="auto" w:fill="4F81BD" w:themeFill="accent1"/>
          </w:tcPr>
          <w:p w14:paraId="76D18109" w14:textId="678D0E4C" w:rsidR="00E935DA" w:rsidRPr="00140B12" w:rsidRDefault="00E935DA" w:rsidP="00335418">
            <w:pPr>
              <w:pStyle w:val="Table"/>
              <w:rPr>
                <w:rFonts w:asciiTheme="minorHAnsi" w:hAnsiTheme="minorHAnsi"/>
                <w:b/>
                <w:color w:val="FFFFFF" w:themeColor="background1"/>
                <w:sz w:val="22"/>
                <w:szCs w:val="22"/>
              </w:rPr>
            </w:pPr>
            <w:r w:rsidRPr="00140B12">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140B12" w:rsidRDefault="00E935DA" w:rsidP="00E935DA">
            <w:pPr>
              <w:pStyle w:val="Table"/>
              <w:jc w:val="center"/>
              <w:rPr>
                <w:rFonts w:asciiTheme="minorHAnsi" w:hAnsiTheme="minorHAnsi"/>
                <w:b/>
                <w:color w:val="FFFFFF" w:themeColor="background1"/>
                <w:sz w:val="22"/>
                <w:szCs w:val="22"/>
              </w:rPr>
            </w:pPr>
            <w:r w:rsidRPr="00140B12">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140B12" w:rsidRDefault="00E935DA" w:rsidP="00E935DA">
            <w:pPr>
              <w:pStyle w:val="Table"/>
              <w:jc w:val="center"/>
              <w:rPr>
                <w:rFonts w:asciiTheme="minorHAnsi" w:hAnsiTheme="minorHAnsi"/>
                <w:b/>
                <w:color w:val="FFFFFF" w:themeColor="background1"/>
                <w:sz w:val="22"/>
                <w:szCs w:val="22"/>
              </w:rPr>
            </w:pPr>
            <w:r w:rsidRPr="00140B12">
              <w:rPr>
                <w:rFonts w:asciiTheme="minorHAnsi" w:hAnsiTheme="minorHAnsi"/>
                <w:b/>
                <w:color w:val="FFFFFF" w:themeColor="background1"/>
                <w:sz w:val="22"/>
                <w:szCs w:val="22"/>
              </w:rPr>
              <w:t>Email</w:t>
            </w:r>
          </w:p>
        </w:tc>
        <w:tc>
          <w:tcPr>
            <w:tcW w:w="1085" w:type="pct"/>
            <w:shd w:val="clear" w:color="auto" w:fill="4F81BD" w:themeFill="accent1"/>
          </w:tcPr>
          <w:p w14:paraId="51BE6329" w14:textId="77777777" w:rsidR="00E935DA" w:rsidRPr="00140B12" w:rsidRDefault="00E935DA" w:rsidP="00E935DA">
            <w:pPr>
              <w:pStyle w:val="Table"/>
              <w:jc w:val="center"/>
              <w:rPr>
                <w:rFonts w:asciiTheme="minorHAnsi" w:hAnsiTheme="minorHAnsi"/>
                <w:b/>
                <w:color w:val="FFFFFF" w:themeColor="background1"/>
                <w:sz w:val="22"/>
                <w:szCs w:val="22"/>
              </w:rPr>
            </w:pPr>
            <w:r w:rsidRPr="00140B12">
              <w:rPr>
                <w:rFonts w:asciiTheme="minorHAnsi" w:hAnsiTheme="minorHAnsi"/>
                <w:b/>
                <w:color w:val="FFFFFF" w:themeColor="background1"/>
                <w:sz w:val="22"/>
                <w:szCs w:val="22"/>
              </w:rPr>
              <w:t>Phone</w:t>
            </w:r>
          </w:p>
        </w:tc>
      </w:tr>
      <w:tr w:rsidR="00E935DA" w:rsidRPr="00140B12" w14:paraId="0E1C5621" w14:textId="77777777" w:rsidTr="41184AC0">
        <w:trPr>
          <w:cantSplit/>
        </w:trPr>
        <w:tc>
          <w:tcPr>
            <w:tcW w:w="1746" w:type="pct"/>
          </w:tcPr>
          <w:p w14:paraId="34C5D2E6" w14:textId="77777777" w:rsidR="00E935DA" w:rsidRPr="00140B12" w:rsidRDefault="00E935DA" w:rsidP="001D4EFB">
            <w:pPr>
              <w:pStyle w:val="Table"/>
              <w:spacing w:after="0"/>
              <w:rPr>
                <w:rFonts w:asciiTheme="minorHAnsi" w:hAnsiTheme="minorHAnsi"/>
                <w:b/>
                <w:bCs/>
                <w:i/>
                <w:sz w:val="22"/>
                <w:szCs w:val="22"/>
              </w:rPr>
            </w:pPr>
            <w:r w:rsidRPr="00140B12">
              <w:rPr>
                <w:rFonts w:asciiTheme="minorHAnsi" w:hAnsiTheme="minorHAnsi"/>
                <w:b/>
                <w:bCs/>
                <w:i/>
                <w:sz w:val="22"/>
                <w:szCs w:val="22"/>
              </w:rPr>
              <w:t>Project Manager</w:t>
            </w:r>
          </w:p>
          <w:p w14:paraId="44FE2B35" w14:textId="71E1C4B0" w:rsidR="00E935DA" w:rsidRPr="00140B12" w:rsidRDefault="00E935DA" w:rsidP="00E935DA">
            <w:pPr>
              <w:pStyle w:val="Table"/>
              <w:rPr>
                <w:rFonts w:asciiTheme="minorHAnsi" w:hAnsiTheme="minorHAnsi"/>
                <w:bCs/>
                <w:i/>
                <w:sz w:val="22"/>
                <w:szCs w:val="22"/>
              </w:rPr>
            </w:pPr>
            <w:r w:rsidRPr="00140B12">
              <w:rPr>
                <w:rFonts w:asciiTheme="minorHAnsi" w:hAnsiTheme="minorHAnsi"/>
                <w:bCs/>
                <w:i/>
                <w:sz w:val="22"/>
                <w:szCs w:val="22"/>
              </w:rPr>
              <w:t>[Name]</w:t>
            </w:r>
          </w:p>
        </w:tc>
        <w:tc>
          <w:tcPr>
            <w:tcW w:w="1085" w:type="pct"/>
          </w:tcPr>
          <w:p w14:paraId="65CC5B54" w14:textId="77777777" w:rsidR="00E935DA" w:rsidRPr="00140B12" w:rsidRDefault="00E935DA" w:rsidP="00E935DA">
            <w:pPr>
              <w:pStyle w:val="Table"/>
              <w:rPr>
                <w:rFonts w:asciiTheme="minorHAnsi" w:hAnsiTheme="minorHAnsi"/>
                <w:sz w:val="22"/>
                <w:szCs w:val="22"/>
              </w:rPr>
            </w:pPr>
          </w:p>
        </w:tc>
        <w:tc>
          <w:tcPr>
            <w:tcW w:w="1085" w:type="pct"/>
          </w:tcPr>
          <w:p w14:paraId="6BD8A5DE" w14:textId="77777777" w:rsidR="00E935DA" w:rsidRPr="00140B12" w:rsidRDefault="00E935DA" w:rsidP="00E935DA">
            <w:pPr>
              <w:pStyle w:val="Table"/>
              <w:rPr>
                <w:rFonts w:asciiTheme="minorHAnsi" w:hAnsiTheme="minorHAnsi"/>
                <w:sz w:val="22"/>
                <w:szCs w:val="22"/>
              </w:rPr>
            </w:pPr>
          </w:p>
        </w:tc>
        <w:tc>
          <w:tcPr>
            <w:tcW w:w="1085" w:type="pct"/>
          </w:tcPr>
          <w:p w14:paraId="71601541" w14:textId="77777777" w:rsidR="00E935DA" w:rsidRPr="00140B12" w:rsidRDefault="00E935DA" w:rsidP="00E935DA">
            <w:pPr>
              <w:pStyle w:val="Table"/>
              <w:rPr>
                <w:rFonts w:asciiTheme="minorHAnsi" w:hAnsiTheme="minorHAnsi"/>
                <w:sz w:val="22"/>
                <w:szCs w:val="22"/>
              </w:rPr>
            </w:pPr>
          </w:p>
        </w:tc>
      </w:tr>
      <w:tr w:rsidR="00E935DA" w:rsidRPr="00140B12" w14:paraId="71CEEC1F" w14:textId="77777777" w:rsidTr="41184AC0">
        <w:trPr>
          <w:cantSplit/>
        </w:trPr>
        <w:tc>
          <w:tcPr>
            <w:tcW w:w="1746" w:type="pct"/>
          </w:tcPr>
          <w:p w14:paraId="70076AF2" w14:textId="77777777" w:rsidR="00E935DA" w:rsidRPr="00140B12" w:rsidRDefault="00E935DA" w:rsidP="41184AC0">
            <w:pPr>
              <w:pStyle w:val="Table"/>
              <w:spacing w:after="0"/>
              <w:rPr>
                <w:rFonts w:asciiTheme="minorHAnsi" w:hAnsiTheme="minorHAnsi"/>
                <w:b/>
                <w:bCs/>
                <w:i/>
                <w:iCs/>
                <w:sz w:val="22"/>
                <w:szCs w:val="22"/>
              </w:rPr>
            </w:pPr>
            <w:r w:rsidRPr="41184AC0">
              <w:rPr>
                <w:rFonts w:asciiTheme="minorHAnsi" w:hAnsiTheme="minorHAnsi"/>
                <w:b/>
                <w:bCs/>
                <w:i/>
                <w:iCs/>
                <w:sz w:val="22"/>
                <w:szCs w:val="22"/>
              </w:rPr>
              <w:t>Deputy Project Manager</w:t>
            </w:r>
          </w:p>
          <w:p w14:paraId="37253087" w14:textId="44BAD699" w:rsidR="00E935DA" w:rsidRPr="00140B12" w:rsidRDefault="00E935DA" w:rsidP="00E935DA">
            <w:pPr>
              <w:pStyle w:val="Table"/>
              <w:rPr>
                <w:rFonts w:asciiTheme="minorHAnsi" w:hAnsiTheme="minorHAnsi"/>
                <w:bCs/>
                <w:i/>
                <w:sz w:val="22"/>
                <w:szCs w:val="22"/>
              </w:rPr>
            </w:pPr>
            <w:r w:rsidRPr="00140B12">
              <w:rPr>
                <w:rFonts w:asciiTheme="minorHAnsi" w:hAnsiTheme="minorHAnsi"/>
                <w:bCs/>
                <w:i/>
                <w:sz w:val="22"/>
                <w:szCs w:val="22"/>
              </w:rPr>
              <w:t>[Name]</w:t>
            </w:r>
          </w:p>
        </w:tc>
        <w:tc>
          <w:tcPr>
            <w:tcW w:w="1085" w:type="pct"/>
          </w:tcPr>
          <w:p w14:paraId="28C37034" w14:textId="77777777" w:rsidR="00E935DA" w:rsidRPr="00140B12" w:rsidRDefault="00E935DA" w:rsidP="00E935DA">
            <w:pPr>
              <w:pStyle w:val="Table"/>
              <w:rPr>
                <w:rFonts w:asciiTheme="minorHAnsi" w:hAnsiTheme="minorHAnsi"/>
                <w:sz w:val="22"/>
                <w:szCs w:val="22"/>
              </w:rPr>
            </w:pPr>
          </w:p>
        </w:tc>
        <w:tc>
          <w:tcPr>
            <w:tcW w:w="1085" w:type="pct"/>
          </w:tcPr>
          <w:p w14:paraId="6CB44777" w14:textId="77777777" w:rsidR="00E935DA" w:rsidRPr="00140B12" w:rsidRDefault="00E935DA" w:rsidP="00E935DA">
            <w:pPr>
              <w:pStyle w:val="Table"/>
              <w:rPr>
                <w:rFonts w:asciiTheme="minorHAnsi" w:hAnsiTheme="minorHAnsi"/>
                <w:sz w:val="22"/>
                <w:szCs w:val="22"/>
              </w:rPr>
            </w:pPr>
          </w:p>
        </w:tc>
        <w:tc>
          <w:tcPr>
            <w:tcW w:w="1085" w:type="pct"/>
          </w:tcPr>
          <w:p w14:paraId="5B26927F" w14:textId="77777777" w:rsidR="00E935DA" w:rsidRPr="00140B12" w:rsidRDefault="00E935DA" w:rsidP="00E935DA">
            <w:pPr>
              <w:pStyle w:val="Table"/>
              <w:rPr>
                <w:rFonts w:asciiTheme="minorHAnsi" w:hAnsiTheme="minorHAnsi"/>
                <w:sz w:val="22"/>
                <w:szCs w:val="22"/>
              </w:rPr>
            </w:pPr>
          </w:p>
        </w:tc>
      </w:tr>
      <w:tr w:rsidR="00E935DA" w:rsidRPr="00140B12" w14:paraId="2FD193D7" w14:textId="77777777" w:rsidTr="41184AC0">
        <w:trPr>
          <w:cantSplit/>
        </w:trPr>
        <w:tc>
          <w:tcPr>
            <w:tcW w:w="1746" w:type="pct"/>
          </w:tcPr>
          <w:p w14:paraId="76D0CFC8" w14:textId="77777777" w:rsidR="00E935DA" w:rsidRPr="00140B12" w:rsidRDefault="00E935DA" w:rsidP="001D4EFB">
            <w:pPr>
              <w:pStyle w:val="Table"/>
              <w:spacing w:after="0"/>
              <w:rPr>
                <w:rFonts w:asciiTheme="minorHAnsi" w:hAnsiTheme="minorHAnsi"/>
                <w:b/>
                <w:bCs/>
                <w:i/>
                <w:sz w:val="22"/>
                <w:szCs w:val="22"/>
              </w:rPr>
            </w:pPr>
            <w:r w:rsidRPr="00140B12">
              <w:rPr>
                <w:rFonts w:asciiTheme="minorHAnsi" w:hAnsiTheme="minorHAnsi"/>
                <w:b/>
                <w:bCs/>
                <w:i/>
                <w:sz w:val="22"/>
                <w:szCs w:val="22"/>
              </w:rPr>
              <w:t>Team Members</w:t>
            </w:r>
          </w:p>
          <w:p w14:paraId="439639F2" w14:textId="30CF2B80" w:rsidR="00E935DA" w:rsidRPr="00140B12" w:rsidRDefault="00E935DA" w:rsidP="00E935DA">
            <w:pPr>
              <w:pStyle w:val="Table"/>
              <w:rPr>
                <w:rFonts w:asciiTheme="minorHAnsi" w:hAnsiTheme="minorHAnsi"/>
                <w:sz w:val="22"/>
                <w:szCs w:val="22"/>
              </w:rPr>
            </w:pPr>
            <w:r w:rsidRPr="00140B12">
              <w:rPr>
                <w:rFonts w:asciiTheme="minorHAnsi" w:hAnsiTheme="minorHAnsi"/>
                <w:bCs/>
                <w:i/>
                <w:sz w:val="22"/>
                <w:szCs w:val="22"/>
              </w:rPr>
              <w:t>[Name (s)]</w:t>
            </w:r>
          </w:p>
        </w:tc>
        <w:tc>
          <w:tcPr>
            <w:tcW w:w="1085" w:type="pct"/>
          </w:tcPr>
          <w:p w14:paraId="7539C7E3" w14:textId="77777777" w:rsidR="00E935DA" w:rsidRPr="00140B12" w:rsidRDefault="00E935DA" w:rsidP="00E935DA">
            <w:pPr>
              <w:pStyle w:val="Table"/>
              <w:rPr>
                <w:rFonts w:asciiTheme="minorHAnsi" w:hAnsiTheme="minorHAnsi"/>
                <w:sz w:val="22"/>
                <w:szCs w:val="22"/>
              </w:rPr>
            </w:pPr>
          </w:p>
        </w:tc>
        <w:tc>
          <w:tcPr>
            <w:tcW w:w="1085" w:type="pct"/>
          </w:tcPr>
          <w:p w14:paraId="44B63A8A" w14:textId="77777777" w:rsidR="00E935DA" w:rsidRPr="00140B12" w:rsidRDefault="00E935DA" w:rsidP="00E935DA">
            <w:pPr>
              <w:pStyle w:val="Table"/>
              <w:rPr>
                <w:rFonts w:asciiTheme="minorHAnsi" w:hAnsiTheme="minorHAnsi"/>
                <w:sz w:val="22"/>
                <w:szCs w:val="22"/>
              </w:rPr>
            </w:pPr>
          </w:p>
        </w:tc>
        <w:tc>
          <w:tcPr>
            <w:tcW w:w="1085" w:type="pct"/>
          </w:tcPr>
          <w:p w14:paraId="1DF08957" w14:textId="77777777" w:rsidR="00E935DA" w:rsidRPr="00140B12" w:rsidRDefault="00E935DA" w:rsidP="00E935DA">
            <w:pPr>
              <w:pStyle w:val="Table"/>
              <w:rPr>
                <w:rFonts w:asciiTheme="minorHAnsi" w:hAnsiTheme="minorHAnsi"/>
                <w:sz w:val="22"/>
                <w:szCs w:val="22"/>
              </w:rPr>
            </w:pPr>
          </w:p>
        </w:tc>
      </w:tr>
      <w:tr w:rsidR="00E935DA" w:rsidRPr="00140B12" w14:paraId="11FB5E1A" w14:textId="77777777" w:rsidTr="41184AC0">
        <w:trPr>
          <w:cantSplit/>
        </w:trPr>
        <w:tc>
          <w:tcPr>
            <w:tcW w:w="1746" w:type="pct"/>
          </w:tcPr>
          <w:p w14:paraId="254896DF" w14:textId="77777777" w:rsidR="00E935DA" w:rsidRPr="00140B12" w:rsidRDefault="00E935DA" w:rsidP="00E935DA">
            <w:pPr>
              <w:pStyle w:val="Table"/>
              <w:rPr>
                <w:rFonts w:asciiTheme="minorHAnsi" w:hAnsiTheme="minorHAnsi"/>
                <w:sz w:val="22"/>
                <w:szCs w:val="22"/>
              </w:rPr>
            </w:pPr>
          </w:p>
        </w:tc>
        <w:tc>
          <w:tcPr>
            <w:tcW w:w="1085" w:type="pct"/>
          </w:tcPr>
          <w:p w14:paraId="6CD0A6E6" w14:textId="77777777" w:rsidR="00E935DA" w:rsidRPr="00140B12" w:rsidRDefault="00E935DA" w:rsidP="00E935DA">
            <w:pPr>
              <w:pStyle w:val="Table"/>
              <w:rPr>
                <w:rFonts w:asciiTheme="minorHAnsi" w:hAnsiTheme="minorHAnsi"/>
                <w:sz w:val="22"/>
                <w:szCs w:val="22"/>
              </w:rPr>
            </w:pPr>
          </w:p>
        </w:tc>
        <w:tc>
          <w:tcPr>
            <w:tcW w:w="1085" w:type="pct"/>
          </w:tcPr>
          <w:p w14:paraId="1B9FC71C" w14:textId="77777777" w:rsidR="00E935DA" w:rsidRPr="00140B12" w:rsidRDefault="00E935DA" w:rsidP="00E935DA">
            <w:pPr>
              <w:pStyle w:val="Table"/>
              <w:rPr>
                <w:rFonts w:asciiTheme="minorHAnsi" w:hAnsiTheme="minorHAnsi"/>
                <w:sz w:val="22"/>
                <w:szCs w:val="22"/>
              </w:rPr>
            </w:pPr>
          </w:p>
        </w:tc>
        <w:tc>
          <w:tcPr>
            <w:tcW w:w="1085" w:type="pct"/>
          </w:tcPr>
          <w:p w14:paraId="5BA632E5" w14:textId="77777777" w:rsidR="00E935DA" w:rsidRPr="00140B12" w:rsidRDefault="00E935DA" w:rsidP="00E935DA">
            <w:pPr>
              <w:pStyle w:val="Table"/>
              <w:rPr>
                <w:rFonts w:asciiTheme="minorHAnsi" w:hAnsiTheme="minorHAnsi"/>
                <w:sz w:val="22"/>
                <w:szCs w:val="22"/>
              </w:rPr>
            </w:pPr>
          </w:p>
        </w:tc>
      </w:tr>
      <w:tr w:rsidR="00E935DA" w:rsidRPr="00140B12" w14:paraId="35699DB6" w14:textId="77777777" w:rsidTr="41184AC0">
        <w:trPr>
          <w:cantSplit/>
        </w:trPr>
        <w:tc>
          <w:tcPr>
            <w:tcW w:w="1746" w:type="pct"/>
          </w:tcPr>
          <w:p w14:paraId="06AE843F" w14:textId="77777777" w:rsidR="00E935DA" w:rsidRPr="00140B12" w:rsidRDefault="00E935DA" w:rsidP="00E935DA">
            <w:pPr>
              <w:pStyle w:val="Table"/>
              <w:rPr>
                <w:rFonts w:asciiTheme="minorHAnsi" w:hAnsiTheme="minorHAnsi"/>
                <w:sz w:val="22"/>
                <w:szCs w:val="22"/>
              </w:rPr>
            </w:pPr>
          </w:p>
        </w:tc>
        <w:tc>
          <w:tcPr>
            <w:tcW w:w="1085" w:type="pct"/>
          </w:tcPr>
          <w:p w14:paraId="70141E6E" w14:textId="77777777" w:rsidR="00E935DA" w:rsidRPr="00140B12" w:rsidRDefault="00E935DA" w:rsidP="00335418">
            <w:pPr>
              <w:pStyle w:val="Table"/>
              <w:jc w:val="center"/>
              <w:rPr>
                <w:rFonts w:asciiTheme="minorHAnsi" w:hAnsiTheme="minorHAnsi"/>
                <w:sz w:val="22"/>
                <w:szCs w:val="22"/>
              </w:rPr>
            </w:pPr>
          </w:p>
        </w:tc>
        <w:tc>
          <w:tcPr>
            <w:tcW w:w="1085" w:type="pct"/>
          </w:tcPr>
          <w:p w14:paraId="4EE04EFB" w14:textId="77777777" w:rsidR="00E935DA" w:rsidRPr="00140B12" w:rsidRDefault="00E935DA" w:rsidP="00E935DA">
            <w:pPr>
              <w:pStyle w:val="Table"/>
              <w:rPr>
                <w:rFonts w:asciiTheme="minorHAnsi" w:hAnsiTheme="minorHAnsi"/>
                <w:sz w:val="22"/>
                <w:szCs w:val="22"/>
              </w:rPr>
            </w:pPr>
          </w:p>
        </w:tc>
        <w:tc>
          <w:tcPr>
            <w:tcW w:w="1085" w:type="pct"/>
          </w:tcPr>
          <w:p w14:paraId="0E42D81E" w14:textId="77777777" w:rsidR="00E935DA" w:rsidRPr="00140B12" w:rsidRDefault="00E935DA" w:rsidP="00E935DA">
            <w:pPr>
              <w:pStyle w:val="Table"/>
              <w:rPr>
                <w:rFonts w:asciiTheme="minorHAnsi" w:hAnsiTheme="minorHAnsi"/>
                <w:sz w:val="22"/>
                <w:szCs w:val="22"/>
              </w:rPr>
            </w:pPr>
          </w:p>
        </w:tc>
      </w:tr>
    </w:tbl>
    <w:p w14:paraId="33BD0753" w14:textId="350C52D9" w:rsidR="00B00BC2" w:rsidRPr="00140B12" w:rsidRDefault="00B00BC2" w:rsidP="006B436B">
      <w:pPr>
        <w:rPr>
          <w:rFonts w:asciiTheme="minorHAnsi" w:hAnsiTheme="minorHAnsi"/>
          <w:sz w:val="22"/>
        </w:rPr>
      </w:pPr>
    </w:p>
    <w:p w14:paraId="19232BCF" w14:textId="58D34CA8" w:rsidR="002258AE" w:rsidRPr="00841F33" w:rsidRDefault="002258AE" w:rsidP="00841F33">
      <w:pPr>
        <w:rPr>
          <w:b/>
        </w:rPr>
      </w:pPr>
      <w:r w:rsidRPr="00841F33">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140B12" w14:paraId="490C9638" w14:textId="77777777" w:rsidTr="002258AE">
        <w:tc>
          <w:tcPr>
            <w:tcW w:w="1235" w:type="pct"/>
            <w:shd w:val="clear" w:color="auto" w:fill="4F81BD" w:themeFill="accent1"/>
          </w:tcPr>
          <w:p w14:paraId="4A1ECBCD" w14:textId="7E675CA0" w:rsidR="002258AE" w:rsidRPr="00140B12" w:rsidRDefault="002258AE" w:rsidP="002258AE">
            <w:pPr>
              <w:pStyle w:val="Table"/>
              <w:rPr>
                <w:rStyle w:val="af4"/>
                <w:rFonts w:asciiTheme="minorHAnsi" w:hAnsiTheme="minorHAnsi"/>
                <w:b/>
                <w:color w:val="FFFFFF" w:themeColor="background1"/>
                <w:sz w:val="22"/>
                <w:szCs w:val="22"/>
              </w:rPr>
            </w:pPr>
            <w:r w:rsidRPr="00140B12">
              <w:rPr>
                <w:rStyle w:val="af4"/>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140B12" w:rsidRDefault="002258AE" w:rsidP="00E935DA">
            <w:pPr>
              <w:pStyle w:val="Table"/>
              <w:rPr>
                <w:rStyle w:val="af4"/>
                <w:rFonts w:asciiTheme="minorHAnsi" w:hAnsiTheme="minorHAnsi"/>
                <w:b/>
                <w:color w:val="FFFFFF" w:themeColor="background1"/>
                <w:sz w:val="22"/>
                <w:szCs w:val="22"/>
              </w:rPr>
            </w:pPr>
            <w:r w:rsidRPr="00140B12">
              <w:rPr>
                <w:rStyle w:val="af4"/>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140B12" w:rsidRDefault="002258AE" w:rsidP="00E935DA">
            <w:pPr>
              <w:pStyle w:val="Table"/>
              <w:rPr>
                <w:rStyle w:val="af4"/>
                <w:rFonts w:asciiTheme="minorHAnsi" w:hAnsiTheme="minorHAnsi"/>
                <w:b/>
                <w:color w:val="FFFFFF" w:themeColor="background1"/>
                <w:sz w:val="22"/>
                <w:szCs w:val="22"/>
              </w:rPr>
            </w:pPr>
            <w:r w:rsidRPr="00140B12">
              <w:rPr>
                <w:rStyle w:val="af4"/>
                <w:rFonts w:asciiTheme="minorHAnsi" w:hAnsiTheme="minorHAnsi"/>
                <w:b/>
                <w:color w:val="FFFFFF" w:themeColor="background1"/>
                <w:sz w:val="22"/>
                <w:szCs w:val="22"/>
              </w:rPr>
              <w:t>Contact details</w:t>
            </w:r>
          </w:p>
        </w:tc>
      </w:tr>
      <w:tr w:rsidR="002258AE" w:rsidRPr="00140B12" w14:paraId="7CB95FAC" w14:textId="77777777" w:rsidTr="002258AE">
        <w:tc>
          <w:tcPr>
            <w:tcW w:w="1235" w:type="pct"/>
          </w:tcPr>
          <w:p w14:paraId="18026769" w14:textId="6E7D204A" w:rsidR="002258AE" w:rsidRPr="00140B12" w:rsidRDefault="002258AE" w:rsidP="002258AE">
            <w:pPr>
              <w:pStyle w:val="Table"/>
              <w:rPr>
                <w:rStyle w:val="af4"/>
                <w:rFonts w:asciiTheme="minorHAnsi" w:hAnsiTheme="minorHAnsi"/>
                <w:b/>
                <w:sz w:val="22"/>
                <w:szCs w:val="22"/>
              </w:rPr>
            </w:pPr>
            <w:r w:rsidRPr="00140B12">
              <w:rPr>
                <w:rStyle w:val="af4"/>
                <w:rFonts w:asciiTheme="minorHAnsi" w:hAnsiTheme="minorHAnsi"/>
                <w:b/>
                <w:sz w:val="22"/>
                <w:szCs w:val="22"/>
              </w:rPr>
              <w:t>Project Sponsor</w:t>
            </w:r>
          </w:p>
        </w:tc>
        <w:tc>
          <w:tcPr>
            <w:tcW w:w="1314" w:type="pct"/>
          </w:tcPr>
          <w:p w14:paraId="2F45F4D9" w14:textId="0E082D50" w:rsidR="002258AE" w:rsidRPr="00140B12" w:rsidRDefault="00AF4642" w:rsidP="002258AE">
            <w:pPr>
              <w:pStyle w:val="Table"/>
              <w:rPr>
                <w:rStyle w:val="af4"/>
                <w:rFonts w:asciiTheme="minorHAnsi" w:hAnsiTheme="minorHAnsi"/>
                <w:b/>
                <w:sz w:val="22"/>
                <w:szCs w:val="22"/>
              </w:rPr>
            </w:pPr>
            <w:r w:rsidRPr="00140B12">
              <w:rPr>
                <w:rFonts w:asciiTheme="minorHAnsi" w:hAnsiTheme="minorHAnsi"/>
                <w:sz w:val="22"/>
              </w:rPr>
              <w:t>Simon Dacey</w:t>
            </w:r>
            <w:r>
              <w:rPr>
                <w:rFonts w:asciiTheme="minorHAnsi" w:hAnsiTheme="minorHAnsi"/>
                <w:sz w:val="22"/>
              </w:rPr>
              <w:t>, Lei Song</w:t>
            </w:r>
          </w:p>
        </w:tc>
        <w:tc>
          <w:tcPr>
            <w:tcW w:w="2451" w:type="pct"/>
          </w:tcPr>
          <w:p w14:paraId="01FA5C73" w14:textId="3459BCFA" w:rsidR="002258AE" w:rsidRPr="00140B12" w:rsidRDefault="002258AE" w:rsidP="002258AE">
            <w:pPr>
              <w:pStyle w:val="Table"/>
              <w:rPr>
                <w:rStyle w:val="af4"/>
                <w:rFonts w:asciiTheme="minorHAnsi" w:hAnsiTheme="minorHAnsi"/>
                <w:b/>
                <w:sz w:val="22"/>
                <w:szCs w:val="22"/>
              </w:rPr>
            </w:pPr>
            <w:r w:rsidRPr="00140B12">
              <w:rPr>
                <w:rStyle w:val="af4"/>
                <w:rFonts w:asciiTheme="minorHAnsi" w:hAnsiTheme="minorHAnsi"/>
                <w:i/>
                <w:sz w:val="22"/>
                <w:szCs w:val="22"/>
              </w:rPr>
              <w:t>[phone, email]</w:t>
            </w:r>
          </w:p>
        </w:tc>
      </w:tr>
      <w:tr w:rsidR="002258AE" w:rsidRPr="00140B12" w14:paraId="1CEDEAE3" w14:textId="77777777" w:rsidTr="002258AE">
        <w:tc>
          <w:tcPr>
            <w:tcW w:w="1235" w:type="pct"/>
          </w:tcPr>
          <w:p w14:paraId="3ECC4DDE" w14:textId="77777777" w:rsidR="002258AE" w:rsidRPr="00140B12" w:rsidRDefault="002258AE" w:rsidP="002258AE">
            <w:pPr>
              <w:pStyle w:val="Table"/>
              <w:rPr>
                <w:rStyle w:val="af4"/>
                <w:rFonts w:asciiTheme="minorHAnsi" w:hAnsiTheme="minorHAnsi"/>
                <w:b/>
                <w:i/>
                <w:sz w:val="22"/>
                <w:szCs w:val="22"/>
              </w:rPr>
            </w:pPr>
            <w:r w:rsidRPr="00140B12">
              <w:rPr>
                <w:rStyle w:val="af4"/>
                <w:rFonts w:asciiTheme="minorHAnsi" w:hAnsiTheme="minorHAnsi"/>
                <w:b/>
                <w:i/>
                <w:sz w:val="22"/>
                <w:szCs w:val="22"/>
              </w:rPr>
              <w:t>[add other roles as appropriate]</w:t>
            </w:r>
          </w:p>
        </w:tc>
        <w:tc>
          <w:tcPr>
            <w:tcW w:w="1314" w:type="pct"/>
          </w:tcPr>
          <w:p w14:paraId="3ED41E15" w14:textId="77777777" w:rsidR="002258AE" w:rsidRPr="00140B12" w:rsidRDefault="002258AE" w:rsidP="002258AE">
            <w:pPr>
              <w:pStyle w:val="Table"/>
              <w:rPr>
                <w:rStyle w:val="af4"/>
                <w:rFonts w:asciiTheme="minorHAnsi" w:hAnsiTheme="minorHAnsi"/>
                <w:i/>
                <w:sz w:val="22"/>
                <w:szCs w:val="22"/>
              </w:rPr>
            </w:pPr>
            <w:r w:rsidRPr="00140B12">
              <w:rPr>
                <w:rStyle w:val="af4"/>
                <w:rFonts w:asciiTheme="minorHAnsi" w:hAnsiTheme="minorHAnsi"/>
                <w:i/>
                <w:sz w:val="22"/>
                <w:szCs w:val="22"/>
              </w:rPr>
              <w:t>[full name and title]</w:t>
            </w:r>
          </w:p>
        </w:tc>
        <w:tc>
          <w:tcPr>
            <w:tcW w:w="2451" w:type="pct"/>
          </w:tcPr>
          <w:p w14:paraId="1F29AD66" w14:textId="77777777" w:rsidR="002258AE" w:rsidRPr="00140B12" w:rsidRDefault="002258AE" w:rsidP="002258AE">
            <w:pPr>
              <w:pStyle w:val="Table"/>
              <w:rPr>
                <w:rStyle w:val="af4"/>
                <w:rFonts w:asciiTheme="minorHAnsi" w:hAnsiTheme="minorHAnsi"/>
                <w:i/>
                <w:sz w:val="22"/>
                <w:szCs w:val="22"/>
              </w:rPr>
            </w:pPr>
            <w:r w:rsidRPr="00140B12">
              <w:rPr>
                <w:rStyle w:val="af4"/>
                <w:rFonts w:asciiTheme="minorHAnsi" w:hAnsiTheme="minorHAnsi"/>
                <w:i/>
                <w:sz w:val="22"/>
                <w:szCs w:val="22"/>
              </w:rPr>
              <w:t>[phone, email]</w:t>
            </w:r>
          </w:p>
        </w:tc>
      </w:tr>
    </w:tbl>
    <w:p w14:paraId="2D1390C7" w14:textId="764FFAEE" w:rsidR="001D4EFB" w:rsidRPr="00140B12" w:rsidRDefault="001D4EFB" w:rsidP="00B47F8D">
      <w:pPr>
        <w:rPr>
          <w:rFonts w:asciiTheme="minorHAnsi" w:hAnsiTheme="minorHAnsi"/>
          <w:b/>
          <w:sz w:val="22"/>
        </w:rPr>
      </w:pPr>
    </w:p>
    <w:p w14:paraId="55826441" w14:textId="77777777" w:rsidR="002258AE" w:rsidRPr="00140B12" w:rsidRDefault="002258AE" w:rsidP="00771C2B">
      <w:pPr>
        <w:spacing w:before="240"/>
        <w:rPr>
          <w:rFonts w:asciiTheme="minorHAnsi" w:eastAsiaTheme="majorEastAsia" w:hAnsiTheme="minorHAnsi" w:cstheme="majorBidi"/>
          <w:b/>
          <w:bCs/>
          <w:caps/>
          <w:sz w:val="28"/>
          <w:szCs w:val="28"/>
        </w:rPr>
      </w:pPr>
      <w:r w:rsidRPr="00140B12">
        <w:rPr>
          <w:rFonts w:asciiTheme="minorHAnsi" w:eastAsiaTheme="majorEastAsia" w:hAnsiTheme="minorHAnsi" w:cstheme="majorBidi"/>
          <w:b/>
          <w:bCs/>
          <w:caps/>
          <w:sz w:val="28"/>
          <w:szCs w:val="28"/>
        </w:rPr>
        <w:t xml:space="preserve">DATE OF SUBMISSION </w:t>
      </w:r>
    </w:p>
    <w:p w14:paraId="755A7FA8" w14:textId="1E3E424E" w:rsidR="001D4EFB" w:rsidRPr="00140B12" w:rsidRDefault="002258AE" w:rsidP="00CB14FB">
      <w:pPr>
        <w:rPr>
          <w:rFonts w:asciiTheme="minorHAnsi" w:hAnsiTheme="minorHAnsi"/>
          <w:b/>
        </w:rPr>
      </w:pPr>
      <w:r w:rsidRPr="00140B12">
        <w:rPr>
          <w:rStyle w:val="af4"/>
          <w:rFonts w:asciiTheme="minorHAnsi" w:eastAsia="Times New Roman" w:hAnsiTheme="minorHAnsi" w:cs="Arial"/>
          <w:i/>
          <w:sz w:val="22"/>
          <w:lang w:bidi="he-IL"/>
        </w:rPr>
        <w:t>dd/mm/</w:t>
      </w:r>
      <w:proofErr w:type="spellStart"/>
      <w:r w:rsidRPr="00140B12">
        <w:rPr>
          <w:rStyle w:val="af4"/>
          <w:rFonts w:asciiTheme="minorHAnsi" w:eastAsia="Times New Roman" w:hAnsiTheme="minorHAnsi" w:cs="Arial"/>
          <w:i/>
          <w:sz w:val="22"/>
          <w:lang w:bidi="he-IL"/>
        </w:rPr>
        <w:t>yy</w:t>
      </w:r>
      <w:proofErr w:type="spellEnd"/>
      <w:r w:rsidR="001D4EFB" w:rsidRPr="00140B12">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rFonts w:eastAsia="SimSun"/>
          <w:b/>
          <w:noProof/>
        </w:rPr>
      </w:sdtEndPr>
      <w:sdtContent>
        <w:p w14:paraId="40D64BBD" w14:textId="08338DEA" w:rsidR="00CB14FB" w:rsidRPr="00140B12" w:rsidRDefault="00CB14FB">
          <w:pPr>
            <w:pStyle w:val="TOC"/>
          </w:pPr>
          <w:r w:rsidRPr="00140B12">
            <w:t>Table of Contents</w:t>
          </w:r>
        </w:p>
        <w:p w14:paraId="2D84FBC4" w14:textId="10D28F08" w:rsidR="00A82919" w:rsidRDefault="00CB14FB">
          <w:pPr>
            <w:pStyle w:val="10"/>
            <w:rPr>
              <w:rFonts w:asciiTheme="minorHAnsi" w:eastAsiaTheme="minorEastAsia" w:hAnsiTheme="minorHAnsi"/>
              <w:b w:val="0"/>
              <w:noProof/>
              <w:sz w:val="22"/>
              <w:lang w:eastAsia="zh-CN"/>
            </w:rPr>
          </w:pPr>
          <w:r w:rsidRPr="00140B12">
            <w:rPr>
              <w:rFonts w:asciiTheme="minorHAnsi" w:hAnsiTheme="minorHAnsi"/>
              <w:b w:val="0"/>
            </w:rPr>
            <w:fldChar w:fldCharType="begin"/>
          </w:r>
          <w:r w:rsidRPr="00140B12">
            <w:rPr>
              <w:rFonts w:asciiTheme="minorHAnsi" w:hAnsiTheme="minorHAnsi"/>
            </w:rPr>
            <w:instrText xml:space="preserve"> TOC \o "1-3" \h \z \u </w:instrText>
          </w:r>
          <w:r w:rsidRPr="00140B12">
            <w:rPr>
              <w:rFonts w:asciiTheme="minorHAnsi" w:hAnsiTheme="minorHAnsi"/>
              <w:b w:val="0"/>
            </w:rPr>
            <w:fldChar w:fldCharType="separate"/>
          </w:r>
          <w:hyperlink w:anchor="_Toc19622116" w:history="1">
            <w:r w:rsidR="00A82919" w:rsidRPr="00AB6F86">
              <w:rPr>
                <w:rStyle w:val="ae"/>
                <w:noProof/>
              </w:rPr>
              <w:t>1. Document Control</w:t>
            </w:r>
            <w:r w:rsidR="00A82919">
              <w:rPr>
                <w:noProof/>
                <w:webHidden/>
              </w:rPr>
              <w:tab/>
            </w:r>
            <w:r w:rsidR="00A82919">
              <w:rPr>
                <w:noProof/>
                <w:webHidden/>
              </w:rPr>
              <w:fldChar w:fldCharType="begin"/>
            </w:r>
            <w:r w:rsidR="00A82919">
              <w:rPr>
                <w:noProof/>
                <w:webHidden/>
              </w:rPr>
              <w:instrText xml:space="preserve"> PAGEREF _Toc19622116 \h </w:instrText>
            </w:r>
            <w:r w:rsidR="00A82919">
              <w:rPr>
                <w:noProof/>
                <w:webHidden/>
              </w:rPr>
            </w:r>
            <w:r w:rsidR="00A82919">
              <w:rPr>
                <w:noProof/>
                <w:webHidden/>
              </w:rPr>
              <w:fldChar w:fldCharType="separate"/>
            </w:r>
            <w:r w:rsidR="00A82919">
              <w:rPr>
                <w:noProof/>
                <w:webHidden/>
              </w:rPr>
              <w:t>3</w:t>
            </w:r>
            <w:r w:rsidR="00A82919">
              <w:rPr>
                <w:noProof/>
                <w:webHidden/>
              </w:rPr>
              <w:fldChar w:fldCharType="end"/>
            </w:r>
          </w:hyperlink>
        </w:p>
        <w:p w14:paraId="61BB692A" w14:textId="61206A4D" w:rsidR="00A82919" w:rsidRDefault="00CD49C4">
          <w:pPr>
            <w:pStyle w:val="20"/>
            <w:rPr>
              <w:rFonts w:asciiTheme="minorHAnsi" w:eastAsiaTheme="minorEastAsia" w:hAnsiTheme="minorHAnsi"/>
              <w:noProof/>
              <w:sz w:val="22"/>
              <w:lang w:eastAsia="zh-CN"/>
            </w:rPr>
          </w:pPr>
          <w:hyperlink w:anchor="_Toc19622117" w:history="1">
            <w:r w:rsidR="00A82919" w:rsidRPr="00AB6F86">
              <w:rPr>
                <w:rStyle w:val="ae"/>
                <w:noProof/>
              </w:rPr>
              <w:t>1.1 Version History</w:t>
            </w:r>
            <w:r w:rsidR="00A82919">
              <w:rPr>
                <w:noProof/>
                <w:webHidden/>
              </w:rPr>
              <w:tab/>
            </w:r>
            <w:r w:rsidR="00A82919">
              <w:rPr>
                <w:noProof/>
                <w:webHidden/>
              </w:rPr>
              <w:fldChar w:fldCharType="begin"/>
            </w:r>
            <w:r w:rsidR="00A82919">
              <w:rPr>
                <w:noProof/>
                <w:webHidden/>
              </w:rPr>
              <w:instrText xml:space="preserve"> PAGEREF _Toc19622117 \h </w:instrText>
            </w:r>
            <w:r w:rsidR="00A82919">
              <w:rPr>
                <w:noProof/>
                <w:webHidden/>
              </w:rPr>
            </w:r>
            <w:r w:rsidR="00A82919">
              <w:rPr>
                <w:noProof/>
                <w:webHidden/>
              </w:rPr>
              <w:fldChar w:fldCharType="separate"/>
            </w:r>
            <w:r w:rsidR="00A82919">
              <w:rPr>
                <w:noProof/>
                <w:webHidden/>
              </w:rPr>
              <w:t>3</w:t>
            </w:r>
            <w:r w:rsidR="00A82919">
              <w:rPr>
                <w:noProof/>
                <w:webHidden/>
              </w:rPr>
              <w:fldChar w:fldCharType="end"/>
            </w:r>
          </w:hyperlink>
        </w:p>
        <w:p w14:paraId="6DBE5DBA" w14:textId="32B555F4" w:rsidR="00A82919" w:rsidRDefault="00CD49C4">
          <w:pPr>
            <w:pStyle w:val="20"/>
            <w:rPr>
              <w:rFonts w:asciiTheme="minorHAnsi" w:eastAsiaTheme="minorEastAsia" w:hAnsiTheme="minorHAnsi"/>
              <w:noProof/>
              <w:sz w:val="22"/>
              <w:lang w:eastAsia="zh-CN"/>
            </w:rPr>
          </w:pPr>
          <w:hyperlink w:anchor="_Toc19622118" w:history="1">
            <w:r w:rsidR="00A82919" w:rsidRPr="00AB6F86">
              <w:rPr>
                <w:rStyle w:val="ae"/>
                <w:noProof/>
              </w:rPr>
              <w:t>1.2 Distribution List</w:t>
            </w:r>
            <w:r w:rsidR="00A82919">
              <w:rPr>
                <w:noProof/>
                <w:webHidden/>
              </w:rPr>
              <w:tab/>
            </w:r>
            <w:r w:rsidR="00A82919">
              <w:rPr>
                <w:noProof/>
                <w:webHidden/>
              </w:rPr>
              <w:fldChar w:fldCharType="begin"/>
            </w:r>
            <w:r w:rsidR="00A82919">
              <w:rPr>
                <w:noProof/>
                <w:webHidden/>
              </w:rPr>
              <w:instrText xml:space="preserve"> PAGEREF _Toc19622118 \h </w:instrText>
            </w:r>
            <w:r w:rsidR="00A82919">
              <w:rPr>
                <w:noProof/>
                <w:webHidden/>
              </w:rPr>
            </w:r>
            <w:r w:rsidR="00A82919">
              <w:rPr>
                <w:noProof/>
                <w:webHidden/>
              </w:rPr>
              <w:fldChar w:fldCharType="separate"/>
            </w:r>
            <w:r w:rsidR="00A82919">
              <w:rPr>
                <w:noProof/>
                <w:webHidden/>
              </w:rPr>
              <w:t>3</w:t>
            </w:r>
            <w:r w:rsidR="00A82919">
              <w:rPr>
                <w:noProof/>
                <w:webHidden/>
              </w:rPr>
              <w:fldChar w:fldCharType="end"/>
            </w:r>
          </w:hyperlink>
        </w:p>
        <w:p w14:paraId="3B1E90DF" w14:textId="7C6E3B6E" w:rsidR="00A82919" w:rsidRDefault="00CD49C4">
          <w:pPr>
            <w:pStyle w:val="20"/>
            <w:rPr>
              <w:rFonts w:asciiTheme="minorHAnsi" w:eastAsiaTheme="minorEastAsia" w:hAnsiTheme="minorHAnsi"/>
              <w:noProof/>
              <w:sz w:val="22"/>
              <w:lang w:eastAsia="zh-CN"/>
            </w:rPr>
          </w:pPr>
          <w:hyperlink w:anchor="_Toc19622119" w:history="1">
            <w:r w:rsidR="00A82919" w:rsidRPr="00AB6F86">
              <w:rPr>
                <w:rStyle w:val="ae"/>
                <w:noProof/>
              </w:rPr>
              <w:t>1.3 Glossary</w:t>
            </w:r>
            <w:r w:rsidR="00A82919">
              <w:rPr>
                <w:noProof/>
                <w:webHidden/>
              </w:rPr>
              <w:tab/>
            </w:r>
            <w:r w:rsidR="00A82919">
              <w:rPr>
                <w:noProof/>
                <w:webHidden/>
              </w:rPr>
              <w:fldChar w:fldCharType="begin"/>
            </w:r>
            <w:r w:rsidR="00A82919">
              <w:rPr>
                <w:noProof/>
                <w:webHidden/>
              </w:rPr>
              <w:instrText xml:space="preserve"> PAGEREF _Toc19622119 \h </w:instrText>
            </w:r>
            <w:r w:rsidR="00A82919">
              <w:rPr>
                <w:noProof/>
                <w:webHidden/>
              </w:rPr>
            </w:r>
            <w:r w:rsidR="00A82919">
              <w:rPr>
                <w:noProof/>
                <w:webHidden/>
              </w:rPr>
              <w:fldChar w:fldCharType="separate"/>
            </w:r>
            <w:r w:rsidR="00A82919">
              <w:rPr>
                <w:noProof/>
                <w:webHidden/>
              </w:rPr>
              <w:t>3</w:t>
            </w:r>
            <w:r w:rsidR="00A82919">
              <w:rPr>
                <w:noProof/>
                <w:webHidden/>
              </w:rPr>
              <w:fldChar w:fldCharType="end"/>
            </w:r>
          </w:hyperlink>
        </w:p>
        <w:p w14:paraId="1EA88EDC" w14:textId="6FA55C8F" w:rsidR="00A82919" w:rsidRDefault="00CD49C4">
          <w:pPr>
            <w:pStyle w:val="10"/>
            <w:rPr>
              <w:rFonts w:asciiTheme="minorHAnsi" w:eastAsiaTheme="minorEastAsia" w:hAnsiTheme="minorHAnsi"/>
              <w:b w:val="0"/>
              <w:noProof/>
              <w:sz w:val="22"/>
              <w:lang w:eastAsia="zh-CN"/>
            </w:rPr>
          </w:pPr>
          <w:hyperlink w:anchor="_Toc19622120" w:history="1">
            <w:r w:rsidR="00A82919" w:rsidRPr="00AB6F86">
              <w:rPr>
                <w:rStyle w:val="ae"/>
                <w:noProof/>
              </w:rPr>
              <w:t>2. Executive Summary</w:t>
            </w:r>
            <w:r w:rsidR="00A82919">
              <w:rPr>
                <w:noProof/>
                <w:webHidden/>
              </w:rPr>
              <w:tab/>
            </w:r>
            <w:r w:rsidR="00A82919">
              <w:rPr>
                <w:noProof/>
                <w:webHidden/>
              </w:rPr>
              <w:fldChar w:fldCharType="begin"/>
            </w:r>
            <w:r w:rsidR="00A82919">
              <w:rPr>
                <w:noProof/>
                <w:webHidden/>
              </w:rPr>
              <w:instrText xml:space="preserve"> PAGEREF _Toc19622120 \h </w:instrText>
            </w:r>
            <w:r w:rsidR="00A82919">
              <w:rPr>
                <w:noProof/>
                <w:webHidden/>
              </w:rPr>
            </w:r>
            <w:r w:rsidR="00A82919">
              <w:rPr>
                <w:noProof/>
                <w:webHidden/>
              </w:rPr>
              <w:fldChar w:fldCharType="separate"/>
            </w:r>
            <w:r w:rsidR="00A82919">
              <w:rPr>
                <w:noProof/>
                <w:webHidden/>
              </w:rPr>
              <w:t>4</w:t>
            </w:r>
            <w:r w:rsidR="00A82919">
              <w:rPr>
                <w:noProof/>
                <w:webHidden/>
              </w:rPr>
              <w:fldChar w:fldCharType="end"/>
            </w:r>
          </w:hyperlink>
        </w:p>
        <w:p w14:paraId="437D4B37" w14:textId="46E11461" w:rsidR="00A82919" w:rsidRDefault="00CD49C4">
          <w:pPr>
            <w:pStyle w:val="10"/>
            <w:rPr>
              <w:rFonts w:asciiTheme="minorHAnsi" w:eastAsiaTheme="minorEastAsia" w:hAnsiTheme="minorHAnsi"/>
              <w:b w:val="0"/>
              <w:noProof/>
              <w:sz w:val="22"/>
              <w:lang w:eastAsia="zh-CN"/>
            </w:rPr>
          </w:pPr>
          <w:hyperlink w:anchor="_Toc19622121" w:history="1">
            <w:r w:rsidR="00A82919" w:rsidRPr="00AB6F86">
              <w:rPr>
                <w:rStyle w:val="ae"/>
                <w:noProof/>
              </w:rPr>
              <w:t>3. Project overview</w:t>
            </w:r>
            <w:r w:rsidR="00A82919">
              <w:rPr>
                <w:noProof/>
                <w:webHidden/>
              </w:rPr>
              <w:tab/>
            </w:r>
            <w:r w:rsidR="00A82919">
              <w:rPr>
                <w:noProof/>
                <w:webHidden/>
              </w:rPr>
              <w:fldChar w:fldCharType="begin"/>
            </w:r>
            <w:r w:rsidR="00A82919">
              <w:rPr>
                <w:noProof/>
                <w:webHidden/>
              </w:rPr>
              <w:instrText xml:space="preserve"> PAGEREF _Toc19622121 \h </w:instrText>
            </w:r>
            <w:r w:rsidR="00A82919">
              <w:rPr>
                <w:noProof/>
                <w:webHidden/>
              </w:rPr>
            </w:r>
            <w:r w:rsidR="00A82919">
              <w:rPr>
                <w:noProof/>
                <w:webHidden/>
              </w:rPr>
              <w:fldChar w:fldCharType="separate"/>
            </w:r>
            <w:r w:rsidR="00A82919">
              <w:rPr>
                <w:noProof/>
                <w:webHidden/>
              </w:rPr>
              <w:t>5</w:t>
            </w:r>
            <w:r w:rsidR="00A82919">
              <w:rPr>
                <w:noProof/>
                <w:webHidden/>
              </w:rPr>
              <w:fldChar w:fldCharType="end"/>
            </w:r>
          </w:hyperlink>
        </w:p>
        <w:p w14:paraId="38BB46C9" w14:textId="4E71F224" w:rsidR="00A82919" w:rsidRDefault="00CD49C4">
          <w:pPr>
            <w:pStyle w:val="20"/>
            <w:rPr>
              <w:rFonts w:asciiTheme="minorHAnsi" w:eastAsiaTheme="minorEastAsia" w:hAnsiTheme="minorHAnsi"/>
              <w:noProof/>
              <w:sz w:val="22"/>
              <w:lang w:eastAsia="zh-CN"/>
            </w:rPr>
          </w:pPr>
          <w:hyperlink w:anchor="_Toc19622122" w:history="1">
            <w:r w:rsidR="00A82919" w:rsidRPr="00AB6F86">
              <w:rPr>
                <w:rStyle w:val="ae"/>
                <w:noProof/>
              </w:rPr>
              <w:t>3.1 Reason for the Project</w:t>
            </w:r>
            <w:r w:rsidR="00A82919">
              <w:rPr>
                <w:noProof/>
                <w:webHidden/>
              </w:rPr>
              <w:tab/>
            </w:r>
            <w:r w:rsidR="00A82919">
              <w:rPr>
                <w:noProof/>
                <w:webHidden/>
              </w:rPr>
              <w:fldChar w:fldCharType="begin"/>
            </w:r>
            <w:r w:rsidR="00A82919">
              <w:rPr>
                <w:noProof/>
                <w:webHidden/>
              </w:rPr>
              <w:instrText xml:space="preserve"> PAGEREF _Toc19622122 \h </w:instrText>
            </w:r>
            <w:r w:rsidR="00A82919">
              <w:rPr>
                <w:noProof/>
                <w:webHidden/>
              </w:rPr>
            </w:r>
            <w:r w:rsidR="00A82919">
              <w:rPr>
                <w:noProof/>
                <w:webHidden/>
              </w:rPr>
              <w:fldChar w:fldCharType="separate"/>
            </w:r>
            <w:r w:rsidR="00A82919">
              <w:rPr>
                <w:noProof/>
                <w:webHidden/>
              </w:rPr>
              <w:t>5</w:t>
            </w:r>
            <w:r w:rsidR="00A82919">
              <w:rPr>
                <w:noProof/>
                <w:webHidden/>
              </w:rPr>
              <w:fldChar w:fldCharType="end"/>
            </w:r>
          </w:hyperlink>
        </w:p>
        <w:p w14:paraId="039763A4" w14:textId="2DD2DEDF" w:rsidR="00A82919" w:rsidRDefault="00CD49C4">
          <w:pPr>
            <w:pStyle w:val="20"/>
            <w:rPr>
              <w:rFonts w:asciiTheme="minorHAnsi" w:eastAsiaTheme="minorEastAsia" w:hAnsiTheme="minorHAnsi"/>
              <w:noProof/>
              <w:sz w:val="22"/>
              <w:lang w:eastAsia="zh-CN"/>
            </w:rPr>
          </w:pPr>
          <w:hyperlink w:anchor="_Toc19622123" w:history="1">
            <w:r w:rsidR="00A82919" w:rsidRPr="00AB6F86">
              <w:rPr>
                <w:rStyle w:val="ae"/>
                <w:noProof/>
              </w:rPr>
              <w:t>3.2 Business Requirements</w:t>
            </w:r>
            <w:r w:rsidR="00A82919">
              <w:rPr>
                <w:noProof/>
                <w:webHidden/>
              </w:rPr>
              <w:tab/>
            </w:r>
            <w:r w:rsidR="00A82919">
              <w:rPr>
                <w:noProof/>
                <w:webHidden/>
              </w:rPr>
              <w:fldChar w:fldCharType="begin"/>
            </w:r>
            <w:r w:rsidR="00A82919">
              <w:rPr>
                <w:noProof/>
                <w:webHidden/>
              </w:rPr>
              <w:instrText xml:space="preserve"> PAGEREF _Toc19622123 \h </w:instrText>
            </w:r>
            <w:r w:rsidR="00A82919">
              <w:rPr>
                <w:noProof/>
                <w:webHidden/>
              </w:rPr>
            </w:r>
            <w:r w:rsidR="00A82919">
              <w:rPr>
                <w:noProof/>
                <w:webHidden/>
              </w:rPr>
              <w:fldChar w:fldCharType="separate"/>
            </w:r>
            <w:r w:rsidR="00A82919">
              <w:rPr>
                <w:noProof/>
                <w:webHidden/>
              </w:rPr>
              <w:t>5</w:t>
            </w:r>
            <w:r w:rsidR="00A82919">
              <w:rPr>
                <w:noProof/>
                <w:webHidden/>
              </w:rPr>
              <w:fldChar w:fldCharType="end"/>
            </w:r>
          </w:hyperlink>
        </w:p>
        <w:p w14:paraId="61D63D27" w14:textId="384F9F48" w:rsidR="00A82919" w:rsidRDefault="00CD49C4">
          <w:pPr>
            <w:pStyle w:val="20"/>
            <w:rPr>
              <w:rFonts w:asciiTheme="minorHAnsi" w:eastAsiaTheme="minorEastAsia" w:hAnsiTheme="minorHAnsi"/>
              <w:noProof/>
              <w:sz w:val="22"/>
              <w:lang w:eastAsia="zh-CN"/>
            </w:rPr>
          </w:pPr>
          <w:hyperlink w:anchor="_Toc19622124" w:history="1">
            <w:r w:rsidR="00A82919" w:rsidRPr="00AB6F86">
              <w:rPr>
                <w:rStyle w:val="ae"/>
                <w:noProof/>
              </w:rPr>
              <w:t>3.3 Resource Requirements and Costs</w:t>
            </w:r>
            <w:r w:rsidR="00A82919">
              <w:rPr>
                <w:noProof/>
                <w:webHidden/>
              </w:rPr>
              <w:tab/>
            </w:r>
            <w:r w:rsidR="00A82919">
              <w:rPr>
                <w:noProof/>
                <w:webHidden/>
              </w:rPr>
              <w:fldChar w:fldCharType="begin"/>
            </w:r>
            <w:r w:rsidR="00A82919">
              <w:rPr>
                <w:noProof/>
                <w:webHidden/>
              </w:rPr>
              <w:instrText xml:space="preserve"> PAGEREF _Toc19622124 \h </w:instrText>
            </w:r>
            <w:r w:rsidR="00A82919">
              <w:rPr>
                <w:noProof/>
                <w:webHidden/>
              </w:rPr>
            </w:r>
            <w:r w:rsidR="00A82919">
              <w:rPr>
                <w:noProof/>
                <w:webHidden/>
              </w:rPr>
              <w:fldChar w:fldCharType="separate"/>
            </w:r>
            <w:r w:rsidR="00A82919">
              <w:rPr>
                <w:noProof/>
                <w:webHidden/>
              </w:rPr>
              <w:t>5</w:t>
            </w:r>
            <w:r w:rsidR="00A82919">
              <w:rPr>
                <w:noProof/>
                <w:webHidden/>
              </w:rPr>
              <w:fldChar w:fldCharType="end"/>
            </w:r>
          </w:hyperlink>
        </w:p>
        <w:p w14:paraId="72F4F24F" w14:textId="2BA1EDAE" w:rsidR="00A82919" w:rsidRDefault="00CD49C4">
          <w:pPr>
            <w:pStyle w:val="20"/>
            <w:rPr>
              <w:rFonts w:asciiTheme="minorHAnsi" w:eastAsiaTheme="minorEastAsia" w:hAnsiTheme="minorHAnsi"/>
              <w:noProof/>
              <w:sz w:val="22"/>
              <w:lang w:eastAsia="zh-CN"/>
            </w:rPr>
          </w:pPr>
          <w:hyperlink w:anchor="_Toc19622125" w:history="1">
            <w:r w:rsidR="00A82919" w:rsidRPr="00AB6F86">
              <w:rPr>
                <w:rStyle w:val="ae"/>
                <w:noProof/>
              </w:rPr>
              <w:t>3.4 Risks</w:t>
            </w:r>
            <w:r w:rsidR="00A82919">
              <w:rPr>
                <w:noProof/>
                <w:webHidden/>
              </w:rPr>
              <w:tab/>
            </w:r>
            <w:r w:rsidR="00A82919">
              <w:rPr>
                <w:noProof/>
                <w:webHidden/>
              </w:rPr>
              <w:fldChar w:fldCharType="begin"/>
            </w:r>
            <w:r w:rsidR="00A82919">
              <w:rPr>
                <w:noProof/>
                <w:webHidden/>
              </w:rPr>
              <w:instrText xml:space="preserve"> PAGEREF _Toc19622125 \h </w:instrText>
            </w:r>
            <w:r w:rsidR="00A82919">
              <w:rPr>
                <w:noProof/>
                <w:webHidden/>
              </w:rPr>
            </w:r>
            <w:r w:rsidR="00A82919">
              <w:rPr>
                <w:noProof/>
                <w:webHidden/>
              </w:rPr>
              <w:fldChar w:fldCharType="separate"/>
            </w:r>
            <w:r w:rsidR="00A82919">
              <w:rPr>
                <w:noProof/>
                <w:webHidden/>
              </w:rPr>
              <w:t>5</w:t>
            </w:r>
            <w:r w:rsidR="00A82919">
              <w:rPr>
                <w:noProof/>
                <w:webHidden/>
              </w:rPr>
              <w:fldChar w:fldCharType="end"/>
            </w:r>
          </w:hyperlink>
        </w:p>
        <w:p w14:paraId="3A00A52E" w14:textId="0DC70183" w:rsidR="00A82919" w:rsidRDefault="00CD49C4">
          <w:pPr>
            <w:pStyle w:val="20"/>
            <w:rPr>
              <w:rFonts w:asciiTheme="minorHAnsi" w:eastAsiaTheme="minorEastAsia" w:hAnsiTheme="minorHAnsi"/>
              <w:noProof/>
              <w:sz w:val="22"/>
              <w:lang w:eastAsia="zh-CN"/>
            </w:rPr>
          </w:pPr>
          <w:hyperlink w:anchor="_Toc19622126" w:history="1">
            <w:r w:rsidR="00A82919" w:rsidRPr="00AB6F86">
              <w:rPr>
                <w:rStyle w:val="ae"/>
                <w:noProof/>
              </w:rPr>
              <w:t>3.5 Expected Benefits</w:t>
            </w:r>
            <w:r w:rsidR="00A82919">
              <w:rPr>
                <w:noProof/>
                <w:webHidden/>
              </w:rPr>
              <w:tab/>
            </w:r>
            <w:r w:rsidR="00A82919">
              <w:rPr>
                <w:noProof/>
                <w:webHidden/>
              </w:rPr>
              <w:fldChar w:fldCharType="begin"/>
            </w:r>
            <w:r w:rsidR="00A82919">
              <w:rPr>
                <w:noProof/>
                <w:webHidden/>
              </w:rPr>
              <w:instrText xml:space="preserve"> PAGEREF _Toc19622126 \h </w:instrText>
            </w:r>
            <w:r w:rsidR="00A82919">
              <w:rPr>
                <w:noProof/>
                <w:webHidden/>
              </w:rPr>
            </w:r>
            <w:r w:rsidR="00A82919">
              <w:rPr>
                <w:noProof/>
                <w:webHidden/>
              </w:rPr>
              <w:fldChar w:fldCharType="separate"/>
            </w:r>
            <w:r w:rsidR="00A82919">
              <w:rPr>
                <w:noProof/>
                <w:webHidden/>
              </w:rPr>
              <w:t>5</w:t>
            </w:r>
            <w:r w:rsidR="00A82919">
              <w:rPr>
                <w:noProof/>
                <w:webHidden/>
              </w:rPr>
              <w:fldChar w:fldCharType="end"/>
            </w:r>
          </w:hyperlink>
        </w:p>
        <w:p w14:paraId="45CD9F84" w14:textId="17EAAE49" w:rsidR="00A82919" w:rsidRDefault="00CD49C4">
          <w:pPr>
            <w:pStyle w:val="20"/>
            <w:rPr>
              <w:rFonts w:asciiTheme="minorHAnsi" w:eastAsiaTheme="minorEastAsia" w:hAnsiTheme="minorHAnsi"/>
              <w:noProof/>
              <w:sz w:val="22"/>
              <w:lang w:eastAsia="zh-CN"/>
            </w:rPr>
          </w:pPr>
          <w:hyperlink w:anchor="_Toc19622127" w:history="1">
            <w:r w:rsidR="00A82919" w:rsidRPr="00AB6F86">
              <w:rPr>
                <w:rStyle w:val="ae"/>
                <w:noProof/>
              </w:rPr>
              <w:t>3.6 Expected dis-benefit</w:t>
            </w:r>
            <w:r w:rsidR="00A82919">
              <w:rPr>
                <w:noProof/>
                <w:webHidden/>
              </w:rPr>
              <w:tab/>
            </w:r>
            <w:r w:rsidR="00A82919">
              <w:rPr>
                <w:noProof/>
                <w:webHidden/>
              </w:rPr>
              <w:fldChar w:fldCharType="begin"/>
            </w:r>
            <w:r w:rsidR="00A82919">
              <w:rPr>
                <w:noProof/>
                <w:webHidden/>
              </w:rPr>
              <w:instrText xml:space="preserve"> PAGEREF _Toc19622127 \h </w:instrText>
            </w:r>
            <w:r w:rsidR="00A82919">
              <w:rPr>
                <w:noProof/>
                <w:webHidden/>
              </w:rPr>
            </w:r>
            <w:r w:rsidR="00A82919">
              <w:rPr>
                <w:noProof/>
                <w:webHidden/>
              </w:rPr>
              <w:fldChar w:fldCharType="separate"/>
            </w:r>
            <w:r w:rsidR="00A82919">
              <w:rPr>
                <w:noProof/>
                <w:webHidden/>
              </w:rPr>
              <w:t>5</w:t>
            </w:r>
            <w:r w:rsidR="00A82919">
              <w:rPr>
                <w:noProof/>
                <w:webHidden/>
              </w:rPr>
              <w:fldChar w:fldCharType="end"/>
            </w:r>
          </w:hyperlink>
        </w:p>
        <w:p w14:paraId="7C6D6191" w14:textId="2CA2ACC7" w:rsidR="00A82919" w:rsidRDefault="00CD49C4">
          <w:pPr>
            <w:pStyle w:val="20"/>
            <w:rPr>
              <w:rFonts w:asciiTheme="minorHAnsi" w:eastAsiaTheme="minorEastAsia" w:hAnsiTheme="minorHAnsi"/>
              <w:noProof/>
              <w:sz w:val="22"/>
              <w:lang w:eastAsia="zh-CN"/>
            </w:rPr>
          </w:pPr>
          <w:hyperlink w:anchor="_Toc19622128" w:history="1">
            <w:r w:rsidR="00A82919" w:rsidRPr="00AB6F86">
              <w:rPr>
                <w:rStyle w:val="ae"/>
                <w:noProof/>
              </w:rPr>
              <w:t>3.8 Project Goal</w:t>
            </w:r>
            <w:r w:rsidR="00A82919">
              <w:rPr>
                <w:noProof/>
                <w:webHidden/>
              </w:rPr>
              <w:tab/>
            </w:r>
            <w:r w:rsidR="00A82919">
              <w:rPr>
                <w:noProof/>
                <w:webHidden/>
              </w:rPr>
              <w:fldChar w:fldCharType="begin"/>
            </w:r>
            <w:r w:rsidR="00A82919">
              <w:rPr>
                <w:noProof/>
                <w:webHidden/>
              </w:rPr>
              <w:instrText xml:space="preserve"> PAGEREF _Toc19622128 \h </w:instrText>
            </w:r>
            <w:r w:rsidR="00A82919">
              <w:rPr>
                <w:noProof/>
                <w:webHidden/>
              </w:rPr>
            </w:r>
            <w:r w:rsidR="00A82919">
              <w:rPr>
                <w:noProof/>
                <w:webHidden/>
              </w:rPr>
              <w:fldChar w:fldCharType="separate"/>
            </w:r>
            <w:r w:rsidR="00A82919">
              <w:rPr>
                <w:noProof/>
                <w:webHidden/>
              </w:rPr>
              <w:t>6</w:t>
            </w:r>
            <w:r w:rsidR="00A82919">
              <w:rPr>
                <w:noProof/>
                <w:webHidden/>
              </w:rPr>
              <w:fldChar w:fldCharType="end"/>
            </w:r>
          </w:hyperlink>
        </w:p>
        <w:p w14:paraId="0B44F6FC" w14:textId="5AEA8F8D" w:rsidR="00A82919" w:rsidRDefault="00CD49C4">
          <w:pPr>
            <w:pStyle w:val="20"/>
            <w:rPr>
              <w:rFonts w:asciiTheme="minorHAnsi" w:eastAsiaTheme="minorEastAsia" w:hAnsiTheme="minorHAnsi"/>
              <w:noProof/>
              <w:sz w:val="22"/>
              <w:lang w:eastAsia="zh-CN"/>
            </w:rPr>
          </w:pPr>
          <w:hyperlink w:anchor="_Toc19622129" w:history="1">
            <w:r w:rsidR="00A82919" w:rsidRPr="00AB6F86">
              <w:rPr>
                <w:rStyle w:val="ae"/>
                <w:noProof/>
              </w:rPr>
              <w:t>3.9 Project Objectives</w:t>
            </w:r>
            <w:r w:rsidR="00A82919">
              <w:rPr>
                <w:noProof/>
                <w:webHidden/>
              </w:rPr>
              <w:tab/>
            </w:r>
            <w:r w:rsidR="00A82919">
              <w:rPr>
                <w:noProof/>
                <w:webHidden/>
              </w:rPr>
              <w:fldChar w:fldCharType="begin"/>
            </w:r>
            <w:r w:rsidR="00A82919">
              <w:rPr>
                <w:noProof/>
                <w:webHidden/>
              </w:rPr>
              <w:instrText xml:space="preserve"> PAGEREF _Toc19622129 \h </w:instrText>
            </w:r>
            <w:r w:rsidR="00A82919">
              <w:rPr>
                <w:noProof/>
                <w:webHidden/>
              </w:rPr>
            </w:r>
            <w:r w:rsidR="00A82919">
              <w:rPr>
                <w:noProof/>
                <w:webHidden/>
              </w:rPr>
              <w:fldChar w:fldCharType="separate"/>
            </w:r>
            <w:r w:rsidR="00A82919">
              <w:rPr>
                <w:noProof/>
                <w:webHidden/>
              </w:rPr>
              <w:t>6</w:t>
            </w:r>
            <w:r w:rsidR="00A82919">
              <w:rPr>
                <w:noProof/>
                <w:webHidden/>
              </w:rPr>
              <w:fldChar w:fldCharType="end"/>
            </w:r>
          </w:hyperlink>
        </w:p>
        <w:p w14:paraId="6FC3C609" w14:textId="5428B9FA" w:rsidR="00A82919" w:rsidRDefault="00CD49C4">
          <w:pPr>
            <w:pStyle w:val="20"/>
            <w:rPr>
              <w:rFonts w:asciiTheme="minorHAnsi" w:eastAsiaTheme="minorEastAsia" w:hAnsiTheme="minorHAnsi"/>
              <w:noProof/>
              <w:sz w:val="22"/>
              <w:lang w:eastAsia="zh-CN"/>
            </w:rPr>
          </w:pPr>
          <w:hyperlink w:anchor="_Toc19622130" w:history="1">
            <w:r w:rsidR="00A82919" w:rsidRPr="00AB6F86">
              <w:rPr>
                <w:rStyle w:val="ae"/>
                <w:noProof/>
              </w:rPr>
              <w:t>3.10 Scope</w:t>
            </w:r>
            <w:r w:rsidR="00A82919">
              <w:rPr>
                <w:noProof/>
                <w:webHidden/>
              </w:rPr>
              <w:tab/>
            </w:r>
            <w:r w:rsidR="00A82919">
              <w:rPr>
                <w:noProof/>
                <w:webHidden/>
              </w:rPr>
              <w:fldChar w:fldCharType="begin"/>
            </w:r>
            <w:r w:rsidR="00A82919">
              <w:rPr>
                <w:noProof/>
                <w:webHidden/>
              </w:rPr>
              <w:instrText xml:space="preserve"> PAGEREF _Toc19622130 \h </w:instrText>
            </w:r>
            <w:r w:rsidR="00A82919">
              <w:rPr>
                <w:noProof/>
                <w:webHidden/>
              </w:rPr>
            </w:r>
            <w:r w:rsidR="00A82919">
              <w:rPr>
                <w:noProof/>
                <w:webHidden/>
              </w:rPr>
              <w:fldChar w:fldCharType="separate"/>
            </w:r>
            <w:r w:rsidR="00A82919">
              <w:rPr>
                <w:noProof/>
                <w:webHidden/>
              </w:rPr>
              <w:t>6</w:t>
            </w:r>
            <w:r w:rsidR="00A82919">
              <w:rPr>
                <w:noProof/>
                <w:webHidden/>
              </w:rPr>
              <w:fldChar w:fldCharType="end"/>
            </w:r>
          </w:hyperlink>
        </w:p>
        <w:p w14:paraId="449132B7" w14:textId="028BD06E" w:rsidR="00A82919" w:rsidRDefault="00CD49C4">
          <w:pPr>
            <w:pStyle w:val="10"/>
            <w:rPr>
              <w:rFonts w:asciiTheme="minorHAnsi" w:eastAsiaTheme="minorEastAsia" w:hAnsiTheme="minorHAnsi"/>
              <w:b w:val="0"/>
              <w:noProof/>
              <w:sz w:val="22"/>
              <w:lang w:eastAsia="zh-CN"/>
            </w:rPr>
          </w:pPr>
          <w:hyperlink w:anchor="_Toc19622131" w:history="1">
            <w:r w:rsidR="00A82919" w:rsidRPr="00AB6F86">
              <w:rPr>
                <w:rStyle w:val="ae"/>
                <w:noProof/>
              </w:rPr>
              <w:t>4. IT METHODOLOGY</w:t>
            </w:r>
            <w:r w:rsidR="00A82919">
              <w:rPr>
                <w:noProof/>
                <w:webHidden/>
              </w:rPr>
              <w:tab/>
            </w:r>
            <w:r w:rsidR="00A82919">
              <w:rPr>
                <w:noProof/>
                <w:webHidden/>
              </w:rPr>
              <w:fldChar w:fldCharType="begin"/>
            </w:r>
            <w:r w:rsidR="00A82919">
              <w:rPr>
                <w:noProof/>
                <w:webHidden/>
              </w:rPr>
              <w:instrText xml:space="preserve"> PAGEREF _Toc19622131 \h </w:instrText>
            </w:r>
            <w:r w:rsidR="00A82919">
              <w:rPr>
                <w:noProof/>
                <w:webHidden/>
              </w:rPr>
            </w:r>
            <w:r w:rsidR="00A82919">
              <w:rPr>
                <w:noProof/>
                <w:webHidden/>
              </w:rPr>
              <w:fldChar w:fldCharType="separate"/>
            </w:r>
            <w:r w:rsidR="00A82919">
              <w:rPr>
                <w:noProof/>
                <w:webHidden/>
              </w:rPr>
              <w:t>7</w:t>
            </w:r>
            <w:r w:rsidR="00A82919">
              <w:rPr>
                <w:noProof/>
                <w:webHidden/>
              </w:rPr>
              <w:fldChar w:fldCharType="end"/>
            </w:r>
          </w:hyperlink>
        </w:p>
        <w:p w14:paraId="1153829B" w14:textId="55ADEA1F" w:rsidR="00A82919" w:rsidRDefault="00CD49C4">
          <w:pPr>
            <w:pStyle w:val="10"/>
            <w:rPr>
              <w:rFonts w:asciiTheme="minorHAnsi" w:eastAsiaTheme="minorEastAsia" w:hAnsiTheme="minorHAnsi"/>
              <w:b w:val="0"/>
              <w:noProof/>
              <w:sz w:val="22"/>
              <w:lang w:eastAsia="zh-CN"/>
            </w:rPr>
          </w:pPr>
          <w:hyperlink w:anchor="_Toc19622132" w:history="1">
            <w:r w:rsidR="00A82919" w:rsidRPr="00AB6F86">
              <w:rPr>
                <w:rStyle w:val="ae"/>
                <w:noProof/>
              </w:rPr>
              <w:t>5. Project management</w:t>
            </w:r>
            <w:r w:rsidR="00A82919">
              <w:rPr>
                <w:noProof/>
                <w:webHidden/>
              </w:rPr>
              <w:tab/>
            </w:r>
            <w:r w:rsidR="00A82919">
              <w:rPr>
                <w:noProof/>
                <w:webHidden/>
              </w:rPr>
              <w:fldChar w:fldCharType="begin"/>
            </w:r>
            <w:r w:rsidR="00A82919">
              <w:rPr>
                <w:noProof/>
                <w:webHidden/>
              </w:rPr>
              <w:instrText xml:space="preserve"> PAGEREF _Toc19622132 \h </w:instrText>
            </w:r>
            <w:r w:rsidR="00A82919">
              <w:rPr>
                <w:noProof/>
                <w:webHidden/>
              </w:rPr>
            </w:r>
            <w:r w:rsidR="00A82919">
              <w:rPr>
                <w:noProof/>
                <w:webHidden/>
              </w:rPr>
              <w:fldChar w:fldCharType="separate"/>
            </w:r>
            <w:r w:rsidR="00A82919">
              <w:rPr>
                <w:noProof/>
                <w:webHidden/>
              </w:rPr>
              <w:t>8</w:t>
            </w:r>
            <w:r w:rsidR="00A82919">
              <w:rPr>
                <w:noProof/>
                <w:webHidden/>
              </w:rPr>
              <w:fldChar w:fldCharType="end"/>
            </w:r>
          </w:hyperlink>
        </w:p>
        <w:p w14:paraId="4BC62BE8" w14:textId="4DE0A60D" w:rsidR="00A82919" w:rsidRDefault="00CD49C4">
          <w:pPr>
            <w:pStyle w:val="20"/>
            <w:rPr>
              <w:rFonts w:asciiTheme="minorHAnsi" w:eastAsiaTheme="minorEastAsia" w:hAnsiTheme="minorHAnsi"/>
              <w:noProof/>
              <w:sz w:val="22"/>
              <w:lang w:eastAsia="zh-CN"/>
            </w:rPr>
          </w:pPr>
          <w:hyperlink w:anchor="_Toc19622133" w:history="1">
            <w:r w:rsidR="00A82919" w:rsidRPr="00AB6F86">
              <w:rPr>
                <w:rStyle w:val="ae"/>
                <w:noProof/>
              </w:rPr>
              <w:t>5.1 Project Methodology</w:t>
            </w:r>
            <w:r w:rsidR="00A82919">
              <w:rPr>
                <w:noProof/>
                <w:webHidden/>
              </w:rPr>
              <w:tab/>
            </w:r>
            <w:r w:rsidR="00A82919">
              <w:rPr>
                <w:noProof/>
                <w:webHidden/>
              </w:rPr>
              <w:fldChar w:fldCharType="begin"/>
            </w:r>
            <w:r w:rsidR="00A82919">
              <w:rPr>
                <w:noProof/>
                <w:webHidden/>
              </w:rPr>
              <w:instrText xml:space="preserve"> PAGEREF _Toc19622133 \h </w:instrText>
            </w:r>
            <w:r w:rsidR="00A82919">
              <w:rPr>
                <w:noProof/>
                <w:webHidden/>
              </w:rPr>
            </w:r>
            <w:r w:rsidR="00A82919">
              <w:rPr>
                <w:noProof/>
                <w:webHidden/>
              </w:rPr>
              <w:fldChar w:fldCharType="separate"/>
            </w:r>
            <w:r w:rsidR="00A82919">
              <w:rPr>
                <w:noProof/>
                <w:webHidden/>
              </w:rPr>
              <w:t>8</w:t>
            </w:r>
            <w:r w:rsidR="00A82919">
              <w:rPr>
                <w:noProof/>
                <w:webHidden/>
              </w:rPr>
              <w:fldChar w:fldCharType="end"/>
            </w:r>
          </w:hyperlink>
        </w:p>
        <w:p w14:paraId="0C8F3495" w14:textId="3A1302B3" w:rsidR="00A82919" w:rsidRDefault="00CD49C4">
          <w:pPr>
            <w:pStyle w:val="20"/>
            <w:rPr>
              <w:rFonts w:asciiTheme="minorHAnsi" w:eastAsiaTheme="minorEastAsia" w:hAnsiTheme="minorHAnsi"/>
              <w:noProof/>
              <w:sz w:val="22"/>
              <w:lang w:eastAsia="zh-CN"/>
            </w:rPr>
          </w:pPr>
          <w:hyperlink w:anchor="_Toc19622134" w:history="1">
            <w:r w:rsidR="00A82919" w:rsidRPr="00AB6F86">
              <w:rPr>
                <w:rStyle w:val="ae"/>
                <w:noProof/>
              </w:rPr>
              <w:t>5.2 Project Governance and Responsibilities</w:t>
            </w:r>
            <w:r w:rsidR="00A82919">
              <w:rPr>
                <w:noProof/>
                <w:webHidden/>
              </w:rPr>
              <w:tab/>
            </w:r>
            <w:r w:rsidR="00A82919">
              <w:rPr>
                <w:noProof/>
                <w:webHidden/>
              </w:rPr>
              <w:fldChar w:fldCharType="begin"/>
            </w:r>
            <w:r w:rsidR="00A82919">
              <w:rPr>
                <w:noProof/>
                <w:webHidden/>
              </w:rPr>
              <w:instrText xml:space="preserve"> PAGEREF _Toc19622134 \h </w:instrText>
            </w:r>
            <w:r w:rsidR="00A82919">
              <w:rPr>
                <w:noProof/>
                <w:webHidden/>
              </w:rPr>
            </w:r>
            <w:r w:rsidR="00A82919">
              <w:rPr>
                <w:noProof/>
                <w:webHidden/>
              </w:rPr>
              <w:fldChar w:fldCharType="separate"/>
            </w:r>
            <w:r w:rsidR="00A82919">
              <w:rPr>
                <w:noProof/>
                <w:webHidden/>
              </w:rPr>
              <w:t>8</w:t>
            </w:r>
            <w:r w:rsidR="00A82919">
              <w:rPr>
                <w:noProof/>
                <w:webHidden/>
              </w:rPr>
              <w:fldChar w:fldCharType="end"/>
            </w:r>
          </w:hyperlink>
        </w:p>
        <w:p w14:paraId="6CE0EEAD" w14:textId="0A546F9A" w:rsidR="00A82919" w:rsidRDefault="00CD49C4">
          <w:pPr>
            <w:pStyle w:val="20"/>
            <w:rPr>
              <w:rFonts w:asciiTheme="minorHAnsi" w:eastAsiaTheme="minorEastAsia" w:hAnsiTheme="minorHAnsi"/>
              <w:noProof/>
              <w:sz w:val="22"/>
              <w:lang w:eastAsia="zh-CN"/>
            </w:rPr>
          </w:pPr>
          <w:hyperlink w:anchor="_Toc19622135" w:history="1">
            <w:r w:rsidR="00A82919" w:rsidRPr="00AB6F86">
              <w:rPr>
                <w:rStyle w:val="ae"/>
                <w:noProof/>
              </w:rPr>
              <w:t>5.3 Project Meeting Type and Frequency</w:t>
            </w:r>
            <w:r w:rsidR="00A82919">
              <w:rPr>
                <w:noProof/>
                <w:webHidden/>
              </w:rPr>
              <w:tab/>
            </w:r>
            <w:r w:rsidR="00A82919">
              <w:rPr>
                <w:noProof/>
                <w:webHidden/>
              </w:rPr>
              <w:fldChar w:fldCharType="begin"/>
            </w:r>
            <w:r w:rsidR="00A82919">
              <w:rPr>
                <w:noProof/>
                <w:webHidden/>
              </w:rPr>
              <w:instrText xml:space="preserve"> PAGEREF _Toc19622135 \h </w:instrText>
            </w:r>
            <w:r w:rsidR="00A82919">
              <w:rPr>
                <w:noProof/>
                <w:webHidden/>
              </w:rPr>
            </w:r>
            <w:r w:rsidR="00A82919">
              <w:rPr>
                <w:noProof/>
                <w:webHidden/>
              </w:rPr>
              <w:fldChar w:fldCharType="separate"/>
            </w:r>
            <w:r w:rsidR="00A82919">
              <w:rPr>
                <w:noProof/>
                <w:webHidden/>
              </w:rPr>
              <w:t>8</w:t>
            </w:r>
            <w:r w:rsidR="00A82919">
              <w:rPr>
                <w:noProof/>
                <w:webHidden/>
              </w:rPr>
              <w:fldChar w:fldCharType="end"/>
            </w:r>
          </w:hyperlink>
        </w:p>
        <w:p w14:paraId="0C3145AE" w14:textId="3F0D031D" w:rsidR="00A82919" w:rsidRDefault="00CD49C4">
          <w:pPr>
            <w:pStyle w:val="20"/>
            <w:rPr>
              <w:rFonts w:asciiTheme="minorHAnsi" w:eastAsiaTheme="minorEastAsia" w:hAnsiTheme="minorHAnsi"/>
              <w:noProof/>
              <w:sz w:val="22"/>
              <w:lang w:eastAsia="zh-CN"/>
            </w:rPr>
          </w:pPr>
          <w:hyperlink w:anchor="_Toc19622136" w:history="1">
            <w:r w:rsidR="00A82919" w:rsidRPr="00AB6F86">
              <w:rPr>
                <w:rStyle w:val="ae"/>
                <w:noProof/>
              </w:rPr>
              <w:t>5.4 Project Plan with Milestones</w:t>
            </w:r>
            <w:r w:rsidR="00A82919">
              <w:rPr>
                <w:noProof/>
                <w:webHidden/>
              </w:rPr>
              <w:tab/>
            </w:r>
            <w:r w:rsidR="00A82919">
              <w:rPr>
                <w:noProof/>
                <w:webHidden/>
              </w:rPr>
              <w:fldChar w:fldCharType="begin"/>
            </w:r>
            <w:r w:rsidR="00A82919">
              <w:rPr>
                <w:noProof/>
                <w:webHidden/>
              </w:rPr>
              <w:instrText xml:space="preserve"> PAGEREF _Toc19622136 \h </w:instrText>
            </w:r>
            <w:r w:rsidR="00A82919">
              <w:rPr>
                <w:noProof/>
                <w:webHidden/>
              </w:rPr>
            </w:r>
            <w:r w:rsidR="00A82919">
              <w:rPr>
                <w:noProof/>
                <w:webHidden/>
              </w:rPr>
              <w:fldChar w:fldCharType="separate"/>
            </w:r>
            <w:r w:rsidR="00A82919">
              <w:rPr>
                <w:noProof/>
                <w:webHidden/>
              </w:rPr>
              <w:t>8</w:t>
            </w:r>
            <w:r w:rsidR="00A82919">
              <w:rPr>
                <w:noProof/>
                <w:webHidden/>
              </w:rPr>
              <w:fldChar w:fldCharType="end"/>
            </w:r>
          </w:hyperlink>
        </w:p>
        <w:p w14:paraId="594AEE2A" w14:textId="2A57FB9C" w:rsidR="00A82919" w:rsidRDefault="00CD49C4">
          <w:pPr>
            <w:pStyle w:val="10"/>
            <w:rPr>
              <w:rFonts w:asciiTheme="minorHAnsi" w:eastAsiaTheme="minorEastAsia" w:hAnsiTheme="minorHAnsi"/>
              <w:b w:val="0"/>
              <w:noProof/>
              <w:sz w:val="22"/>
              <w:lang w:eastAsia="zh-CN"/>
            </w:rPr>
          </w:pPr>
          <w:hyperlink w:anchor="_Toc19622137" w:history="1">
            <w:r w:rsidR="00A82919" w:rsidRPr="00AB6F86">
              <w:rPr>
                <w:rStyle w:val="ae"/>
                <w:noProof/>
              </w:rPr>
              <w:t>6. Impact Assessment</w:t>
            </w:r>
            <w:r w:rsidR="00A82919">
              <w:rPr>
                <w:noProof/>
                <w:webHidden/>
              </w:rPr>
              <w:tab/>
            </w:r>
            <w:r w:rsidR="00A82919">
              <w:rPr>
                <w:noProof/>
                <w:webHidden/>
              </w:rPr>
              <w:fldChar w:fldCharType="begin"/>
            </w:r>
            <w:r w:rsidR="00A82919">
              <w:rPr>
                <w:noProof/>
                <w:webHidden/>
              </w:rPr>
              <w:instrText xml:space="preserve"> PAGEREF _Toc19622137 \h </w:instrText>
            </w:r>
            <w:r w:rsidR="00A82919">
              <w:rPr>
                <w:noProof/>
                <w:webHidden/>
              </w:rPr>
            </w:r>
            <w:r w:rsidR="00A82919">
              <w:rPr>
                <w:noProof/>
                <w:webHidden/>
              </w:rPr>
              <w:fldChar w:fldCharType="separate"/>
            </w:r>
            <w:r w:rsidR="00A82919">
              <w:rPr>
                <w:noProof/>
                <w:webHidden/>
              </w:rPr>
              <w:t>9</w:t>
            </w:r>
            <w:r w:rsidR="00A82919">
              <w:rPr>
                <w:noProof/>
                <w:webHidden/>
              </w:rPr>
              <w:fldChar w:fldCharType="end"/>
            </w:r>
          </w:hyperlink>
        </w:p>
        <w:p w14:paraId="2A9FA5D0" w14:textId="1A93348A" w:rsidR="00A82919" w:rsidRDefault="00CD49C4">
          <w:pPr>
            <w:pStyle w:val="20"/>
            <w:rPr>
              <w:rFonts w:asciiTheme="minorHAnsi" w:eastAsiaTheme="minorEastAsia" w:hAnsiTheme="minorHAnsi"/>
              <w:noProof/>
              <w:sz w:val="22"/>
              <w:lang w:eastAsia="zh-CN"/>
            </w:rPr>
          </w:pPr>
          <w:hyperlink w:anchor="_Toc19622138" w:history="1">
            <w:r w:rsidR="00A82919" w:rsidRPr="00AB6F86">
              <w:rPr>
                <w:rStyle w:val="ae"/>
                <w:noProof/>
              </w:rPr>
              <w:t>6.1 Stakeholder Impact</w:t>
            </w:r>
            <w:r w:rsidR="00A82919">
              <w:rPr>
                <w:noProof/>
                <w:webHidden/>
              </w:rPr>
              <w:tab/>
            </w:r>
            <w:r w:rsidR="00A82919">
              <w:rPr>
                <w:noProof/>
                <w:webHidden/>
              </w:rPr>
              <w:fldChar w:fldCharType="begin"/>
            </w:r>
            <w:r w:rsidR="00A82919">
              <w:rPr>
                <w:noProof/>
                <w:webHidden/>
              </w:rPr>
              <w:instrText xml:space="preserve"> PAGEREF _Toc19622138 \h </w:instrText>
            </w:r>
            <w:r w:rsidR="00A82919">
              <w:rPr>
                <w:noProof/>
                <w:webHidden/>
              </w:rPr>
            </w:r>
            <w:r w:rsidR="00A82919">
              <w:rPr>
                <w:noProof/>
                <w:webHidden/>
              </w:rPr>
              <w:fldChar w:fldCharType="separate"/>
            </w:r>
            <w:r w:rsidR="00A82919">
              <w:rPr>
                <w:noProof/>
                <w:webHidden/>
              </w:rPr>
              <w:t>9</w:t>
            </w:r>
            <w:r w:rsidR="00A82919">
              <w:rPr>
                <w:noProof/>
                <w:webHidden/>
              </w:rPr>
              <w:fldChar w:fldCharType="end"/>
            </w:r>
          </w:hyperlink>
        </w:p>
        <w:p w14:paraId="49A8ED43" w14:textId="59D43551" w:rsidR="00A82919" w:rsidRDefault="00CD49C4">
          <w:pPr>
            <w:pStyle w:val="20"/>
            <w:rPr>
              <w:rFonts w:asciiTheme="minorHAnsi" w:eastAsiaTheme="minorEastAsia" w:hAnsiTheme="minorHAnsi"/>
              <w:noProof/>
              <w:sz w:val="22"/>
              <w:lang w:eastAsia="zh-CN"/>
            </w:rPr>
          </w:pPr>
          <w:hyperlink w:anchor="_Toc19622139" w:history="1">
            <w:r w:rsidR="00A82919" w:rsidRPr="00AB6F86">
              <w:rPr>
                <w:rStyle w:val="ae"/>
                <w:noProof/>
              </w:rPr>
              <w:t>6.2 Social and Culture Impact</w:t>
            </w:r>
            <w:r w:rsidR="00A82919">
              <w:rPr>
                <w:noProof/>
                <w:webHidden/>
              </w:rPr>
              <w:tab/>
            </w:r>
            <w:r w:rsidR="00A82919">
              <w:rPr>
                <w:noProof/>
                <w:webHidden/>
              </w:rPr>
              <w:fldChar w:fldCharType="begin"/>
            </w:r>
            <w:r w:rsidR="00A82919">
              <w:rPr>
                <w:noProof/>
                <w:webHidden/>
              </w:rPr>
              <w:instrText xml:space="preserve"> PAGEREF _Toc19622139 \h </w:instrText>
            </w:r>
            <w:r w:rsidR="00A82919">
              <w:rPr>
                <w:noProof/>
                <w:webHidden/>
              </w:rPr>
            </w:r>
            <w:r w:rsidR="00A82919">
              <w:rPr>
                <w:noProof/>
                <w:webHidden/>
              </w:rPr>
              <w:fldChar w:fldCharType="separate"/>
            </w:r>
            <w:r w:rsidR="00A82919">
              <w:rPr>
                <w:noProof/>
                <w:webHidden/>
              </w:rPr>
              <w:t>9</w:t>
            </w:r>
            <w:r w:rsidR="00A82919">
              <w:rPr>
                <w:noProof/>
                <w:webHidden/>
              </w:rPr>
              <w:fldChar w:fldCharType="end"/>
            </w:r>
          </w:hyperlink>
        </w:p>
        <w:p w14:paraId="70A2EEDD" w14:textId="10C5CDBC" w:rsidR="00A82919" w:rsidRDefault="00CD49C4">
          <w:pPr>
            <w:pStyle w:val="10"/>
            <w:rPr>
              <w:rFonts w:asciiTheme="minorHAnsi" w:eastAsiaTheme="minorEastAsia" w:hAnsiTheme="minorHAnsi"/>
              <w:b w:val="0"/>
              <w:noProof/>
              <w:sz w:val="22"/>
              <w:lang w:eastAsia="zh-CN"/>
            </w:rPr>
          </w:pPr>
          <w:hyperlink w:anchor="_Toc19622140" w:history="1">
            <w:r w:rsidR="00A82919" w:rsidRPr="00AB6F86">
              <w:rPr>
                <w:rStyle w:val="ae"/>
                <w:noProof/>
              </w:rPr>
              <w:t>7. Deliverables</w:t>
            </w:r>
            <w:r w:rsidR="00A82919">
              <w:rPr>
                <w:noProof/>
                <w:webHidden/>
              </w:rPr>
              <w:tab/>
            </w:r>
            <w:r w:rsidR="00A82919">
              <w:rPr>
                <w:noProof/>
                <w:webHidden/>
              </w:rPr>
              <w:fldChar w:fldCharType="begin"/>
            </w:r>
            <w:r w:rsidR="00A82919">
              <w:rPr>
                <w:noProof/>
                <w:webHidden/>
              </w:rPr>
              <w:instrText xml:space="preserve"> PAGEREF _Toc19622140 \h </w:instrText>
            </w:r>
            <w:r w:rsidR="00A82919">
              <w:rPr>
                <w:noProof/>
                <w:webHidden/>
              </w:rPr>
            </w:r>
            <w:r w:rsidR="00A82919">
              <w:rPr>
                <w:noProof/>
                <w:webHidden/>
              </w:rPr>
              <w:fldChar w:fldCharType="separate"/>
            </w:r>
            <w:r w:rsidR="00A82919">
              <w:rPr>
                <w:noProof/>
                <w:webHidden/>
              </w:rPr>
              <w:t>10</w:t>
            </w:r>
            <w:r w:rsidR="00A82919">
              <w:rPr>
                <w:noProof/>
                <w:webHidden/>
              </w:rPr>
              <w:fldChar w:fldCharType="end"/>
            </w:r>
          </w:hyperlink>
        </w:p>
        <w:p w14:paraId="35B29816" w14:textId="2BA701EA" w:rsidR="00A82919" w:rsidRDefault="00CD49C4">
          <w:pPr>
            <w:pStyle w:val="10"/>
            <w:rPr>
              <w:rFonts w:asciiTheme="minorHAnsi" w:eastAsiaTheme="minorEastAsia" w:hAnsiTheme="minorHAnsi"/>
              <w:b w:val="0"/>
              <w:noProof/>
              <w:sz w:val="22"/>
              <w:lang w:eastAsia="zh-CN"/>
            </w:rPr>
          </w:pPr>
          <w:hyperlink w:anchor="_Toc19622141" w:history="1">
            <w:r w:rsidR="00A82919" w:rsidRPr="00AB6F86">
              <w:rPr>
                <w:rStyle w:val="ae"/>
                <w:noProof/>
              </w:rPr>
              <w:t>8. Project Variables</w:t>
            </w:r>
            <w:r w:rsidR="00A82919">
              <w:rPr>
                <w:noProof/>
                <w:webHidden/>
              </w:rPr>
              <w:tab/>
            </w:r>
            <w:r w:rsidR="00A82919">
              <w:rPr>
                <w:noProof/>
                <w:webHidden/>
              </w:rPr>
              <w:fldChar w:fldCharType="begin"/>
            </w:r>
            <w:r w:rsidR="00A82919">
              <w:rPr>
                <w:noProof/>
                <w:webHidden/>
              </w:rPr>
              <w:instrText xml:space="preserve"> PAGEREF _Toc19622141 \h </w:instrText>
            </w:r>
            <w:r w:rsidR="00A82919">
              <w:rPr>
                <w:noProof/>
                <w:webHidden/>
              </w:rPr>
            </w:r>
            <w:r w:rsidR="00A82919">
              <w:rPr>
                <w:noProof/>
                <w:webHidden/>
              </w:rPr>
              <w:fldChar w:fldCharType="separate"/>
            </w:r>
            <w:r w:rsidR="00A82919">
              <w:rPr>
                <w:noProof/>
                <w:webHidden/>
              </w:rPr>
              <w:t>11</w:t>
            </w:r>
            <w:r w:rsidR="00A82919">
              <w:rPr>
                <w:noProof/>
                <w:webHidden/>
              </w:rPr>
              <w:fldChar w:fldCharType="end"/>
            </w:r>
          </w:hyperlink>
        </w:p>
        <w:p w14:paraId="1F814AF4" w14:textId="242A346C" w:rsidR="00A82919" w:rsidRDefault="00CD49C4">
          <w:pPr>
            <w:pStyle w:val="20"/>
            <w:rPr>
              <w:rFonts w:asciiTheme="minorHAnsi" w:eastAsiaTheme="minorEastAsia" w:hAnsiTheme="minorHAnsi"/>
              <w:noProof/>
              <w:sz w:val="22"/>
              <w:lang w:eastAsia="zh-CN"/>
            </w:rPr>
          </w:pPr>
          <w:hyperlink w:anchor="_Toc19622142" w:history="1">
            <w:r w:rsidR="00A82919" w:rsidRPr="00AB6F86">
              <w:rPr>
                <w:rStyle w:val="ae"/>
                <w:noProof/>
              </w:rPr>
              <w:t>8.1 Assumptions</w:t>
            </w:r>
            <w:r w:rsidR="00A82919">
              <w:rPr>
                <w:noProof/>
                <w:webHidden/>
              </w:rPr>
              <w:tab/>
            </w:r>
            <w:r w:rsidR="00A82919">
              <w:rPr>
                <w:noProof/>
                <w:webHidden/>
              </w:rPr>
              <w:fldChar w:fldCharType="begin"/>
            </w:r>
            <w:r w:rsidR="00A82919">
              <w:rPr>
                <w:noProof/>
                <w:webHidden/>
              </w:rPr>
              <w:instrText xml:space="preserve"> PAGEREF _Toc19622142 \h </w:instrText>
            </w:r>
            <w:r w:rsidR="00A82919">
              <w:rPr>
                <w:noProof/>
                <w:webHidden/>
              </w:rPr>
            </w:r>
            <w:r w:rsidR="00A82919">
              <w:rPr>
                <w:noProof/>
                <w:webHidden/>
              </w:rPr>
              <w:fldChar w:fldCharType="separate"/>
            </w:r>
            <w:r w:rsidR="00A82919">
              <w:rPr>
                <w:noProof/>
                <w:webHidden/>
              </w:rPr>
              <w:t>11</w:t>
            </w:r>
            <w:r w:rsidR="00A82919">
              <w:rPr>
                <w:noProof/>
                <w:webHidden/>
              </w:rPr>
              <w:fldChar w:fldCharType="end"/>
            </w:r>
          </w:hyperlink>
        </w:p>
        <w:p w14:paraId="3E2526A4" w14:textId="2EA1825B" w:rsidR="00A82919" w:rsidRDefault="00CD49C4">
          <w:pPr>
            <w:pStyle w:val="20"/>
            <w:rPr>
              <w:rFonts w:asciiTheme="minorHAnsi" w:eastAsiaTheme="minorEastAsia" w:hAnsiTheme="minorHAnsi"/>
              <w:noProof/>
              <w:sz w:val="22"/>
              <w:lang w:eastAsia="zh-CN"/>
            </w:rPr>
          </w:pPr>
          <w:hyperlink w:anchor="_Toc19622143" w:history="1">
            <w:r w:rsidR="00A82919" w:rsidRPr="00AB6F86">
              <w:rPr>
                <w:rStyle w:val="ae"/>
                <w:noProof/>
              </w:rPr>
              <w:t>8.2 Constraints</w:t>
            </w:r>
            <w:r w:rsidR="00A82919">
              <w:rPr>
                <w:noProof/>
                <w:webHidden/>
              </w:rPr>
              <w:tab/>
            </w:r>
            <w:r w:rsidR="00A82919">
              <w:rPr>
                <w:noProof/>
                <w:webHidden/>
              </w:rPr>
              <w:fldChar w:fldCharType="begin"/>
            </w:r>
            <w:r w:rsidR="00A82919">
              <w:rPr>
                <w:noProof/>
                <w:webHidden/>
              </w:rPr>
              <w:instrText xml:space="preserve"> PAGEREF _Toc19622143 \h </w:instrText>
            </w:r>
            <w:r w:rsidR="00A82919">
              <w:rPr>
                <w:noProof/>
                <w:webHidden/>
              </w:rPr>
            </w:r>
            <w:r w:rsidR="00A82919">
              <w:rPr>
                <w:noProof/>
                <w:webHidden/>
              </w:rPr>
              <w:fldChar w:fldCharType="separate"/>
            </w:r>
            <w:r w:rsidR="00A82919">
              <w:rPr>
                <w:noProof/>
                <w:webHidden/>
              </w:rPr>
              <w:t>11</w:t>
            </w:r>
            <w:r w:rsidR="00A82919">
              <w:rPr>
                <w:noProof/>
                <w:webHidden/>
              </w:rPr>
              <w:fldChar w:fldCharType="end"/>
            </w:r>
          </w:hyperlink>
        </w:p>
        <w:p w14:paraId="32483DAB" w14:textId="6379B4D0" w:rsidR="00A82919" w:rsidRDefault="00CD49C4">
          <w:pPr>
            <w:pStyle w:val="20"/>
            <w:rPr>
              <w:rFonts w:asciiTheme="minorHAnsi" w:eastAsiaTheme="minorEastAsia" w:hAnsiTheme="minorHAnsi"/>
              <w:noProof/>
              <w:sz w:val="22"/>
              <w:lang w:eastAsia="zh-CN"/>
            </w:rPr>
          </w:pPr>
          <w:hyperlink w:anchor="_Toc19622144" w:history="1">
            <w:r w:rsidR="00A82919" w:rsidRPr="00AB6F86">
              <w:rPr>
                <w:rStyle w:val="ae"/>
                <w:noProof/>
              </w:rPr>
              <w:t>8.3 Dependencies</w:t>
            </w:r>
            <w:r w:rsidR="00A82919">
              <w:rPr>
                <w:noProof/>
                <w:webHidden/>
              </w:rPr>
              <w:tab/>
            </w:r>
            <w:r w:rsidR="00A82919">
              <w:rPr>
                <w:noProof/>
                <w:webHidden/>
              </w:rPr>
              <w:fldChar w:fldCharType="begin"/>
            </w:r>
            <w:r w:rsidR="00A82919">
              <w:rPr>
                <w:noProof/>
                <w:webHidden/>
              </w:rPr>
              <w:instrText xml:space="preserve"> PAGEREF _Toc19622144 \h </w:instrText>
            </w:r>
            <w:r w:rsidR="00A82919">
              <w:rPr>
                <w:noProof/>
                <w:webHidden/>
              </w:rPr>
            </w:r>
            <w:r w:rsidR="00A82919">
              <w:rPr>
                <w:noProof/>
                <w:webHidden/>
              </w:rPr>
              <w:fldChar w:fldCharType="separate"/>
            </w:r>
            <w:r w:rsidR="00A82919">
              <w:rPr>
                <w:noProof/>
                <w:webHidden/>
              </w:rPr>
              <w:t>11</w:t>
            </w:r>
            <w:r w:rsidR="00A82919">
              <w:rPr>
                <w:noProof/>
                <w:webHidden/>
              </w:rPr>
              <w:fldChar w:fldCharType="end"/>
            </w:r>
          </w:hyperlink>
        </w:p>
        <w:p w14:paraId="187285AA" w14:textId="1896BD54" w:rsidR="00A82919" w:rsidRDefault="00CD49C4">
          <w:pPr>
            <w:pStyle w:val="10"/>
            <w:rPr>
              <w:rFonts w:asciiTheme="minorHAnsi" w:eastAsiaTheme="minorEastAsia" w:hAnsiTheme="minorHAnsi"/>
              <w:b w:val="0"/>
              <w:noProof/>
              <w:sz w:val="22"/>
              <w:lang w:eastAsia="zh-CN"/>
            </w:rPr>
          </w:pPr>
          <w:hyperlink w:anchor="_Toc19622145" w:history="1">
            <w:r w:rsidR="00A82919" w:rsidRPr="00AB6F86">
              <w:rPr>
                <w:rStyle w:val="ae"/>
                <w:noProof/>
              </w:rPr>
              <w:t>References</w:t>
            </w:r>
            <w:r w:rsidR="00A82919">
              <w:rPr>
                <w:noProof/>
                <w:webHidden/>
              </w:rPr>
              <w:tab/>
            </w:r>
            <w:r w:rsidR="00A82919">
              <w:rPr>
                <w:noProof/>
                <w:webHidden/>
              </w:rPr>
              <w:fldChar w:fldCharType="begin"/>
            </w:r>
            <w:r w:rsidR="00A82919">
              <w:rPr>
                <w:noProof/>
                <w:webHidden/>
              </w:rPr>
              <w:instrText xml:space="preserve"> PAGEREF _Toc19622145 \h </w:instrText>
            </w:r>
            <w:r w:rsidR="00A82919">
              <w:rPr>
                <w:noProof/>
                <w:webHidden/>
              </w:rPr>
            </w:r>
            <w:r w:rsidR="00A82919">
              <w:rPr>
                <w:noProof/>
                <w:webHidden/>
              </w:rPr>
              <w:fldChar w:fldCharType="separate"/>
            </w:r>
            <w:r w:rsidR="00A82919">
              <w:rPr>
                <w:noProof/>
                <w:webHidden/>
              </w:rPr>
              <w:t>12</w:t>
            </w:r>
            <w:r w:rsidR="00A82919">
              <w:rPr>
                <w:noProof/>
                <w:webHidden/>
              </w:rPr>
              <w:fldChar w:fldCharType="end"/>
            </w:r>
          </w:hyperlink>
        </w:p>
        <w:p w14:paraId="78245850" w14:textId="12DFC493" w:rsidR="00CB14FB" w:rsidRPr="00140B12" w:rsidRDefault="00CB14FB">
          <w:pPr>
            <w:rPr>
              <w:rFonts w:asciiTheme="minorHAnsi" w:hAnsiTheme="minorHAnsi"/>
            </w:rPr>
          </w:pPr>
          <w:r w:rsidRPr="00140B12">
            <w:rPr>
              <w:rFonts w:asciiTheme="minorHAnsi" w:hAnsiTheme="minorHAnsi"/>
              <w:b/>
              <w:bCs/>
              <w:noProof/>
            </w:rPr>
            <w:fldChar w:fldCharType="end"/>
          </w:r>
        </w:p>
      </w:sdtContent>
    </w:sdt>
    <w:p w14:paraId="33BD078A" w14:textId="30E8C7DC" w:rsidR="00677052" w:rsidRPr="00140B12" w:rsidRDefault="00C12B92" w:rsidP="00C35CAA">
      <w:pPr>
        <w:pStyle w:val="1"/>
      </w:pPr>
      <w:bookmarkStart w:id="2" w:name="_Toc19622116"/>
      <w:r w:rsidRPr="00140B12">
        <w:lastRenderedPageBreak/>
        <w:t xml:space="preserve">1. </w:t>
      </w:r>
      <w:r w:rsidR="00677052" w:rsidRPr="00140B12">
        <w:t>Document Control</w:t>
      </w:r>
      <w:bookmarkEnd w:id="1"/>
      <w:bookmarkEnd w:id="0"/>
      <w:bookmarkEnd w:id="2"/>
    </w:p>
    <w:p w14:paraId="33BD078B" w14:textId="28345B64" w:rsidR="00677052" w:rsidRPr="00140B12" w:rsidRDefault="002D61F6" w:rsidP="00771C2B">
      <w:pPr>
        <w:pStyle w:val="2"/>
        <w:spacing w:before="240"/>
      </w:pPr>
      <w:bookmarkStart w:id="3" w:name="_Toc379970652"/>
      <w:bookmarkStart w:id="4" w:name="_Toc10635943"/>
      <w:bookmarkStart w:id="5" w:name="_Toc19622117"/>
      <w:r w:rsidRPr="00140B12">
        <w:t xml:space="preserve">1.1 </w:t>
      </w:r>
      <w:r w:rsidR="00677052" w:rsidRPr="00140B12">
        <w:t>Version History</w:t>
      </w:r>
      <w:bookmarkEnd w:id="3"/>
      <w:bookmarkEnd w:id="4"/>
      <w:bookmarkEnd w:id="5"/>
    </w:p>
    <w:p w14:paraId="33BD078C" w14:textId="77777777" w:rsidR="00677052" w:rsidRPr="00140B12" w:rsidRDefault="00677052" w:rsidP="00677052">
      <w:pPr>
        <w:rPr>
          <w:rFonts w:asciiTheme="minorHAnsi" w:hAnsiTheme="minorHAnsi"/>
          <w:sz w:val="22"/>
        </w:rPr>
      </w:pPr>
      <w:r w:rsidRPr="00140B12">
        <w:rPr>
          <w:rFonts w:asciiTheme="minorHAnsi" w:hAnsiTheme="minorHAnsi"/>
          <w:sz w:val="22"/>
        </w:rPr>
        <w:t>This document has had the following revisions:</w:t>
      </w: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140B12"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140B12" w:rsidRDefault="00677052">
            <w:pPr>
              <w:spacing w:before="60" w:after="60"/>
              <w:rPr>
                <w:rFonts w:asciiTheme="minorHAnsi" w:hAnsiTheme="minorHAnsi"/>
                <w:b/>
                <w:sz w:val="22"/>
              </w:rPr>
            </w:pPr>
            <w:r w:rsidRPr="00140B12">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140B12" w:rsidRDefault="00677052">
            <w:pPr>
              <w:spacing w:before="60" w:after="60"/>
              <w:rPr>
                <w:rFonts w:asciiTheme="minorHAnsi" w:hAnsiTheme="minorHAnsi"/>
                <w:b/>
                <w:sz w:val="22"/>
              </w:rPr>
            </w:pPr>
            <w:r w:rsidRPr="00140B12">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140B12" w:rsidRDefault="00677052">
            <w:pPr>
              <w:spacing w:before="60" w:after="60"/>
              <w:rPr>
                <w:rFonts w:asciiTheme="minorHAnsi" w:hAnsiTheme="minorHAnsi"/>
                <w:b/>
                <w:sz w:val="22"/>
              </w:rPr>
            </w:pPr>
            <w:r w:rsidRPr="00140B12">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140B12" w:rsidRDefault="00677052">
            <w:pPr>
              <w:spacing w:before="60" w:after="60"/>
              <w:rPr>
                <w:rFonts w:asciiTheme="minorHAnsi" w:hAnsiTheme="minorHAnsi"/>
                <w:b/>
                <w:sz w:val="22"/>
              </w:rPr>
            </w:pPr>
            <w:r w:rsidRPr="00140B12">
              <w:rPr>
                <w:rFonts w:asciiTheme="minorHAnsi" w:hAnsiTheme="minorHAnsi"/>
                <w:b/>
                <w:sz w:val="22"/>
              </w:rPr>
              <w:t>Description of Change</w:t>
            </w:r>
          </w:p>
        </w:tc>
      </w:tr>
      <w:tr w:rsidR="00677052" w:rsidRPr="00140B12"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140B12" w:rsidRDefault="0034086F">
            <w:pPr>
              <w:spacing w:before="60" w:after="60"/>
              <w:rPr>
                <w:rFonts w:asciiTheme="minorHAnsi" w:hAnsiTheme="minorHAnsi"/>
                <w:sz w:val="22"/>
              </w:rPr>
            </w:pPr>
            <w:r w:rsidRPr="00140B12">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77777777" w:rsidR="00677052" w:rsidRPr="00140B12" w:rsidRDefault="00677052">
            <w:pPr>
              <w:spacing w:before="60" w:after="60"/>
              <w:rPr>
                <w:rFonts w:asciiTheme="minorHAnsi" w:hAnsiTheme="minorHAnsi"/>
                <w:sz w:val="22"/>
              </w:rPr>
            </w:pP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77777777" w:rsidR="00677052" w:rsidRPr="00140B12" w:rsidRDefault="00677052">
            <w:pPr>
              <w:spacing w:before="60" w:after="60"/>
              <w:rPr>
                <w:rFonts w:asciiTheme="minorHAnsi" w:hAnsiTheme="minorHAnsi"/>
                <w:sz w:val="22"/>
              </w:rPr>
            </w:pP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140B12" w:rsidRDefault="0034086F">
            <w:pPr>
              <w:spacing w:before="60" w:after="60"/>
              <w:rPr>
                <w:rFonts w:asciiTheme="minorHAnsi" w:hAnsiTheme="minorHAnsi"/>
                <w:sz w:val="22"/>
              </w:rPr>
            </w:pPr>
            <w:r w:rsidRPr="00140B12">
              <w:rPr>
                <w:rFonts w:asciiTheme="minorHAnsi" w:hAnsiTheme="minorHAnsi"/>
                <w:sz w:val="22"/>
              </w:rPr>
              <w:t>Initial draft</w:t>
            </w:r>
          </w:p>
        </w:tc>
      </w:tr>
    </w:tbl>
    <w:p w14:paraId="33BD0797" w14:textId="77777777" w:rsidR="00677052" w:rsidRPr="00140B12" w:rsidRDefault="00677052" w:rsidP="00677052">
      <w:pPr>
        <w:rPr>
          <w:rFonts w:asciiTheme="minorHAnsi" w:hAnsiTheme="minorHAnsi"/>
          <w:sz w:val="22"/>
        </w:rPr>
      </w:pPr>
    </w:p>
    <w:p w14:paraId="33BD0798" w14:textId="7722A27D" w:rsidR="00677052" w:rsidRPr="00140B12" w:rsidRDefault="002D61F6" w:rsidP="00771C2B">
      <w:pPr>
        <w:pStyle w:val="2"/>
        <w:spacing w:before="240"/>
      </w:pPr>
      <w:bookmarkStart w:id="6" w:name="_Toc379970653"/>
      <w:bookmarkStart w:id="7" w:name="_Toc10635944"/>
      <w:bookmarkStart w:id="8" w:name="_Toc19622118"/>
      <w:r w:rsidRPr="00140B12">
        <w:t xml:space="preserve">1.2 </w:t>
      </w:r>
      <w:r w:rsidR="00677052" w:rsidRPr="00140B12">
        <w:t>Distribution List</w:t>
      </w:r>
      <w:bookmarkEnd w:id="6"/>
      <w:bookmarkEnd w:id="7"/>
      <w:bookmarkEnd w:id="8"/>
    </w:p>
    <w:p w14:paraId="33BD0799" w14:textId="77777777" w:rsidR="00677052" w:rsidRPr="00140B12" w:rsidRDefault="00677052" w:rsidP="00677052">
      <w:pPr>
        <w:rPr>
          <w:rFonts w:asciiTheme="minorHAnsi" w:hAnsiTheme="minorHAnsi"/>
          <w:sz w:val="22"/>
        </w:rPr>
      </w:pPr>
      <w:r w:rsidRPr="00140B12">
        <w:rPr>
          <w:rFonts w:asciiTheme="minorHAnsi" w:hAnsiTheme="minorHAnsi"/>
          <w:sz w:val="22"/>
        </w:rPr>
        <w:t>This document is to be distributed to the following people involved in this project:</w:t>
      </w: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53"/>
        <w:gridCol w:w="5963"/>
      </w:tblGrid>
      <w:tr w:rsidR="00677052" w:rsidRPr="00140B12" w14:paraId="33BD079C" w14:textId="77777777" w:rsidTr="00E21895">
        <w:trPr>
          <w:tblHeader/>
        </w:trPr>
        <w:tc>
          <w:tcPr>
            <w:tcW w:w="16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A" w14:textId="77777777" w:rsidR="00677052" w:rsidRPr="00140B12" w:rsidRDefault="00677052">
            <w:pPr>
              <w:spacing w:before="60" w:after="60"/>
              <w:rPr>
                <w:rFonts w:asciiTheme="minorHAnsi" w:hAnsiTheme="minorHAnsi"/>
                <w:b/>
                <w:sz w:val="22"/>
              </w:rPr>
            </w:pPr>
            <w:r w:rsidRPr="00140B12">
              <w:rPr>
                <w:rFonts w:asciiTheme="minorHAnsi" w:hAnsiTheme="minorHAnsi"/>
                <w:b/>
                <w:sz w:val="22"/>
              </w:rPr>
              <w:t>Project Role</w:t>
            </w:r>
          </w:p>
        </w:tc>
        <w:tc>
          <w:tcPr>
            <w:tcW w:w="33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B" w14:textId="77777777" w:rsidR="00677052" w:rsidRPr="00140B12" w:rsidRDefault="00677052">
            <w:pPr>
              <w:spacing w:before="60" w:after="60"/>
              <w:rPr>
                <w:rFonts w:asciiTheme="minorHAnsi" w:hAnsiTheme="minorHAnsi"/>
                <w:b/>
                <w:sz w:val="22"/>
              </w:rPr>
            </w:pPr>
            <w:r w:rsidRPr="00140B12">
              <w:rPr>
                <w:rFonts w:asciiTheme="minorHAnsi" w:hAnsiTheme="minorHAnsi"/>
                <w:b/>
                <w:sz w:val="22"/>
              </w:rPr>
              <w:t>Name</w:t>
            </w:r>
          </w:p>
        </w:tc>
      </w:tr>
      <w:tr w:rsidR="00677052" w:rsidRPr="00140B12" w14:paraId="33BD079F" w14:textId="77777777" w:rsidTr="00E21895">
        <w:tc>
          <w:tcPr>
            <w:tcW w:w="16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D" w14:textId="2413F95A" w:rsidR="00677052" w:rsidRPr="00140B12" w:rsidRDefault="00AB25F1">
            <w:pPr>
              <w:spacing w:before="60" w:after="60"/>
              <w:rPr>
                <w:rFonts w:asciiTheme="minorHAnsi" w:hAnsiTheme="minorHAnsi"/>
                <w:sz w:val="22"/>
              </w:rPr>
            </w:pPr>
            <w:r>
              <w:rPr>
                <w:rFonts w:asciiTheme="minorHAnsi" w:hAnsiTheme="minorHAnsi"/>
                <w:sz w:val="22"/>
              </w:rPr>
              <w:t>Project</w:t>
            </w:r>
            <w:r w:rsidR="00255E8D" w:rsidRPr="00140B12">
              <w:rPr>
                <w:rFonts w:asciiTheme="minorHAnsi" w:hAnsiTheme="minorHAnsi"/>
                <w:sz w:val="22"/>
              </w:rPr>
              <w:t xml:space="preserve"> Coordinator</w:t>
            </w:r>
          </w:p>
        </w:tc>
        <w:tc>
          <w:tcPr>
            <w:tcW w:w="33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E" w14:textId="1DF83366" w:rsidR="00677052" w:rsidRPr="00140B12" w:rsidRDefault="00255E8D">
            <w:pPr>
              <w:spacing w:before="60" w:after="60"/>
              <w:rPr>
                <w:rFonts w:asciiTheme="minorHAnsi" w:hAnsiTheme="minorHAnsi"/>
                <w:sz w:val="22"/>
              </w:rPr>
            </w:pPr>
            <w:r w:rsidRPr="00140B12">
              <w:rPr>
                <w:rFonts w:asciiTheme="minorHAnsi" w:hAnsiTheme="minorHAnsi"/>
                <w:sz w:val="22"/>
              </w:rPr>
              <w:t>Simon Dacey</w:t>
            </w:r>
            <w:r w:rsidR="00AB25F1">
              <w:rPr>
                <w:rFonts w:asciiTheme="minorHAnsi" w:hAnsiTheme="minorHAnsi"/>
                <w:sz w:val="22"/>
              </w:rPr>
              <w:t>, Lei Song</w:t>
            </w:r>
          </w:p>
        </w:tc>
      </w:tr>
      <w:tr w:rsidR="00677052" w:rsidRPr="00140B12" w14:paraId="33BD07A2" w14:textId="77777777" w:rsidTr="00E21895">
        <w:tc>
          <w:tcPr>
            <w:tcW w:w="16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A0" w14:textId="76A0E22F" w:rsidR="00677052" w:rsidRPr="00140B12" w:rsidRDefault="002258AE">
            <w:pPr>
              <w:spacing w:before="60" w:after="60"/>
              <w:rPr>
                <w:rFonts w:asciiTheme="minorHAnsi" w:hAnsiTheme="minorHAnsi"/>
                <w:sz w:val="22"/>
              </w:rPr>
            </w:pPr>
            <w:r w:rsidRPr="00140B12">
              <w:rPr>
                <w:rFonts w:asciiTheme="minorHAnsi" w:hAnsiTheme="minorHAnsi"/>
                <w:sz w:val="22"/>
              </w:rPr>
              <w:t xml:space="preserve">Project </w:t>
            </w:r>
            <w:r w:rsidR="00255E8D" w:rsidRPr="00140B12">
              <w:rPr>
                <w:rFonts w:asciiTheme="minorHAnsi" w:hAnsiTheme="minorHAnsi"/>
                <w:sz w:val="22"/>
              </w:rPr>
              <w:t>Sponsor</w:t>
            </w:r>
            <w:r w:rsidR="00AB25F1">
              <w:rPr>
                <w:rFonts w:asciiTheme="minorHAnsi" w:hAnsiTheme="minorHAnsi"/>
                <w:sz w:val="22"/>
              </w:rPr>
              <w:t xml:space="preserve"> (if you have)</w:t>
            </w:r>
          </w:p>
        </w:tc>
        <w:tc>
          <w:tcPr>
            <w:tcW w:w="33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A1" w14:textId="5387A758" w:rsidR="00677052" w:rsidRPr="00140B12" w:rsidRDefault="00AF4642">
            <w:pPr>
              <w:spacing w:before="60" w:after="60"/>
              <w:rPr>
                <w:rFonts w:asciiTheme="minorHAnsi" w:hAnsiTheme="minorHAnsi"/>
                <w:sz w:val="22"/>
              </w:rPr>
            </w:pPr>
            <w:r w:rsidRPr="00140B12">
              <w:rPr>
                <w:rFonts w:asciiTheme="minorHAnsi" w:hAnsiTheme="minorHAnsi"/>
                <w:sz w:val="22"/>
              </w:rPr>
              <w:t>Simon Dacey</w:t>
            </w:r>
            <w:r>
              <w:rPr>
                <w:rFonts w:asciiTheme="minorHAnsi" w:hAnsiTheme="minorHAnsi"/>
                <w:sz w:val="22"/>
              </w:rPr>
              <w:t>, Lei Song</w:t>
            </w:r>
          </w:p>
        </w:tc>
      </w:tr>
      <w:tr w:rsidR="00677052" w:rsidRPr="00140B12" w14:paraId="33BD07A5" w14:textId="77777777" w:rsidTr="00E21895">
        <w:tc>
          <w:tcPr>
            <w:tcW w:w="16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A3" w14:textId="1A126A48" w:rsidR="00677052" w:rsidRPr="00140B12" w:rsidRDefault="002258AE">
            <w:pPr>
              <w:spacing w:before="60" w:after="60"/>
              <w:rPr>
                <w:rFonts w:asciiTheme="minorHAnsi" w:hAnsiTheme="minorHAnsi"/>
                <w:sz w:val="22"/>
              </w:rPr>
            </w:pPr>
            <w:r w:rsidRPr="00140B12">
              <w:rPr>
                <w:rFonts w:asciiTheme="minorHAnsi" w:hAnsiTheme="minorHAnsi"/>
                <w:sz w:val="22"/>
              </w:rPr>
              <w:t xml:space="preserve">Client Team members </w:t>
            </w:r>
            <w:r w:rsidR="00AB25F1">
              <w:rPr>
                <w:rFonts w:asciiTheme="minorHAnsi" w:hAnsiTheme="minorHAnsi"/>
                <w:sz w:val="22"/>
              </w:rPr>
              <w:t>(if you have)</w:t>
            </w:r>
          </w:p>
        </w:tc>
        <w:tc>
          <w:tcPr>
            <w:tcW w:w="33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A4" w14:textId="77777777" w:rsidR="00677052" w:rsidRPr="00140B12" w:rsidRDefault="00677052">
            <w:pPr>
              <w:spacing w:before="60" w:after="60"/>
              <w:rPr>
                <w:rFonts w:asciiTheme="minorHAnsi" w:hAnsiTheme="minorHAnsi"/>
                <w:sz w:val="22"/>
              </w:rPr>
            </w:pPr>
          </w:p>
        </w:tc>
      </w:tr>
    </w:tbl>
    <w:p w14:paraId="33BD07B2" w14:textId="77777777" w:rsidR="00677052" w:rsidRPr="00140B12" w:rsidRDefault="00677052" w:rsidP="00677052">
      <w:pPr>
        <w:rPr>
          <w:rFonts w:asciiTheme="minorHAnsi" w:hAnsiTheme="minorHAnsi"/>
          <w:sz w:val="22"/>
        </w:rPr>
      </w:pPr>
    </w:p>
    <w:p w14:paraId="33BD07C5" w14:textId="67FFECC1" w:rsidR="00677052" w:rsidRPr="00140B12" w:rsidRDefault="002D61F6" w:rsidP="006F1610">
      <w:pPr>
        <w:pStyle w:val="2"/>
        <w:spacing w:before="240"/>
      </w:pPr>
      <w:bookmarkStart w:id="9" w:name="_Toc379970655"/>
      <w:bookmarkStart w:id="10" w:name="_Toc10635946"/>
      <w:bookmarkStart w:id="11" w:name="_Toc19622119"/>
      <w:r w:rsidRPr="00140B12">
        <w:t>1.</w:t>
      </w:r>
      <w:r w:rsidR="00D26E83">
        <w:t>3</w:t>
      </w:r>
      <w:r w:rsidRPr="00140B12">
        <w:t xml:space="preserve"> </w:t>
      </w:r>
      <w:r w:rsidR="00677052" w:rsidRPr="00140B12">
        <w:t>Glossary</w:t>
      </w:r>
      <w:bookmarkEnd w:id="9"/>
      <w:bookmarkEnd w:id="10"/>
      <w:bookmarkEnd w:id="11"/>
    </w:p>
    <w:p w14:paraId="33BD07C6" w14:textId="77777777" w:rsidR="00677052" w:rsidRPr="00140B12" w:rsidRDefault="00677052" w:rsidP="00677052">
      <w:pPr>
        <w:spacing w:line="360" w:lineRule="auto"/>
        <w:rPr>
          <w:rFonts w:asciiTheme="minorHAnsi" w:hAnsiTheme="minorHAnsi"/>
          <w:sz w:val="22"/>
        </w:rPr>
      </w:pPr>
      <w:r w:rsidRPr="00140B12">
        <w:rPr>
          <w:rFonts w:asciiTheme="minorHAnsi" w:hAnsiTheme="minorHAnsi"/>
          <w:sz w:val="22"/>
        </w:rPr>
        <w:t>To provide clarity, terms and acronyms used in this document are defined as follows:</w:t>
      </w: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677052" w:rsidRPr="00140B12" w14:paraId="33BD07C9" w14:textId="77777777" w:rsidTr="00E21895">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C7" w14:textId="77777777" w:rsidR="00677052" w:rsidRPr="00140B12" w:rsidRDefault="00677052">
            <w:pPr>
              <w:spacing w:before="60" w:after="60"/>
              <w:rPr>
                <w:rFonts w:asciiTheme="minorHAnsi" w:hAnsiTheme="minorHAnsi"/>
                <w:b/>
                <w:sz w:val="22"/>
              </w:rPr>
            </w:pPr>
            <w:r w:rsidRPr="00140B12">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C8" w14:textId="77777777" w:rsidR="00677052" w:rsidRPr="00140B12" w:rsidRDefault="00677052">
            <w:pPr>
              <w:spacing w:before="60" w:after="60"/>
              <w:rPr>
                <w:rFonts w:asciiTheme="minorHAnsi" w:hAnsiTheme="minorHAnsi"/>
                <w:b/>
                <w:sz w:val="22"/>
              </w:rPr>
            </w:pPr>
            <w:r w:rsidRPr="00140B12">
              <w:rPr>
                <w:rFonts w:asciiTheme="minorHAnsi" w:hAnsiTheme="minorHAnsi"/>
                <w:b/>
                <w:sz w:val="22"/>
              </w:rPr>
              <w:t>Definition</w:t>
            </w:r>
          </w:p>
        </w:tc>
      </w:tr>
      <w:tr w:rsidR="00677052" w:rsidRPr="00140B12" w14:paraId="33BD07CC" w14:textId="77777777" w:rsidTr="00E21895">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CA" w14:textId="01A1137A" w:rsidR="00677052" w:rsidRPr="00140B12" w:rsidRDefault="00E21895" w:rsidP="0034086F">
            <w:pPr>
              <w:spacing w:before="60" w:after="60"/>
              <w:rPr>
                <w:rFonts w:asciiTheme="minorHAnsi" w:hAnsiTheme="minorHAnsi"/>
                <w:sz w:val="22"/>
              </w:rPr>
            </w:pPr>
            <w:r w:rsidRPr="00140B12">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CB" w14:textId="7CFF2F1C" w:rsidR="00677052" w:rsidRPr="00140B12" w:rsidRDefault="00255E8D" w:rsidP="00E21895">
            <w:pPr>
              <w:spacing w:before="60" w:after="60"/>
              <w:rPr>
                <w:rFonts w:asciiTheme="minorHAnsi" w:hAnsiTheme="minorHAnsi"/>
                <w:sz w:val="22"/>
              </w:rPr>
            </w:pPr>
            <w:r w:rsidRPr="00140B12">
              <w:rPr>
                <w:rFonts w:asciiTheme="minorHAnsi" w:hAnsiTheme="minorHAnsi"/>
                <w:sz w:val="22"/>
              </w:rPr>
              <w:t xml:space="preserve">Technical </w:t>
            </w:r>
            <w:r w:rsidR="00E21895" w:rsidRPr="00140B12">
              <w:rPr>
                <w:rFonts w:asciiTheme="minorHAnsi" w:hAnsiTheme="minorHAnsi"/>
                <w:sz w:val="22"/>
              </w:rPr>
              <w:t>Advisor</w:t>
            </w:r>
          </w:p>
        </w:tc>
      </w:tr>
      <w:tr w:rsidR="00677052" w:rsidRPr="00140B12" w14:paraId="33BD07CF" w14:textId="77777777" w:rsidTr="00E21895">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CD" w14:textId="77777777" w:rsidR="00677052" w:rsidRPr="00140B12" w:rsidRDefault="00677052">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CE" w14:textId="77777777" w:rsidR="00677052" w:rsidRPr="00140B12" w:rsidRDefault="00677052">
            <w:pPr>
              <w:spacing w:before="60" w:after="60"/>
              <w:rPr>
                <w:rFonts w:asciiTheme="minorHAnsi" w:hAnsiTheme="minorHAnsi"/>
                <w:sz w:val="22"/>
              </w:rPr>
            </w:pPr>
          </w:p>
        </w:tc>
      </w:tr>
    </w:tbl>
    <w:p w14:paraId="33BD07D0" w14:textId="77777777" w:rsidR="00677052" w:rsidRPr="00140B12" w:rsidRDefault="00677052" w:rsidP="00677052">
      <w:pPr>
        <w:rPr>
          <w:rFonts w:asciiTheme="minorHAnsi" w:hAnsiTheme="minorHAnsi"/>
          <w:sz w:val="22"/>
        </w:rPr>
      </w:pPr>
    </w:p>
    <w:p w14:paraId="7D35758E" w14:textId="6BC3AA9F" w:rsidR="001F53DE" w:rsidRPr="00140B12" w:rsidRDefault="00C12B92" w:rsidP="00C35CAA">
      <w:pPr>
        <w:pStyle w:val="1"/>
      </w:pPr>
      <w:bookmarkStart w:id="12" w:name="_Toc19622120"/>
      <w:bookmarkStart w:id="13" w:name="_Toc379970656"/>
      <w:bookmarkStart w:id="14" w:name="_Toc10635947"/>
      <w:r w:rsidRPr="00140B12">
        <w:lastRenderedPageBreak/>
        <w:t xml:space="preserve">2. </w:t>
      </w:r>
      <w:r w:rsidR="001F53DE" w:rsidRPr="00140B12">
        <w:t>Executive Summary</w:t>
      </w:r>
      <w:bookmarkEnd w:id="12"/>
    </w:p>
    <w:p w14:paraId="33BD07D1" w14:textId="3A2FBE95" w:rsidR="00677052" w:rsidRPr="00140B12" w:rsidRDefault="001F53DE" w:rsidP="00C35CAA">
      <w:pPr>
        <w:pStyle w:val="1"/>
      </w:pPr>
      <w:bookmarkStart w:id="15" w:name="_Toc19622121"/>
      <w:r w:rsidRPr="00140B12">
        <w:lastRenderedPageBreak/>
        <w:t xml:space="preserve">3. </w:t>
      </w:r>
      <w:bookmarkEnd w:id="13"/>
      <w:bookmarkEnd w:id="14"/>
      <w:r w:rsidR="00841F33">
        <w:t>P</w:t>
      </w:r>
      <w:r w:rsidR="00591D37">
        <w:t>roject overview</w:t>
      </w:r>
      <w:bookmarkEnd w:id="15"/>
    </w:p>
    <w:p w14:paraId="33BD07D2" w14:textId="2C6194D8" w:rsidR="00677052" w:rsidRPr="00140B12" w:rsidRDefault="001F53DE" w:rsidP="006F1610">
      <w:pPr>
        <w:pStyle w:val="2"/>
        <w:spacing w:before="240"/>
      </w:pPr>
      <w:bookmarkStart w:id="16" w:name="_Toc379970657"/>
      <w:bookmarkStart w:id="17" w:name="_Toc10635948"/>
      <w:bookmarkStart w:id="18" w:name="_Toc19622122"/>
      <w:r w:rsidRPr="00140B12">
        <w:t>3</w:t>
      </w:r>
      <w:r w:rsidR="002D61F6" w:rsidRPr="00140B12">
        <w:t xml:space="preserve">.1 </w:t>
      </w:r>
      <w:bookmarkEnd w:id="16"/>
      <w:bookmarkEnd w:id="17"/>
      <w:r w:rsidR="00C14F13" w:rsidRPr="00140B12">
        <w:t>Reason for the Project</w:t>
      </w:r>
      <w:bookmarkEnd w:id="18"/>
      <w:r w:rsidR="00690B8B" w:rsidRPr="00140B12">
        <w:t xml:space="preserve"> </w:t>
      </w:r>
    </w:p>
    <w:p w14:paraId="4DD2A09F" w14:textId="77777777" w:rsidR="00F94AF9" w:rsidRDefault="00186BB9" w:rsidP="00F94AF9">
      <w:pPr>
        <w:pStyle w:val="2"/>
        <w:spacing w:before="240"/>
      </w:pPr>
      <w:bookmarkStart w:id="19" w:name="_Toc19622123"/>
      <w:r w:rsidRPr="00140B12">
        <w:t xml:space="preserve">3.2 </w:t>
      </w:r>
      <w:r w:rsidR="00F94AF9" w:rsidRPr="00140B12">
        <w:t>Business Requirements</w:t>
      </w:r>
      <w:bookmarkEnd w:id="19"/>
    </w:p>
    <w:p w14:paraId="2468E1FC" w14:textId="77777777" w:rsidR="00F94AF9" w:rsidRPr="006D23A2" w:rsidRDefault="00F94AF9" w:rsidP="00F94AF9">
      <w:pPr>
        <w:rPr>
          <w:highlight w:val="yellow"/>
        </w:rPr>
      </w:pPr>
    </w:p>
    <w:p w14:paraId="66B23B70" w14:textId="77777777" w:rsidR="00F94AF9" w:rsidRPr="00140B12" w:rsidRDefault="00F94AF9" w:rsidP="00F94AF9">
      <w:pPr>
        <w:rPr>
          <w:rFonts w:asciiTheme="minorHAnsi" w:hAnsiTheme="minorHAnsi"/>
          <w:highlight w:val="yellow"/>
        </w:rPr>
      </w:pPr>
      <w:r w:rsidRPr="00140B12">
        <w:rPr>
          <w:rFonts w:asciiTheme="minorHAnsi" w:hAnsiTheme="minorHAnsi"/>
          <w:noProof/>
          <w:lang w:eastAsia="zh-CN"/>
        </w:rPr>
        <mc:AlternateContent>
          <mc:Choice Requires="wps">
            <w:drawing>
              <wp:anchor distT="0" distB="0" distL="114300" distR="114300" simplePos="0" relativeHeight="251659264" behindDoc="0" locked="0" layoutInCell="1" allowOverlap="1" wp14:anchorId="290CA9C5" wp14:editId="65D9C17B">
                <wp:simplePos x="0" y="0"/>
                <wp:positionH relativeFrom="margin">
                  <wp:align>right</wp:align>
                </wp:positionH>
                <wp:positionV relativeFrom="paragraph">
                  <wp:posOffset>46741</wp:posOffset>
                </wp:positionV>
                <wp:extent cx="5734050" cy="276225"/>
                <wp:effectExtent l="0" t="0" r="0" b="9525"/>
                <wp:wrapNone/>
                <wp:docPr id="9" name="Rectangle 9"/>
                <wp:cNvGraphicFramePr/>
                <a:graphic xmlns:a="http://schemas.openxmlformats.org/drawingml/2006/main">
                  <a:graphicData uri="http://schemas.microsoft.com/office/word/2010/wordprocessingShape">
                    <wps:wsp>
                      <wps:cNvSpPr/>
                      <wps:spPr>
                        <a:xfrm>
                          <a:off x="0" y="0"/>
                          <a:ext cx="5734050" cy="276225"/>
                        </a:xfrm>
                        <a:prstGeom prst="rect">
                          <a:avLst/>
                        </a:prstGeom>
                        <a:solidFill>
                          <a:srgbClr val="BDD4E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157913" w14:textId="77777777" w:rsidR="00217FD6" w:rsidRPr="00140B12" w:rsidRDefault="00217FD6" w:rsidP="00F94AF9">
                            <w:pPr>
                              <w:spacing w:after="0"/>
                            </w:pPr>
                            <w:r w:rsidRPr="00140B12">
                              <w:t xml:space="preserve">Priority Key:  </w:t>
                            </w:r>
                            <w:r w:rsidRPr="00140B12">
                              <w:rPr>
                                <w:u w:val="single"/>
                              </w:rPr>
                              <w:t>M</w:t>
                            </w:r>
                            <w:r w:rsidRPr="00140B12">
                              <w:t xml:space="preserve">ust Have| </w:t>
                            </w:r>
                            <w:r w:rsidRPr="00140B12">
                              <w:rPr>
                                <w:u w:val="single"/>
                              </w:rPr>
                              <w:t>S</w:t>
                            </w:r>
                            <w:r w:rsidRPr="00140B12">
                              <w:t xml:space="preserve">hould Have | </w:t>
                            </w:r>
                            <w:r w:rsidRPr="00140B12">
                              <w:rPr>
                                <w:u w:val="single"/>
                              </w:rPr>
                              <w:t>C</w:t>
                            </w:r>
                            <w:r w:rsidRPr="00140B12">
                              <w:t xml:space="preserve">ould Have | </w:t>
                            </w:r>
                            <w:proofErr w:type="gramStart"/>
                            <w:r w:rsidRPr="00140B12">
                              <w:rPr>
                                <w:u w:val="single"/>
                              </w:rPr>
                              <w:t>W</w:t>
                            </w:r>
                            <w:r w:rsidRPr="00140B12">
                              <w:t>on’t</w:t>
                            </w:r>
                            <w:proofErr w:type="gramEnd"/>
                            <w:r w:rsidRPr="00140B12">
                              <w:t xml:space="preserve"> 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A9C5" id="Rectangle 9" o:spid="_x0000_s1026" style="position:absolute;margin-left:400.3pt;margin-top:3.7pt;width:451.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" fillcolor="#bdd4e1" stroked="f" strokeweight="2pt">
                <v:textbox>
                  <w:txbxContent>
                    <w:p w14:paraId="37157913" w14:textId="77777777" w:rsidR="00217FD6" w:rsidRPr="00140B12" w:rsidRDefault="00217FD6" w:rsidP="00F94AF9">
                      <w:pPr>
                        <w:spacing w:after="0"/>
                      </w:pPr>
                      <w:r w:rsidRPr="00140B12">
                        <w:t xml:space="preserve">Priority Key:  </w:t>
                      </w:r>
                      <w:r w:rsidRPr="00140B12">
                        <w:rPr>
                          <w:u w:val="single"/>
                        </w:rPr>
                        <w:t>M</w:t>
                      </w:r>
                      <w:r w:rsidRPr="00140B12">
                        <w:t xml:space="preserve">ust Have| </w:t>
                      </w:r>
                      <w:r w:rsidRPr="00140B12">
                        <w:rPr>
                          <w:u w:val="single"/>
                        </w:rPr>
                        <w:t>S</w:t>
                      </w:r>
                      <w:r w:rsidRPr="00140B12">
                        <w:t xml:space="preserve">hould Have | </w:t>
                      </w:r>
                      <w:r w:rsidRPr="00140B12">
                        <w:rPr>
                          <w:u w:val="single"/>
                        </w:rPr>
                        <w:t>C</w:t>
                      </w:r>
                      <w:r w:rsidRPr="00140B12">
                        <w:t xml:space="preserve">ould Have | </w:t>
                      </w:r>
                      <w:proofErr w:type="gramStart"/>
                      <w:r w:rsidRPr="00140B12">
                        <w:rPr>
                          <w:u w:val="single"/>
                        </w:rPr>
                        <w:t>W</w:t>
                      </w:r>
                      <w:r w:rsidRPr="00140B12">
                        <w:t>on’t</w:t>
                      </w:r>
                      <w:proofErr w:type="gramEnd"/>
                      <w:r w:rsidRPr="00140B12">
                        <w:t xml:space="preserve"> Have</w:t>
                      </w:r>
                    </w:p>
                  </w:txbxContent>
                </v:textbox>
                <w10:wrap anchorx="margin"/>
              </v:rect>
            </w:pict>
          </mc:Fallback>
        </mc:AlternateContent>
      </w: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03"/>
        <w:gridCol w:w="3091"/>
        <w:gridCol w:w="3572"/>
        <w:gridCol w:w="1650"/>
      </w:tblGrid>
      <w:tr w:rsidR="00F94AF9" w:rsidRPr="00140B12" w14:paraId="302A6673" w14:textId="77777777" w:rsidTr="00CD49C4">
        <w:tc>
          <w:tcPr>
            <w:tcW w:w="390" w:type="pct"/>
            <w:shd w:val="clear" w:color="auto" w:fill="4F81BD" w:themeFill="accent1"/>
          </w:tcPr>
          <w:p w14:paraId="5E9F2F0C" w14:textId="77777777" w:rsidR="00F94AF9" w:rsidRPr="00140B12" w:rsidRDefault="00F94AF9" w:rsidP="00CD49C4">
            <w:pPr>
              <w:spacing w:before="240" w:after="60"/>
              <w:rPr>
                <w:rFonts w:asciiTheme="minorHAnsi" w:hAnsiTheme="minorHAnsi"/>
                <w:b/>
                <w:color w:val="FFFFFF" w:themeColor="background1"/>
                <w:sz w:val="22"/>
              </w:rPr>
            </w:pPr>
            <w:r w:rsidRPr="00140B12">
              <w:rPr>
                <w:rFonts w:asciiTheme="minorHAnsi" w:hAnsiTheme="minorHAnsi"/>
                <w:b/>
                <w:color w:val="FFFFFF" w:themeColor="background1"/>
                <w:sz w:val="22"/>
              </w:rPr>
              <w:t>ID</w:t>
            </w:r>
          </w:p>
        </w:tc>
        <w:tc>
          <w:tcPr>
            <w:tcW w:w="1714" w:type="pct"/>
            <w:shd w:val="clear" w:color="auto" w:fill="4F81BD" w:themeFill="accent1"/>
          </w:tcPr>
          <w:p w14:paraId="1BDCC6C3" w14:textId="77777777" w:rsidR="00F94AF9" w:rsidRPr="00140B12" w:rsidRDefault="00F94AF9" w:rsidP="00CD49C4">
            <w:pPr>
              <w:spacing w:before="240" w:after="60"/>
              <w:rPr>
                <w:rFonts w:asciiTheme="minorHAnsi" w:hAnsiTheme="minorHAnsi"/>
                <w:b/>
                <w:color w:val="FFFFFF" w:themeColor="background1"/>
                <w:sz w:val="22"/>
              </w:rPr>
            </w:pPr>
            <w:r w:rsidRPr="00140B12">
              <w:rPr>
                <w:rFonts w:asciiTheme="minorHAnsi" w:hAnsiTheme="minorHAnsi"/>
                <w:b/>
                <w:color w:val="FFFFFF" w:themeColor="background1"/>
                <w:sz w:val="22"/>
              </w:rPr>
              <w:t>Requirement Statement</w:t>
            </w:r>
          </w:p>
        </w:tc>
        <w:tc>
          <w:tcPr>
            <w:tcW w:w="1981" w:type="pct"/>
            <w:shd w:val="clear" w:color="auto" w:fill="4F81BD" w:themeFill="accent1"/>
          </w:tcPr>
          <w:p w14:paraId="7FC1F3CA" w14:textId="77777777" w:rsidR="00F94AF9" w:rsidRPr="00140B12" w:rsidRDefault="00F94AF9" w:rsidP="00CD49C4">
            <w:pPr>
              <w:spacing w:before="240" w:after="60"/>
              <w:rPr>
                <w:rFonts w:asciiTheme="minorHAnsi" w:hAnsiTheme="minorHAnsi"/>
                <w:b/>
                <w:color w:val="FFFFFF" w:themeColor="background1"/>
                <w:sz w:val="22"/>
              </w:rPr>
            </w:pPr>
            <w:r w:rsidRPr="00140B12">
              <w:rPr>
                <w:rFonts w:asciiTheme="minorHAnsi" w:hAnsiTheme="minorHAnsi"/>
                <w:b/>
                <w:color w:val="FFFFFF" w:themeColor="background1"/>
                <w:sz w:val="22"/>
              </w:rPr>
              <w:t>Rationale</w:t>
            </w:r>
          </w:p>
        </w:tc>
        <w:tc>
          <w:tcPr>
            <w:tcW w:w="915" w:type="pct"/>
            <w:shd w:val="clear" w:color="auto" w:fill="4F81BD" w:themeFill="accent1"/>
          </w:tcPr>
          <w:p w14:paraId="4EB27B20" w14:textId="77777777" w:rsidR="00F94AF9" w:rsidRPr="00140B12" w:rsidRDefault="00F94AF9" w:rsidP="00CD49C4">
            <w:pPr>
              <w:spacing w:before="240" w:after="60"/>
              <w:rPr>
                <w:rFonts w:asciiTheme="minorHAnsi" w:hAnsiTheme="minorHAnsi"/>
                <w:b/>
                <w:color w:val="FFFFFF" w:themeColor="background1"/>
                <w:sz w:val="22"/>
              </w:rPr>
            </w:pPr>
            <w:r w:rsidRPr="00140B12">
              <w:rPr>
                <w:rFonts w:asciiTheme="minorHAnsi" w:hAnsiTheme="minorHAnsi"/>
                <w:b/>
                <w:color w:val="FFFFFF" w:themeColor="background1"/>
                <w:sz w:val="22"/>
              </w:rPr>
              <w:t>Priority MSCW</w:t>
            </w:r>
          </w:p>
        </w:tc>
      </w:tr>
      <w:tr w:rsidR="00F94AF9" w:rsidRPr="00140B12" w14:paraId="0A5444B9" w14:textId="77777777" w:rsidTr="00CD49C4">
        <w:tc>
          <w:tcPr>
            <w:tcW w:w="390" w:type="pct"/>
          </w:tcPr>
          <w:p w14:paraId="65A90BDD" w14:textId="77777777" w:rsidR="00F94AF9" w:rsidRPr="00140B12" w:rsidRDefault="00F94AF9" w:rsidP="00CD49C4">
            <w:pPr>
              <w:spacing w:before="240"/>
              <w:rPr>
                <w:rFonts w:asciiTheme="minorHAnsi" w:hAnsiTheme="minorHAnsi"/>
                <w:b/>
              </w:rPr>
            </w:pPr>
            <w:r w:rsidRPr="00140B12">
              <w:rPr>
                <w:rFonts w:asciiTheme="minorHAnsi" w:hAnsiTheme="minorHAnsi"/>
                <w:b/>
              </w:rPr>
              <w:t>BR1</w:t>
            </w:r>
          </w:p>
        </w:tc>
        <w:tc>
          <w:tcPr>
            <w:tcW w:w="1714" w:type="pct"/>
          </w:tcPr>
          <w:p w14:paraId="2138FF12" w14:textId="77777777" w:rsidR="00F94AF9" w:rsidRPr="00140B12" w:rsidRDefault="00F94AF9" w:rsidP="00CD49C4">
            <w:pPr>
              <w:spacing w:before="240"/>
              <w:rPr>
                <w:rFonts w:asciiTheme="minorHAnsi" w:hAnsiTheme="minorHAnsi"/>
              </w:rPr>
            </w:pPr>
          </w:p>
        </w:tc>
        <w:tc>
          <w:tcPr>
            <w:tcW w:w="1981" w:type="pct"/>
          </w:tcPr>
          <w:p w14:paraId="229E0A97" w14:textId="77777777" w:rsidR="00F94AF9" w:rsidRPr="00140B12" w:rsidRDefault="00F94AF9" w:rsidP="00CD49C4">
            <w:pPr>
              <w:spacing w:before="240"/>
              <w:rPr>
                <w:rFonts w:asciiTheme="minorHAnsi" w:hAnsiTheme="minorHAnsi"/>
              </w:rPr>
            </w:pPr>
          </w:p>
        </w:tc>
        <w:tc>
          <w:tcPr>
            <w:tcW w:w="915" w:type="pct"/>
          </w:tcPr>
          <w:p w14:paraId="24090D69" w14:textId="77777777" w:rsidR="00F94AF9" w:rsidRPr="00140B12" w:rsidRDefault="00F94AF9" w:rsidP="00CD49C4">
            <w:pPr>
              <w:spacing w:before="240"/>
              <w:rPr>
                <w:rFonts w:asciiTheme="minorHAnsi" w:hAnsiTheme="minorHAnsi"/>
              </w:rPr>
            </w:pPr>
          </w:p>
        </w:tc>
      </w:tr>
      <w:tr w:rsidR="00F94AF9" w:rsidRPr="00140B12" w14:paraId="43F8561F" w14:textId="77777777" w:rsidTr="00CD49C4">
        <w:tc>
          <w:tcPr>
            <w:tcW w:w="390" w:type="pct"/>
          </w:tcPr>
          <w:p w14:paraId="5DDD1CEF" w14:textId="77777777" w:rsidR="00F94AF9" w:rsidRPr="00140B12" w:rsidRDefault="00F94AF9" w:rsidP="00CD49C4">
            <w:pPr>
              <w:spacing w:before="240"/>
              <w:rPr>
                <w:rFonts w:asciiTheme="minorHAnsi" w:hAnsiTheme="minorHAnsi"/>
                <w:b/>
              </w:rPr>
            </w:pPr>
            <w:r w:rsidRPr="00140B12">
              <w:rPr>
                <w:rFonts w:asciiTheme="minorHAnsi" w:hAnsiTheme="minorHAnsi"/>
                <w:b/>
              </w:rPr>
              <w:t>BR2</w:t>
            </w:r>
          </w:p>
        </w:tc>
        <w:tc>
          <w:tcPr>
            <w:tcW w:w="1714" w:type="pct"/>
          </w:tcPr>
          <w:p w14:paraId="06ABF1B7" w14:textId="77777777" w:rsidR="00F94AF9" w:rsidRPr="00140B12" w:rsidRDefault="00F94AF9" w:rsidP="00CD49C4">
            <w:pPr>
              <w:spacing w:before="240"/>
              <w:rPr>
                <w:rFonts w:asciiTheme="minorHAnsi" w:hAnsiTheme="minorHAnsi"/>
              </w:rPr>
            </w:pPr>
          </w:p>
        </w:tc>
        <w:tc>
          <w:tcPr>
            <w:tcW w:w="1981" w:type="pct"/>
          </w:tcPr>
          <w:p w14:paraId="0D64BABF" w14:textId="77777777" w:rsidR="00F94AF9" w:rsidRPr="00140B12" w:rsidRDefault="00F94AF9" w:rsidP="00CD49C4">
            <w:pPr>
              <w:spacing w:before="240"/>
              <w:rPr>
                <w:rFonts w:asciiTheme="minorHAnsi" w:hAnsiTheme="minorHAnsi"/>
              </w:rPr>
            </w:pPr>
          </w:p>
        </w:tc>
        <w:tc>
          <w:tcPr>
            <w:tcW w:w="915" w:type="pct"/>
          </w:tcPr>
          <w:p w14:paraId="6C5CECE1" w14:textId="77777777" w:rsidR="00F94AF9" w:rsidRPr="00140B12" w:rsidRDefault="00F94AF9" w:rsidP="00CD49C4">
            <w:pPr>
              <w:spacing w:before="240"/>
              <w:rPr>
                <w:rFonts w:asciiTheme="minorHAnsi" w:hAnsiTheme="minorHAnsi"/>
              </w:rPr>
            </w:pPr>
          </w:p>
        </w:tc>
      </w:tr>
    </w:tbl>
    <w:p w14:paraId="542D0F26" w14:textId="5D946303" w:rsidR="0022048E" w:rsidRDefault="0022048E" w:rsidP="006F1233">
      <w:pPr>
        <w:pStyle w:val="2"/>
        <w:spacing w:before="240"/>
      </w:pPr>
    </w:p>
    <w:p w14:paraId="031D1710" w14:textId="3283D2FE" w:rsidR="0022048E" w:rsidRDefault="0022048E" w:rsidP="0022048E">
      <w:pPr>
        <w:pStyle w:val="2"/>
        <w:spacing w:before="240"/>
      </w:pPr>
      <w:bookmarkStart w:id="20" w:name="_Toc19622124"/>
      <w:r>
        <w:t>3.3</w:t>
      </w:r>
      <w:r w:rsidRPr="00140B12">
        <w:t xml:space="preserve"> Resource Requirements and Costs</w:t>
      </w:r>
      <w:bookmarkEnd w:id="20"/>
      <w:r w:rsidRPr="00140B12">
        <w:t xml:space="preserve"> </w:t>
      </w:r>
    </w:p>
    <w:p w14:paraId="0E0A7B7C" w14:textId="77777777" w:rsidR="0022048E" w:rsidRPr="006D23A2" w:rsidRDefault="0022048E" w:rsidP="0022048E"/>
    <w:tbl>
      <w:tblPr>
        <w:tblStyle w:val="a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658"/>
        <w:gridCol w:w="2358"/>
      </w:tblGrid>
      <w:tr w:rsidR="0022048E" w:rsidRPr="00140B12" w14:paraId="5849DCCF" w14:textId="77777777" w:rsidTr="00CD49C4">
        <w:tc>
          <w:tcPr>
            <w:tcW w:w="6658" w:type="dxa"/>
            <w:shd w:val="clear" w:color="auto" w:fill="4F81BD" w:themeFill="accent1"/>
          </w:tcPr>
          <w:p w14:paraId="43300024" w14:textId="77777777" w:rsidR="0022048E" w:rsidRPr="00140B12" w:rsidRDefault="0022048E" w:rsidP="00CD49C4">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 xml:space="preserve">Description of </w:t>
            </w:r>
            <w:r>
              <w:rPr>
                <w:rFonts w:asciiTheme="minorHAnsi" w:hAnsiTheme="minorHAnsi"/>
                <w:b/>
                <w:color w:val="FFFFFF" w:themeColor="background1"/>
                <w:sz w:val="22"/>
              </w:rPr>
              <w:t>Resource</w:t>
            </w:r>
          </w:p>
        </w:tc>
        <w:tc>
          <w:tcPr>
            <w:tcW w:w="2358" w:type="dxa"/>
            <w:shd w:val="clear" w:color="auto" w:fill="4F81BD" w:themeFill="accent1"/>
          </w:tcPr>
          <w:p w14:paraId="2382497C" w14:textId="77777777" w:rsidR="0022048E" w:rsidRPr="00140B12" w:rsidRDefault="0022048E" w:rsidP="00CD49C4">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Costs</w:t>
            </w:r>
          </w:p>
        </w:tc>
      </w:tr>
      <w:tr w:rsidR="0022048E" w:rsidRPr="00140B12" w14:paraId="0670D896" w14:textId="77777777" w:rsidTr="00CD49C4">
        <w:tc>
          <w:tcPr>
            <w:tcW w:w="6658" w:type="dxa"/>
          </w:tcPr>
          <w:p w14:paraId="24A8C4F9" w14:textId="77777777" w:rsidR="0022048E" w:rsidRPr="00140B12" w:rsidRDefault="0022048E" w:rsidP="00CD49C4">
            <w:pPr>
              <w:spacing w:before="60" w:after="60"/>
              <w:rPr>
                <w:rFonts w:asciiTheme="minorHAnsi" w:hAnsiTheme="minorHAnsi" w:cs="Arial"/>
                <w:b/>
                <w:sz w:val="22"/>
              </w:rPr>
            </w:pPr>
          </w:p>
        </w:tc>
        <w:tc>
          <w:tcPr>
            <w:tcW w:w="2358" w:type="dxa"/>
          </w:tcPr>
          <w:p w14:paraId="79993AC7" w14:textId="77777777" w:rsidR="0022048E" w:rsidRPr="00140B12" w:rsidRDefault="0022048E" w:rsidP="00CD49C4">
            <w:pPr>
              <w:spacing w:before="60" w:after="60"/>
              <w:rPr>
                <w:rFonts w:asciiTheme="minorHAnsi" w:hAnsiTheme="minorHAnsi" w:cs="Arial"/>
                <w:b/>
                <w:sz w:val="22"/>
              </w:rPr>
            </w:pPr>
          </w:p>
        </w:tc>
      </w:tr>
      <w:tr w:rsidR="0022048E" w:rsidRPr="00140B12" w14:paraId="652C19D7" w14:textId="77777777" w:rsidTr="00CD49C4">
        <w:tc>
          <w:tcPr>
            <w:tcW w:w="6658" w:type="dxa"/>
          </w:tcPr>
          <w:p w14:paraId="3231A25F" w14:textId="77777777" w:rsidR="0022048E" w:rsidRPr="00140B12" w:rsidRDefault="0022048E" w:rsidP="00CD49C4">
            <w:pPr>
              <w:spacing w:before="60" w:after="60"/>
              <w:rPr>
                <w:rFonts w:asciiTheme="minorHAnsi" w:hAnsiTheme="minorHAnsi" w:cs="Arial"/>
                <w:b/>
                <w:sz w:val="22"/>
              </w:rPr>
            </w:pPr>
          </w:p>
        </w:tc>
        <w:tc>
          <w:tcPr>
            <w:tcW w:w="2358" w:type="dxa"/>
          </w:tcPr>
          <w:p w14:paraId="352EF2F9" w14:textId="77777777" w:rsidR="0022048E" w:rsidRPr="00140B12" w:rsidRDefault="0022048E" w:rsidP="00CD49C4">
            <w:pPr>
              <w:spacing w:before="60" w:after="60"/>
              <w:rPr>
                <w:rFonts w:asciiTheme="minorHAnsi" w:hAnsiTheme="minorHAnsi" w:cs="Arial"/>
                <w:b/>
                <w:sz w:val="22"/>
              </w:rPr>
            </w:pPr>
          </w:p>
        </w:tc>
      </w:tr>
    </w:tbl>
    <w:p w14:paraId="67E82FB6" w14:textId="55881D21" w:rsidR="0022048E" w:rsidRPr="00140B12" w:rsidRDefault="0022048E" w:rsidP="0022048E">
      <w:pPr>
        <w:pStyle w:val="2"/>
        <w:spacing w:before="240"/>
      </w:pPr>
      <w:bookmarkStart w:id="21" w:name="_Toc19622125"/>
      <w:r w:rsidRPr="00140B12">
        <w:t>3.</w:t>
      </w:r>
      <w:r>
        <w:t>4</w:t>
      </w:r>
      <w:r w:rsidRPr="00140B12">
        <w:t xml:space="preserve"> </w:t>
      </w:r>
      <w:bookmarkStart w:id="22" w:name="_Toc379970681"/>
      <w:bookmarkStart w:id="23" w:name="_Toc10635971"/>
      <w:r w:rsidRPr="00140B12">
        <w:t>Risks</w:t>
      </w:r>
      <w:bookmarkEnd w:id="21"/>
      <w:bookmarkEnd w:id="22"/>
      <w:bookmarkEnd w:id="23"/>
    </w:p>
    <w:p w14:paraId="517B3474" w14:textId="77777777" w:rsidR="0022048E" w:rsidRPr="00140B12" w:rsidRDefault="0022048E" w:rsidP="0022048E">
      <w:pPr>
        <w:rPr>
          <w:rFonts w:asciiTheme="minorHAnsi" w:hAnsiTheme="minorHAnsi"/>
          <w:sz w:val="22"/>
        </w:rPr>
      </w:pPr>
    </w:p>
    <w:tbl>
      <w:tblPr>
        <w:tblStyle w:val="aa"/>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3"/>
        <w:gridCol w:w="4887"/>
        <w:gridCol w:w="3426"/>
      </w:tblGrid>
      <w:tr w:rsidR="0022048E" w:rsidRPr="00140B12" w14:paraId="0D1D2EF9" w14:textId="77777777" w:rsidTr="00CD49C4">
        <w:trPr>
          <w:tblHeader/>
        </w:trPr>
        <w:tc>
          <w:tcPr>
            <w:tcW w:w="390" w:type="pct"/>
            <w:shd w:val="clear" w:color="auto" w:fill="4F81BD" w:themeFill="accent1"/>
          </w:tcPr>
          <w:p w14:paraId="7E983016" w14:textId="77777777" w:rsidR="0022048E" w:rsidRPr="00140B12" w:rsidRDefault="0022048E" w:rsidP="00CD49C4">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ID</w:t>
            </w:r>
          </w:p>
        </w:tc>
        <w:tc>
          <w:tcPr>
            <w:tcW w:w="2710" w:type="pct"/>
            <w:shd w:val="clear" w:color="auto" w:fill="4F81BD" w:themeFill="accent1"/>
            <w:hideMark/>
          </w:tcPr>
          <w:p w14:paraId="2F79B60D" w14:textId="77777777" w:rsidR="0022048E" w:rsidRPr="00140B12" w:rsidRDefault="0022048E" w:rsidP="00CD49C4">
            <w:pPr>
              <w:spacing w:before="60" w:after="60"/>
              <w:rPr>
                <w:rFonts w:asciiTheme="minorHAnsi" w:hAnsiTheme="minorHAnsi" w:cs="Arial"/>
                <w:color w:val="FFFFFF" w:themeColor="background1"/>
                <w:sz w:val="22"/>
              </w:rPr>
            </w:pPr>
            <w:r w:rsidRPr="00140B12">
              <w:rPr>
                <w:rFonts w:asciiTheme="minorHAnsi" w:hAnsiTheme="minorHAnsi"/>
                <w:b/>
                <w:color w:val="FFFFFF" w:themeColor="background1"/>
                <w:sz w:val="22"/>
              </w:rPr>
              <w:t>Risk</w:t>
            </w:r>
          </w:p>
        </w:tc>
        <w:tc>
          <w:tcPr>
            <w:tcW w:w="1900" w:type="pct"/>
            <w:shd w:val="clear" w:color="auto" w:fill="4F81BD" w:themeFill="accent1"/>
            <w:hideMark/>
          </w:tcPr>
          <w:p w14:paraId="6B49E683" w14:textId="77777777" w:rsidR="0022048E" w:rsidRPr="00140B12" w:rsidRDefault="0022048E" w:rsidP="00CD49C4">
            <w:pPr>
              <w:spacing w:before="60" w:after="60"/>
              <w:rPr>
                <w:rFonts w:asciiTheme="minorHAnsi" w:hAnsiTheme="minorHAnsi" w:cs="Arial"/>
                <w:color w:val="FFFFFF" w:themeColor="background1"/>
                <w:sz w:val="22"/>
              </w:rPr>
            </w:pPr>
            <w:r w:rsidRPr="00140B12">
              <w:rPr>
                <w:rFonts w:asciiTheme="minorHAnsi" w:hAnsiTheme="minorHAnsi"/>
                <w:b/>
                <w:color w:val="FFFFFF" w:themeColor="background1"/>
                <w:sz w:val="22"/>
              </w:rPr>
              <w:t>Description</w:t>
            </w:r>
          </w:p>
        </w:tc>
      </w:tr>
      <w:tr w:rsidR="0022048E" w:rsidRPr="00140B12" w14:paraId="3159BF5F" w14:textId="77777777" w:rsidTr="00CD49C4">
        <w:tc>
          <w:tcPr>
            <w:tcW w:w="390" w:type="pct"/>
          </w:tcPr>
          <w:p w14:paraId="339FB1D7" w14:textId="77777777" w:rsidR="0022048E" w:rsidRPr="00140B12" w:rsidRDefault="0022048E" w:rsidP="00CD49C4">
            <w:pPr>
              <w:spacing w:before="60" w:after="60"/>
              <w:rPr>
                <w:rFonts w:asciiTheme="minorHAnsi" w:hAnsiTheme="minorHAnsi" w:cs="Arial"/>
                <w:b/>
                <w:sz w:val="22"/>
              </w:rPr>
            </w:pPr>
            <w:r w:rsidRPr="00140B12">
              <w:rPr>
                <w:rFonts w:asciiTheme="minorHAnsi" w:hAnsiTheme="minorHAnsi" w:cs="Arial"/>
                <w:b/>
                <w:sz w:val="22"/>
              </w:rPr>
              <w:t>R1</w:t>
            </w:r>
          </w:p>
        </w:tc>
        <w:tc>
          <w:tcPr>
            <w:tcW w:w="2710" w:type="pct"/>
          </w:tcPr>
          <w:p w14:paraId="10766577" w14:textId="77777777" w:rsidR="0022048E" w:rsidRPr="00140B12" w:rsidRDefault="0022048E" w:rsidP="00CD49C4">
            <w:pPr>
              <w:spacing w:before="60" w:after="60"/>
              <w:rPr>
                <w:rFonts w:asciiTheme="minorHAnsi" w:hAnsiTheme="minorHAnsi" w:cs="Arial"/>
                <w:sz w:val="22"/>
              </w:rPr>
            </w:pPr>
          </w:p>
        </w:tc>
        <w:tc>
          <w:tcPr>
            <w:tcW w:w="1900" w:type="pct"/>
          </w:tcPr>
          <w:p w14:paraId="291F5056" w14:textId="77777777" w:rsidR="0022048E" w:rsidRPr="00140B12" w:rsidRDefault="0022048E" w:rsidP="00CD49C4">
            <w:pPr>
              <w:spacing w:before="60" w:after="60"/>
              <w:rPr>
                <w:rFonts w:asciiTheme="minorHAnsi" w:hAnsiTheme="minorHAnsi" w:cs="Arial"/>
                <w:sz w:val="22"/>
              </w:rPr>
            </w:pPr>
          </w:p>
        </w:tc>
      </w:tr>
    </w:tbl>
    <w:p w14:paraId="20A74714" w14:textId="77777777" w:rsidR="0022048E" w:rsidRPr="0022048E" w:rsidRDefault="0022048E" w:rsidP="0022048E"/>
    <w:p w14:paraId="1DD8741F" w14:textId="1E2FAA06" w:rsidR="0022048E" w:rsidRPr="00140B12" w:rsidRDefault="0022048E" w:rsidP="0022048E">
      <w:pPr>
        <w:pStyle w:val="2"/>
        <w:spacing w:before="240"/>
      </w:pPr>
      <w:bookmarkStart w:id="24" w:name="_Toc19622126"/>
      <w:bookmarkStart w:id="25" w:name="_Toc379970658"/>
      <w:bookmarkStart w:id="26" w:name="_Toc10635949"/>
      <w:r w:rsidRPr="00140B12">
        <w:t>3.</w:t>
      </w:r>
      <w:r>
        <w:t>5</w:t>
      </w:r>
      <w:r w:rsidRPr="00140B12">
        <w:t xml:space="preserve"> Expected Benefits</w:t>
      </w:r>
      <w:bookmarkEnd w:id="24"/>
    </w:p>
    <w:p w14:paraId="13EB9CBC" w14:textId="77777777" w:rsidR="0022048E" w:rsidRPr="00140B12" w:rsidRDefault="0022048E" w:rsidP="0022048E">
      <w:pPr>
        <w:pStyle w:val="ab"/>
        <w:rPr>
          <w:rFonts w:asciiTheme="minorHAnsi" w:hAnsiTheme="minorHAnsi"/>
          <w:sz w:val="22"/>
        </w:rPr>
      </w:pP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03"/>
        <w:gridCol w:w="3091"/>
        <w:gridCol w:w="2863"/>
        <w:gridCol w:w="2359"/>
      </w:tblGrid>
      <w:tr w:rsidR="0022048E" w:rsidRPr="00140B12" w14:paraId="4600D507" w14:textId="77777777" w:rsidTr="00CD49C4">
        <w:tc>
          <w:tcPr>
            <w:tcW w:w="390" w:type="pct"/>
            <w:shd w:val="clear" w:color="auto" w:fill="4F81BD" w:themeFill="accent1"/>
          </w:tcPr>
          <w:p w14:paraId="50E8991C" w14:textId="77777777" w:rsidR="0022048E" w:rsidRPr="00140B12" w:rsidRDefault="0022048E" w:rsidP="00CD49C4">
            <w:pPr>
              <w:rPr>
                <w:rFonts w:asciiTheme="minorHAnsi" w:hAnsiTheme="minorHAnsi"/>
                <w:b/>
                <w:color w:val="FFFFFF" w:themeColor="background1"/>
              </w:rPr>
            </w:pPr>
            <w:r w:rsidRPr="00140B12">
              <w:rPr>
                <w:rFonts w:asciiTheme="minorHAnsi" w:hAnsiTheme="minorHAnsi"/>
                <w:b/>
                <w:color w:val="FFFFFF" w:themeColor="background1"/>
              </w:rPr>
              <w:t>ID</w:t>
            </w:r>
          </w:p>
        </w:tc>
        <w:tc>
          <w:tcPr>
            <w:tcW w:w="1714" w:type="pct"/>
            <w:shd w:val="clear" w:color="auto" w:fill="4F81BD" w:themeFill="accent1"/>
          </w:tcPr>
          <w:p w14:paraId="0646A596" w14:textId="77777777" w:rsidR="0022048E" w:rsidRPr="00140B12" w:rsidRDefault="0022048E" w:rsidP="00CD49C4">
            <w:pPr>
              <w:rPr>
                <w:rFonts w:asciiTheme="minorHAnsi" w:hAnsiTheme="minorHAnsi"/>
                <w:b/>
                <w:color w:val="FFFFFF" w:themeColor="background1"/>
              </w:rPr>
            </w:pPr>
            <w:r w:rsidRPr="00140B12">
              <w:rPr>
                <w:rFonts w:asciiTheme="minorHAnsi" w:hAnsiTheme="minorHAnsi"/>
                <w:b/>
                <w:color w:val="FFFFFF" w:themeColor="background1"/>
              </w:rPr>
              <w:t>Benefit</w:t>
            </w:r>
          </w:p>
        </w:tc>
        <w:tc>
          <w:tcPr>
            <w:tcW w:w="1588" w:type="pct"/>
            <w:shd w:val="clear" w:color="auto" w:fill="4F81BD" w:themeFill="accent1"/>
          </w:tcPr>
          <w:p w14:paraId="5F4B19DF" w14:textId="77777777" w:rsidR="0022048E" w:rsidRPr="00140B12" w:rsidRDefault="0022048E" w:rsidP="00CD49C4">
            <w:pPr>
              <w:rPr>
                <w:rFonts w:asciiTheme="minorHAnsi" w:hAnsiTheme="minorHAnsi"/>
                <w:b/>
                <w:color w:val="FFFFFF" w:themeColor="background1"/>
              </w:rPr>
            </w:pPr>
            <w:r w:rsidRPr="00140B12">
              <w:rPr>
                <w:rFonts w:asciiTheme="minorHAnsi" w:hAnsiTheme="minorHAnsi"/>
                <w:b/>
                <w:color w:val="FFFFFF" w:themeColor="background1"/>
              </w:rPr>
              <w:t>Linked to Strategy/Objective</w:t>
            </w:r>
          </w:p>
        </w:tc>
        <w:tc>
          <w:tcPr>
            <w:tcW w:w="1308" w:type="pct"/>
            <w:shd w:val="clear" w:color="auto" w:fill="4F81BD" w:themeFill="accent1"/>
          </w:tcPr>
          <w:p w14:paraId="5F2C6A8F" w14:textId="77777777" w:rsidR="0022048E" w:rsidRPr="00140B12" w:rsidRDefault="0022048E" w:rsidP="00CD49C4">
            <w:pPr>
              <w:rPr>
                <w:rFonts w:asciiTheme="minorHAnsi" w:hAnsiTheme="minorHAnsi"/>
                <w:b/>
              </w:rPr>
            </w:pPr>
            <w:r w:rsidRPr="00140B12">
              <w:rPr>
                <w:rFonts w:asciiTheme="minorHAnsi" w:hAnsiTheme="minorHAnsi"/>
                <w:b/>
                <w:color w:val="FFFFFF" w:themeColor="background1"/>
              </w:rPr>
              <w:t>Quantified</w:t>
            </w:r>
          </w:p>
        </w:tc>
      </w:tr>
      <w:tr w:rsidR="0022048E" w:rsidRPr="00140B12" w14:paraId="1D8410B9" w14:textId="77777777" w:rsidTr="00CD49C4">
        <w:tc>
          <w:tcPr>
            <w:tcW w:w="390" w:type="pct"/>
          </w:tcPr>
          <w:p w14:paraId="28F948A8" w14:textId="77777777" w:rsidR="0022048E" w:rsidRPr="00140B12" w:rsidRDefault="0022048E" w:rsidP="00CD49C4">
            <w:pPr>
              <w:rPr>
                <w:rFonts w:asciiTheme="minorHAnsi" w:hAnsiTheme="minorHAnsi"/>
                <w:b/>
              </w:rPr>
            </w:pPr>
            <w:r w:rsidRPr="00140B12">
              <w:rPr>
                <w:rFonts w:asciiTheme="minorHAnsi" w:hAnsiTheme="minorHAnsi"/>
                <w:b/>
              </w:rPr>
              <w:t>B1</w:t>
            </w:r>
          </w:p>
        </w:tc>
        <w:tc>
          <w:tcPr>
            <w:tcW w:w="1714" w:type="pct"/>
          </w:tcPr>
          <w:p w14:paraId="7E652A12" w14:textId="77777777" w:rsidR="0022048E" w:rsidRPr="00140B12" w:rsidRDefault="0022048E" w:rsidP="00CD49C4">
            <w:pPr>
              <w:rPr>
                <w:rFonts w:asciiTheme="minorHAnsi" w:hAnsiTheme="minorHAnsi"/>
              </w:rPr>
            </w:pPr>
          </w:p>
        </w:tc>
        <w:tc>
          <w:tcPr>
            <w:tcW w:w="1588" w:type="pct"/>
          </w:tcPr>
          <w:p w14:paraId="0A0BFAF7" w14:textId="77777777" w:rsidR="0022048E" w:rsidRPr="00140B12" w:rsidRDefault="0022048E" w:rsidP="00CD49C4">
            <w:pPr>
              <w:rPr>
                <w:rFonts w:asciiTheme="minorHAnsi" w:hAnsiTheme="minorHAnsi"/>
              </w:rPr>
            </w:pPr>
          </w:p>
        </w:tc>
        <w:tc>
          <w:tcPr>
            <w:tcW w:w="1308" w:type="pct"/>
          </w:tcPr>
          <w:p w14:paraId="08A7841D" w14:textId="77777777" w:rsidR="0022048E" w:rsidRPr="00140B12" w:rsidRDefault="0022048E" w:rsidP="00CD49C4">
            <w:pPr>
              <w:rPr>
                <w:rFonts w:asciiTheme="minorHAnsi" w:hAnsiTheme="minorHAnsi"/>
              </w:rPr>
            </w:pPr>
          </w:p>
        </w:tc>
      </w:tr>
      <w:tr w:rsidR="0022048E" w:rsidRPr="00140B12" w14:paraId="76B073EA" w14:textId="77777777" w:rsidTr="00CD49C4">
        <w:tc>
          <w:tcPr>
            <w:tcW w:w="390" w:type="pct"/>
          </w:tcPr>
          <w:p w14:paraId="6E8247EB" w14:textId="77777777" w:rsidR="0022048E" w:rsidRPr="00140B12" w:rsidRDefault="0022048E" w:rsidP="00CD49C4">
            <w:pPr>
              <w:rPr>
                <w:rFonts w:asciiTheme="minorHAnsi" w:hAnsiTheme="minorHAnsi"/>
                <w:b/>
              </w:rPr>
            </w:pPr>
            <w:r w:rsidRPr="00140B12">
              <w:rPr>
                <w:rFonts w:asciiTheme="minorHAnsi" w:hAnsiTheme="minorHAnsi"/>
                <w:b/>
              </w:rPr>
              <w:t>B2</w:t>
            </w:r>
          </w:p>
        </w:tc>
        <w:tc>
          <w:tcPr>
            <w:tcW w:w="1714" w:type="pct"/>
          </w:tcPr>
          <w:p w14:paraId="170E03DA" w14:textId="77777777" w:rsidR="0022048E" w:rsidRPr="00140B12" w:rsidRDefault="0022048E" w:rsidP="00CD49C4">
            <w:pPr>
              <w:rPr>
                <w:rFonts w:asciiTheme="minorHAnsi" w:hAnsiTheme="minorHAnsi"/>
              </w:rPr>
            </w:pPr>
          </w:p>
        </w:tc>
        <w:tc>
          <w:tcPr>
            <w:tcW w:w="1588" w:type="pct"/>
          </w:tcPr>
          <w:p w14:paraId="0FB670E1" w14:textId="77777777" w:rsidR="0022048E" w:rsidRPr="00140B12" w:rsidRDefault="0022048E" w:rsidP="00CD49C4">
            <w:pPr>
              <w:rPr>
                <w:rFonts w:asciiTheme="minorHAnsi" w:hAnsiTheme="minorHAnsi"/>
              </w:rPr>
            </w:pPr>
          </w:p>
        </w:tc>
        <w:tc>
          <w:tcPr>
            <w:tcW w:w="1308" w:type="pct"/>
          </w:tcPr>
          <w:p w14:paraId="6515216E" w14:textId="77777777" w:rsidR="0022048E" w:rsidRPr="00140B12" w:rsidRDefault="0022048E" w:rsidP="00CD49C4">
            <w:pPr>
              <w:rPr>
                <w:rFonts w:asciiTheme="minorHAnsi" w:hAnsiTheme="minorHAnsi"/>
              </w:rPr>
            </w:pPr>
          </w:p>
        </w:tc>
      </w:tr>
    </w:tbl>
    <w:p w14:paraId="20FE0BA1" w14:textId="77777777" w:rsidR="0022048E" w:rsidRDefault="0022048E" w:rsidP="0022048E">
      <w:pPr>
        <w:pStyle w:val="2"/>
        <w:spacing w:before="240"/>
      </w:pPr>
    </w:p>
    <w:p w14:paraId="6A5BDAFB" w14:textId="791F7F1B" w:rsidR="0022048E" w:rsidRPr="00140B12" w:rsidRDefault="0022048E" w:rsidP="0022048E">
      <w:pPr>
        <w:pStyle w:val="2"/>
        <w:spacing w:before="240"/>
      </w:pPr>
      <w:bookmarkStart w:id="27" w:name="_Toc19622127"/>
      <w:r w:rsidRPr="00140B12">
        <w:t>3.</w:t>
      </w:r>
      <w:r>
        <w:t>6</w:t>
      </w:r>
      <w:r w:rsidRPr="00140B12">
        <w:t xml:space="preserve"> Expected dis-benefit</w:t>
      </w:r>
      <w:bookmarkEnd w:id="27"/>
    </w:p>
    <w:p w14:paraId="60ECBC81" w14:textId="77777777" w:rsidR="0022048E" w:rsidRPr="00140B12" w:rsidRDefault="0022048E" w:rsidP="0022048E">
      <w:pPr>
        <w:rPr>
          <w:rFonts w:asciiTheme="minorHAnsi" w:hAnsiTheme="minorHAnsi"/>
          <w:sz w:val="22"/>
        </w:rPr>
      </w:pP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03"/>
        <w:gridCol w:w="3091"/>
        <w:gridCol w:w="2863"/>
        <w:gridCol w:w="2359"/>
      </w:tblGrid>
      <w:tr w:rsidR="0022048E" w:rsidRPr="00140B12" w14:paraId="42CB3520" w14:textId="77777777" w:rsidTr="00CD49C4">
        <w:tc>
          <w:tcPr>
            <w:tcW w:w="390" w:type="pct"/>
            <w:shd w:val="clear" w:color="auto" w:fill="4F81BD" w:themeFill="accent1"/>
          </w:tcPr>
          <w:p w14:paraId="75087B39" w14:textId="77777777" w:rsidR="0022048E" w:rsidRPr="00140B12" w:rsidRDefault="0022048E" w:rsidP="00CD49C4">
            <w:pPr>
              <w:rPr>
                <w:rFonts w:asciiTheme="minorHAnsi" w:hAnsiTheme="minorHAnsi"/>
                <w:b/>
                <w:color w:val="FFFFFF" w:themeColor="background1"/>
              </w:rPr>
            </w:pPr>
            <w:r w:rsidRPr="00140B12">
              <w:rPr>
                <w:rFonts w:asciiTheme="minorHAnsi" w:hAnsiTheme="minorHAnsi"/>
                <w:b/>
                <w:color w:val="FFFFFF" w:themeColor="background1"/>
              </w:rPr>
              <w:lastRenderedPageBreak/>
              <w:t>ID</w:t>
            </w:r>
          </w:p>
        </w:tc>
        <w:tc>
          <w:tcPr>
            <w:tcW w:w="1714" w:type="pct"/>
            <w:shd w:val="clear" w:color="auto" w:fill="4F81BD" w:themeFill="accent1"/>
          </w:tcPr>
          <w:p w14:paraId="616C3C28" w14:textId="77777777" w:rsidR="0022048E" w:rsidRPr="00140B12" w:rsidRDefault="0022048E" w:rsidP="00CD49C4">
            <w:pPr>
              <w:rPr>
                <w:rFonts w:asciiTheme="minorHAnsi" w:hAnsiTheme="minorHAnsi"/>
                <w:b/>
                <w:color w:val="FFFFFF" w:themeColor="background1"/>
              </w:rPr>
            </w:pPr>
            <w:r w:rsidRPr="00140B12">
              <w:rPr>
                <w:rFonts w:asciiTheme="minorHAnsi" w:hAnsiTheme="minorHAnsi"/>
                <w:b/>
                <w:color w:val="FFFFFF" w:themeColor="background1"/>
              </w:rPr>
              <w:t>Dis-Benefit</w:t>
            </w:r>
          </w:p>
        </w:tc>
        <w:tc>
          <w:tcPr>
            <w:tcW w:w="1588" w:type="pct"/>
            <w:shd w:val="clear" w:color="auto" w:fill="4F81BD" w:themeFill="accent1"/>
          </w:tcPr>
          <w:p w14:paraId="104CAD84" w14:textId="77777777" w:rsidR="0022048E" w:rsidRPr="00140B12" w:rsidRDefault="0022048E" w:rsidP="00CD49C4">
            <w:pPr>
              <w:rPr>
                <w:rFonts w:asciiTheme="minorHAnsi" w:hAnsiTheme="minorHAnsi"/>
                <w:b/>
                <w:color w:val="FFFFFF" w:themeColor="background1"/>
              </w:rPr>
            </w:pPr>
            <w:r w:rsidRPr="00140B12">
              <w:rPr>
                <w:rFonts w:asciiTheme="minorHAnsi" w:hAnsiTheme="minorHAnsi"/>
                <w:b/>
                <w:color w:val="FFFFFF" w:themeColor="background1"/>
              </w:rPr>
              <w:t>Linked to Strategy/Objective</w:t>
            </w:r>
          </w:p>
        </w:tc>
        <w:tc>
          <w:tcPr>
            <w:tcW w:w="1308" w:type="pct"/>
            <w:shd w:val="clear" w:color="auto" w:fill="4F81BD" w:themeFill="accent1"/>
          </w:tcPr>
          <w:p w14:paraId="68A95267" w14:textId="77777777" w:rsidR="0022048E" w:rsidRPr="00140B12" w:rsidRDefault="0022048E" w:rsidP="00CD49C4">
            <w:pPr>
              <w:rPr>
                <w:rFonts w:asciiTheme="minorHAnsi" w:hAnsiTheme="minorHAnsi"/>
                <w:b/>
              </w:rPr>
            </w:pPr>
            <w:r w:rsidRPr="00140B12">
              <w:rPr>
                <w:rFonts w:asciiTheme="minorHAnsi" w:hAnsiTheme="minorHAnsi"/>
                <w:b/>
                <w:color w:val="FFFFFF" w:themeColor="background1"/>
              </w:rPr>
              <w:t>Quantified</w:t>
            </w:r>
          </w:p>
        </w:tc>
      </w:tr>
      <w:tr w:rsidR="0022048E" w:rsidRPr="00140B12" w14:paraId="02EB62D2" w14:textId="77777777" w:rsidTr="00CD49C4">
        <w:tc>
          <w:tcPr>
            <w:tcW w:w="390" w:type="pct"/>
          </w:tcPr>
          <w:p w14:paraId="08C1E232" w14:textId="77777777" w:rsidR="0022048E" w:rsidRPr="00140B12" w:rsidRDefault="0022048E" w:rsidP="00CD49C4">
            <w:pPr>
              <w:rPr>
                <w:rFonts w:asciiTheme="minorHAnsi" w:hAnsiTheme="minorHAnsi"/>
                <w:b/>
              </w:rPr>
            </w:pPr>
            <w:r w:rsidRPr="00140B12">
              <w:rPr>
                <w:rFonts w:asciiTheme="minorHAnsi" w:hAnsiTheme="minorHAnsi"/>
                <w:b/>
              </w:rPr>
              <w:t>B1</w:t>
            </w:r>
          </w:p>
        </w:tc>
        <w:tc>
          <w:tcPr>
            <w:tcW w:w="1714" w:type="pct"/>
          </w:tcPr>
          <w:p w14:paraId="110F5C47" w14:textId="77777777" w:rsidR="0022048E" w:rsidRPr="00140B12" w:rsidRDefault="0022048E" w:rsidP="00CD49C4">
            <w:pPr>
              <w:rPr>
                <w:rFonts w:asciiTheme="minorHAnsi" w:hAnsiTheme="minorHAnsi"/>
              </w:rPr>
            </w:pPr>
          </w:p>
        </w:tc>
        <w:tc>
          <w:tcPr>
            <w:tcW w:w="1588" w:type="pct"/>
          </w:tcPr>
          <w:p w14:paraId="1553C78B" w14:textId="77777777" w:rsidR="0022048E" w:rsidRPr="00140B12" w:rsidRDefault="0022048E" w:rsidP="00CD49C4">
            <w:pPr>
              <w:rPr>
                <w:rFonts w:asciiTheme="minorHAnsi" w:hAnsiTheme="minorHAnsi"/>
              </w:rPr>
            </w:pPr>
          </w:p>
        </w:tc>
        <w:tc>
          <w:tcPr>
            <w:tcW w:w="1308" w:type="pct"/>
          </w:tcPr>
          <w:p w14:paraId="4A1AD85E" w14:textId="77777777" w:rsidR="0022048E" w:rsidRPr="00140B12" w:rsidRDefault="0022048E" w:rsidP="00CD49C4">
            <w:pPr>
              <w:rPr>
                <w:rFonts w:asciiTheme="minorHAnsi" w:hAnsiTheme="minorHAnsi"/>
              </w:rPr>
            </w:pPr>
          </w:p>
        </w:tc>
      </w:tr>
      <w:tr w:rsidR="0022048E" w:rsidRPr="00140B12" w14:paraId="177FFA32" w14:textId="77777777" w:rsidTr="00CD49C4">
        <w:tc>
          <w:tcPr>
            <w:tcW w:w="390" w:type="pct"/>
          </w:tcPr>
          <w:p w14:paraId="1B3ACF82" w14:textId="77777777" w:rsidR="0022048E" w:rsidRPr="00140B12" w:rsidRDefault="0022048E" w:rsidP="00CD49C4">
            <w:pPr>
              <w:rPr>
                <w:rFonts w:asciiTheme="minorHAnsi" w:hAnsiTheme="minorHAnsi"/>
                <w:b/>
              </w:rPr>
            </w:pPr>
            <w:r w:rsidRPr="00140B12">
              <w:rPr>
                <w:rFonts w:asciiTheme="minorHAnsi" w:hAnsiTheme="minorHAnsi"/>
                <w:b/>
              </w:rPr>
              <w:t>B2</w:t>
            </w:r>
          </w:p>
        </w:tc>
        <w:tc>
          <w:tcPr>
            <w:tcW w:w="1714" w:type="pct"/>
          </w:tcPr>
          <w:p w14:paraId="3A377111" w14:textId="77777777" w:rsidR="0022048E" w:rsidRPr="00140B12" w:rsidRDefault="0022048E" w:rsidP="00CD49C4">
            <w:pPr>
              <w:rPr>
                <w:rFonts w:asciiTheme="minorHAnsi" w:hAnsiTheme="minorHAnsi"/>
              </w:rPr>
            </w:pPr>
          </w:p>
        </w:tc>
        <w:tc>
          <w:tcPr>
            <w:tcW w:w="1588" w:type="pct"/>
          </w:tcPr>
          <w:p w14:paraId="7BF9648D" w14:textId="77777777" w:rsidR="0022048E" w:rsidRPr="00140B12" w:rsidRDefault="0022048E" w:rsidP="00CD49C4">
            <w:pPr>
              <w:rPr>
                <w:rFonts w:asciiTheme="minorHAnsi" w:hAnsiTheme="minorHAnsi"/>
              </w:rPr>
            </w:pPr>
          </w:p>
        </w:tc>
        <w:tc>
          <w:tcPr>
            <w:tcW w:w="1308" w:type="pct"/>
          </w:tcPr>
          <w:p w14:paraId="29936B16" w14:textId="77777777" w:rsidR="0022048E" w:rsidRPr="00140B12" w:rsidRDefault="0022048E" w:rsidP="00CD49C4">
            <w:pPr>
              <w:rPr>
                <w:rFonts w:asciiTheme="minorHAnsi" w:hAnsiTheme="minorHAnsi"/>
              </w:rPr>
            </w:pPr>
          </w:p>
        </w:tc>
      </w:tr>
    </w:tbl>
    <w:p w14:paraId="23AE036B" w14:textId="77777777" w:rsidR="0022048E" w:rsidRPr="00140B12" w:rsidRDefault="0022048E" w:rsidP="0022048E">
      <w:pPr>
        <w:rPr>
          <w:rFonts w:asciiTheme="minorHAnsi" w:hAnsiTheme="minorHAnsi"/>
        </w:rPr>
      </w:pPr>
    </w:p>
    <w:bookmarkEnd w:id="25"/>
    <w:bookmarkEnd w:id="26"/>
    <w:p w14:paraId="7CE4524E" w14:textId="583CC8F3" w:rsidR="0022048E" w:rsidRPr="00140B12" w:rsidRDefault="0022048E" w:rsidP="0022048E">
      <w:pPr>
        <w:spacing w:before="240" w:after="0"/>
        <w:rPr>
          <w:rFonts w:asciiTheme="minorHAnsi" w:eastAsiaTheme="majorEastAsia" w:hAnsiTheme="minorHAnsi" w:cstheme="majorBidi"/>
          <w:b/>
          <w:color w:val="898B8F"/>
          <w:sz w:val="28"/>
          <w:szCs w:val="26"/>
        </w:rPr>
      </w:pPr>
      <w:r>
        <w:rPr>
          <w:rFonts w:asciiTheme="minorHAnsi" w:eastAsiaTheme="majorEastAsia" w:hAnsiTheme="minorHAnsi" w:cstheme="majorBidi"/>
          <w:b/>
          <w:color w:val="898B8F"/>
          <w:sz w:val="28"/>
          <w:szCs w:val="26"/>
        </w:rPr>
        <w:t xml:space="preserve">3.7 </w:t>
      </w:r>
      <w:r w:rsidRPr="00140B12">
        <w:rPr>
          <w:rFonts w:asciiTheme="minorHAnsi" w:eastAsiaTheme="majorEastAsia" w:hAnsiTheme="minorHAnsi" w:cstheme="majorBidi"/>
          <w:b/>
          <w:color w:val="898B8F"/>
          <w:sz w:val="28"/>
          <w:szCs w:val="26"/>
        </w:rPr>
        <w:t>Business Options</w:t>
      </w:r>
    </w:p>
    <w:p w14:paraId="4A93D5E7" w14:textId="32B81A2E" w:rsidR="006F1233" w:rsidRPr="00140B12" w:rsidRDefault="0022048E" w:rsidP="006F1233">
      <w:pPr>
        <w:pStyle w:val="2"/>
        <w:spacing w:before="240"/>
      </w:pPr>
      <w:bookmarkStart w:id="28" w:name="_Toc19622128"/>
      <w:r>
        <w:t>3.8</w:t>
      </w:r>
      <w:r w:rsidR="00F94AF9">
        <w:t xml:space="preserve"> </w:t>
      </w:r>
      <w:r w:rsidR="006F1233" w:rsidRPr="00140B12">
        <w:t>Project Goal</w:t>
      </w:r>
      <w:bookmarkEnd w:id="28"/>
    </w:p>
    <w:p w14:paraId="61D18D99" w14:textId="0A33F237" w:rsidR="00F94AF9" w:rsidRDefault="00F94AF9" w:rsidP="00F94AF9">
      <w:pPr>
        <w:pStyle w:val="2"/>
        <w:spacing w:before="240"/>
      </w:pPr>
      <w:bookmarkStart w:id="29" w:name="_Toc19622129"/>
      <w:r w:rsidRPr="00140B12">
        <w:t>3.</w:t>
      </w:r>
      <w:r w:rsidR="0022048E">
        <w:t>9</w:t>
      </w:r>
      <w:r w:rsidRPr="00140B12">
        <w:t xml:space="preserve"> Project Objectives</w:t>
      </w:r>
      <w:bookmarkEnd w:id="29"/>
    </w:p>
    <w:p w14:paraId="62624E88" w14:textId="4DEEC275" w:rsidR="00F94AF9" w:rsidRPr="00140B12" w:rsidRDefault="00F94AF9" w:rsidP="00F94AF9">
      <w:pPr>
        <w:pStyle w:val="2"/>
        <w:spacing w:before="240"/>
      </w:pPr>
      <w:bookmarkStart w:id="30" w:name="_Toc19622130"/>
      <w:r w:rsidRPr="00140B12">
        <w:t>3.</w:t>
      </w:r>
      <w:r w:rsidR="0022048E">
        <w:t>10</w:t>
      </w:r>
      <w:r w:rsidRPr="00140B12">
        <w:t xml:space="preserve"> Scope</w:t>
      </w:r>
      <w:bookmarkEnd w:id="30"/>
      <w:r w:rsidRPr="00140B12">
        <w:t xml:space="preserve"> </w:t>
      </w:r>
    </w:p>
    <w:p w14:paraId="706B90DE" w14:textId="77777777" w:rsidR="00F94AF9" w:rsidRPr="00140B12" w:rsidRDefault="00F94AF9" w:rsidP="00F94AF9">
      <w:pPr>
        <w:rPr>
          <w:rFonts w:asciiTheme="minorHAnsi" w:hAnsiTheme="minorHAnsi"/>
          <w:sz w:val="22"/>
        </w:rPr>
      </w:pP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69"/>
        <w:gridCol w:w="4647"/>
      </w:tblGrid>
      <w:tr w:rsidR="00F94AF9" w:rsidRPr="00140B12" w14:paraId="2C3298B0" w14:textId="77777777" w:rsidTr="00CD49C4">
        <w:trPr>
          <w:tblHeader/>
        </w:trPr>
        <w:tc>
          <w:tcPr>
            <w:tcW w:w="24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69A19034" w14:textId="77777777" w:rsidR="00F94AF9" w:rsidRPr="00140B12" w:rsidRDefault="00F94AF9" w:rsidP="00CD49C4">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In Scope</w:t>
            </w:r>
          </w:p>
        </w:tc>
        <w:tc>
          <w:tcPr>
            <w:tcW w:w="25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762608F5" w14:textId="77777777" w:rsidR="00F94AF9" w:rsidRPr="00140B12" w:rsidRDefault="00F94AF9" w:rsidP="00CD49C4">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Out of Scope</w:t>
            </w:r>
          </w:p>
        </w:tc>
      </w:tr>
      <w:tr w:rsidR="00F94AF9" w:rsidRPr="00140B12" w14:paraId="554B7DFE" w14:textId="77777777" w:rsidTr="00CD49C4">
        <w:tc>
          <w:tcPr>
            <w:tcW w:w="24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18712E" w14:textId="77777777" w:rsidR="00F94AF9" w:rsidRPr="00140B12" w:rsidRDefault="00F94AF9" w:rsidP="00CD49C4">
            <w:pPr>
              <w:spacing w:before="60" w:after="60"/>
              <w:rPr>
                <w:rFonts w:asciiTheme="minorHAnsi" w:hAnsiTheme="minorHAnsi"/>
                <w:sz w:val="22"/>
              </w:rPr>
            </w:pPr>
          </w:p>
        </w:tc>
        <w:tc>
          <w:tcPr>
            <w:tcW w:w="25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BAB200" w14:textId="77777777" w:rsidR="00F94AF9" w:rsidRPr="00140B12" w:rsidRDefault="00F94AF9" w:rsidP="00CD49C4">
            <w:pPr>
              <w:spacing w:before="60" w:after="60"/>
              <w:rPr>
                <w:rFonts w:asciiTheme="minorHAnsi" w:hAnsiTheme="minorHAnsi"/>
                <w:sz w:val="22"/>
              </w:rPr>
            </w:pPr>
          </w:p>
        </w:tc>
      </w:tr>
    </w:tbl>
    <w:p w14:paraId="3C21AB3B" w14:textId="77777777" w:rsidR="00F94AF9" w:rsidRPr="00F94AF9" w:rsidRDefault="00F94AF9" w:rsidP="00F94AF9"/>
    <w:p w14:paraId="0142222D" w14:textId="5F11F428" w:rsidR="00A942F6" w:rsidRPr="00140B12" w:rsidRDefault="00A942F6" w:rsidP="000A59B4">
      <w:pPr>
        <w:pStyle w:val="1"/>
      </w:pPr>
      <w:bookmarkStart w:id="31" w:name="_Toc19622131"/>
      <w:bookmarkStart w:id="32" w:name="_Toc379970660"/>
      <w:bookmarkStart w:id="33" w:name="_Toc10635951"/>
      <w:r w:rsidRPr="00140B12">
        <w:lastRenderedPageBreak/>
        <w:t>4. IT METHODOLOGY</w:t>
      </w:r>
      <w:bookmarkEnd w:id="31"/>
    </w:p>
    <w:p w14:paraId="0A11732A" w14:textId="4506342F" w:rsidR="00653518" w:rsidRDefault="00653518" w:rsidP="00A942F6">
      <w:pPr>
        <w:rPr>
          <w:rFonts w:asciiTheme="minorHAnsi" w:hAnsiTheme="minorHAnsi"/>
        </w:rPr>
      </w:pPr>
      <w:r>
        <w:rPr>
          <w:rFonts w:asciiTheme="minorHAnsi" w:hAnsiTheme="minorHAnsi"/>
        </w:rPr>
        <w:t xml:space="preserve">SDLC of choice: </w:t>
      </w:r>
      <w:r w:rsidR="00840523">
        <w:rPr>
          <w:rFonts w:asciiTheme="minorHAnsi" w:hAnsiTheme="minorHAnsi"/>
        </w:rPr>
        <w:t>Waterfall</w:t>
      </w:r>
      <w:r>
        <w:rPr>
          <w:rFonts w:asciiTheme="minorHAnsi" w:hAnsiTheme="minorHAnsi"/>
        </w:rPr>
        <w:t xml:space="preserve"> Methodology</w:t>
      </w:r>
    </w:p>
    <w:p w14:paraId="1138ED77" w14:textId="77777777" w:rsidR="00690816" w:rsidRDefault="0007038D" w:rsidP="00A942F6">
      <w:pPr>
        <w:rPr>
          <w:rFonts w:ascii="Calibri" w:hAnsi="Calibri" w:cs="Calibri"/>
          <w:color w:val="000000"/>
          <w:sz w:val="24"/>
          <w:szCs w:val="24"/>
          <w:shd w:val="clear" w:color="auto" w:fill="FFFFFF"/>
        </w:rPr>
      </w:pPr>
      <w:r w:rsidRPr="00714E78">
        <w:rPr>
          <w:rFonts w:ascii="Calibri" w:hAnsi="Calibri" w:cs="Calibri"/>
          <w:color w:val="000000"/>
          <w:sz w:val="24"/>
          <w:szCs w:val="24"/>
          <w:shd w:val="clear" w:color="auto" w:fill="FFFFFF"/>
        </w:rPr>
        <w:t>For this project, the targets and scope has been given to our team</w:t>
      </w:r>
      <w:r w:rsidR="00690816" w:rsidRPr="00690816">
        <w:rPr>
          <w:rFonts w:ascii="Helvetica" w:hAnsi="Helvetica" w:cs="Helvetica"/>
          <w:color w:val="000000"/>
          <w:sz w:val="27"/>
          <w:szCs w:val="27"/>
          <w:shd w:val="clear" w:color="auto" w:fill="FDFDFD"/>
        </w:rPr>
        <w:t xml:space="preserve"> </w:t>
      </w:r>
      <w:r w:rsidR="00690816" w:rsidRPr="00690816">
        <w:rPr>
          <w:rFonts w:asciiTheme="minorHAnsi" w:hAnsiTheme="minorHAnsi" w:cstheme="minorHAnsi"/>
          <w:color w:val="000000"/>
          <w:sz w:val="24"/>
          <w:szCs w:val="24"/>
          <w:shd w:val="clear" w:color="auto" w:fill="FDFDFD"/>
        </w:rPr>
        <w:t>chose waterfall methodology</w:t>
      </w:r>
      <w:r w:rsidR="00690816">
        <w:rPr>
          <w:rFonts w:asciiTheme="minorHAnsi" w:hAnsiTheme="minorHAnsi" w:cstheme="minorHAnsi"/>
          <w:color w:val="000000"/>
          <w:sz w:val="24"/>
          <w:szCs w:val="24"/>
          <w:shd w:val="clear" w:color="auto" w:fill="FDFDFD"/>
        </w:rPr>
        <w:t>.</w:t>
      </w:r>
      <w:r w:rsidRPr="00714E78">
        <w:rPr>
          <w:rFonts w:ascii="Calibri" w:hAnsi="Calibri" w:cs="Calibri"/>
          <w:color w:val="000000"/>
          <w:sz w:val="24"/>
          <w:szCs w:val="24"/>
          <w:shd w:val="clear" w:color="auto" w:fill="FFFFFF"/>
        </w:rPr>
        <w:t xml:space="preserve"> </w:t>
      </w:r>
      <w:r w:rsidR="00690816" w:rsidRPr="00690816">
        <w:rPr>
          <w:rFonts w:ascii="Calibri" w:hAnsi="Calibri" w:cs="Calibri"/>
          <w:color w:val="000000"/>
          <w:sz w:val="24"/>
          <w:szCs w:val="24"/>
          <w:shd w:val="clear" w:color="auto" w:fill="FFFFFF"/>
        </w:rPr>
        <w:t>Agile Methodology can quickly detect and correct problems or defects, but the end is not certain, and if this project is short cycle, it will inevitably receive a lot of negative feedback, even if it is assumed to have finished in a short time, and if it goes to a long-term project, there will be more and more confusion in software.</w:t>
      </w:r>
    </w:p>
    <w:p w14:paraId="3129C57F" w14:textId="3C5D4C29" w:rsidR="0007038D" w:rsidRPr="00690816" w:rsidRDefault="0007038D" w:rsidP="00A942F6">
      <w:pPr>
        <w:rPr>
          <w:rFonts w:ascii="Calibri" w:hAnsi="Calibri" w:cs="Calibri"/>
          <w:color w:val="000000"/>
          <w:sz w:val="24"/>
          <w:szCs w:val="24"/>
          <w:shd w:val="clear" w:color="auto" w:fill="FFFFFF"/>
        </w:rPr>
      </w:pPr>
      <w:r w:rsidRPr="00714E78">
        <w:rPr>
          <w:rFonts w:ascii="Calibri" w:hAnsi="Calibri" w:cs="Calibri"/>
          <w:color w:val="000000"/>
          <w:sz w:val="24"/>
          <w:szCs w:val="24"/>
        </w:rPr>
        <w:br/>
      </w:r>
      <w:r w:rsidR="00690816" w:rsidRPr="00690816">
        <w:rPr>
          <w:rFonts w:ascii="Calibri" w:hAnsi="Calibri" w:cs="Calibri"/>
          <w:color w:val="000000"/>
          <w:sz w:val="24"/>
          <w:szCs w:val="24"/>
          <w:shd w:val="clear" w:color="auto" w:fill="FFFFFF"/>
        </w:rPr>
        <w:t>The waterfall methodology should clearly define the requirements throughout the development process. This allows the group to perform as stable as possible when performing the task. It also works well to lay the foundation for business. And finally, you can set the starting and ending points for each step and measure how far you are going.</w:t>
      </w:r>
    </w:p>
    <w:p w14:paraId="74B8710F" w14:textId="642F3418" w:rsidR="005532EA" w:rsidRPr="00714E78" w:rsidRDefault="005532EA" w:rsidP="005532EA">
      <w:pPr>
        <w:rPr>
          <w:rFonts w:asciiTheme="minorHAnsi" w:hAnsiTheme="minorHAnsi"/>
          <w:sz w:val="24"/>
          <w:szCs w:val="24"/>
        </w:rPr>
      </w:pPr>
      <w:r w:rsidRPr="00714E78">
        <w:rPr>
          <w:rFonts w:asciiTheme="minorHAnsi" w:hAnsiTheme="minorHAnsi"/>
          <w:sz w:val="24"/>
          <w:szCs w:val="24"/>
        </w:rPr>
        <w:t>Requirements</w:t>
      </w:r>
    </w:p>
    <w:p w14:paraId="2FBAA812" w14:textId="1CF51830" w:rsidR="00B80CA1" w:rsidRPr="00B80CA1" w:rsidRDefault="00B80CA1" w:rsidP="005532EA">
      <w:pPr>
        <w:pStyle w:val="ab"/>
        <w:numPr>
          <w:ilvl w:val="0"/>
          <w:numId w:val="37"/>
        </w:numPr>
        <w:rPr>
          <w:rFonts w:asciiTheme="minorHAnsi" w:hAnsiTheme="minorHAnsi" w:cstheme="minorHAnsi"/>
          <w:sz w:val="24"/>
          <w:szCs w:val="24"/>
        </w:rPr>
      </w:pPr>
      <w:r w:rsidRPr="00B80CA1">
        <w:rPr>
          <w:rFonts w:asciiTheme="minorHAnsi" w:hAnsiTheme="minorHAnsi" w:cstheme="minorHAnsi"/>
          <w:color w:val="000000"/>
          <w:sz w:val="24"/>
          <w:szCs w:val="24"/>
          <w:shd w:val="clear" w:color="auto" w:fill="FFFFFF"/>
        </w:rPr>
        <w:t>Collect comprehensive information</w:t>
      </w:r>
      <w:r w:rsidR="002E5E79">
        <w:rPr>
          <w:rFonts w:asciiTheme="minorHAnsi" w:hAnsiTheme="minorHAnsi" w:cstheme="minorHAnsi"/>
          <w:color w:val="000000"/>
          <w:sz w:val="24"/>
          <w:szCs w:val="24"/>
          <w:shd w:val="clear" w:color="auto" w:fill="FFFFFF"/>
        </w:rPr>
        <w:t xml:space="preserve"> about this project.</w:t>
      </w:r>
    </w:p>
    <w:p w14:paraId="550EB307" w14:textId="35B40E04" w:rsidR="005532EA" w:rsidRDefault="002E5E79" w:rsidP="005532EA">
      <w:pPr>
        <w:pStyle w:val="ab"/>
        <w:numPr>
          <w:ilvl w:val="0"/>
          <w:numId w:val="37"/>
        </w:numPr>
        <w:rPr>
          <w:rFonts w:asciiTheme="minorHAnsi" w:hAnsiTheme="minorHAnsi" w:cstheme="minorHAnsi"/>
          <w:sz w:val="24"/>
          <w:szCs w:val="24"/>
        </w:rPr>
      </w:pPr>
      <w:r w:rsidRPr="002E5E79">
        <w:rPr>
          <w:rFonts w:asciiTheme="minorHAnsi" w:hAnsiTheme="minorHAnsi" w:cstheme="minorHAnsi"/>
          <w:color w:val="000000"/>
          <w:sz w:val="24"/>
          <w:szCs w:val="24"/>
          <w:shd w:val="clear" w:color="auto" w:fill="FFFFFF"/>
        </w:rPr>
        <w:t>There must be a requirement document distributed to the team</w:t>
      </w:r>
      <w:r w:rsidR="005532EA" w:rsidRPr="002E5E79">
        <w:rPr>
          <w:rFonts w:asciiTheme="minorHAnsi" w:hAnsiTheme="minorHAnsi" w:cstheme="minorHAnsi"/>
          <w:sz w:val="24"/>
          <w:szCs w:val="24"/>
        </w:rPr>
        <w:t>.</w:t>
      </w:r>
    </w:p>
    <w:p w14:paraId="578A853F" w14:textId="5B109252" w:rsidR="0020568D" w:rsidRPr="0020568D" w:rsidRDefault="0020568D" w:rsidP="005532EA">
      <w:pPr>
        <w:pStyle w:val="ab"/>
        <w:numPr>
          <w:ilvl w:val="0"/>
          <w:numId w:val="37"/>
        </w:numPr>
        <w:rPr>
          <w:rFonts w:asciiTheme="minorHAnsi" w:hAnsiTheme="minorHAnsi" w:cstheme="minorHAnsi"/>
          <w:sz w:val="18"/>
          <w:szCs w:val="18"/>
        </w:rPr>
      </w:pPr>
      <w:r w:rsidRPr="0020568D">
        <w:rPr>
          <w:rFonts w:asciiTheme="minorHAnsi" w:hAnsiTheme="minorHAnsi" w:cstheme="minorHAnsi"/>
          <w:color w:val="000000"/>
          <w:sz w:val="24"/>
          <w:szCs w:val="24"/>
          <w:shd w:val="clear" w:color="auto" w:fill="FDFDFD"/>
        </w:rPr>
        <w:t>The requirements should be identified quickly and documented in the requirements specification document.</w:t>
      </w:r>
    </w:p>
    <w:p w14:paraId="2A937A99" w14:textId="297F9BED" w:rsidR="001E4676" w:rsidRPr="00714E78" w:rsidRDefault="001E4676" w:rsidP="001E4676">
      <w:pPr>
        <w:rPr>
          <w:rFonts w:asciiTheme="minorHAnsi" w:hAnsiTheme="minorHAnsi"/>
          <w:sz w:val="24"/>
          <w:szCs w:val="24"/>
        </w:rPr>
      </w:pPr>
      <w:r w:rsidRPr="00714E78">
        <w:rPr>
          <w:rFonts w:asciiTheme="minorHAnsi" w:hAnsiTheme="minorHAnsi"/>
          <w:sz w:val="24"/>
          <w:szCs w:val="24"/>
        </w:rPr>
        <w:t>Design</w:t>
      </w:r>
    </w:p>
    <w:p w14:paraId="1F8D944A" w14:textId="321D1B4A" w:rsidR="001E4676" w:rsidRPr="002E5E79" w:rsidRDefault="002E5E79" w:rsidP="005A00ED">
      <w:pPr>
        <w:pStyle w:val="ab"/>
        <w:numPr>
          <w:ilvl w:val="0"/>
          <w:numId w:val="37"/>
        </w:numPr>
        <w:rPr>
          <w:rFonts w:asciiTheme="minorHAnsi" w:hAnsiTheme="minorHAnsi" w:cstheme="minorHAnsi"/>
          <w:sz w:val="22"/>
        </w:rPr>
      </w:pPr>
      <w:r w:rsidRPr="002E5E79">
        <w:rPr>
          <w:rFonts w:asciiTheme="minorHAnsi" w:hAnsiTheme="minorHAnsi" w:cstheme="minorHAnsi"/>
          <w:color w:val="000000"/>
          <w:sz w:val="24"/>
          <w:szCs w:val="24"/>
          <w:shd w:val="clear" w:color="auto" w:fill="FFFFFF"/>
        </w:rPr>
        <w:t>S</w:t>
      </w:r>
      <w:r w:rsidRPr="002E5E79">
        <w:rPr>
          <w:rFonts w:asciiTheme="minorHAnsi" w:hAnsiTheme="minorHAnsi" w:cstheme="minorHAnsi"/>
          <w:color w:val="000000"/>
          <w:sz w:val="24"/>
          <w:szCs w:val="24"/>
          <w:shd w:val="clear" w:color="auto" w:fill="FFFFFF"/>
        </w:rPr>
        <w:t>ets up the language.</w:t>
      </w:r>
    </w:p>
    <w:p w14:paraId="1C62DA7E" w14:textId="77777777" w:rsidR="002E5E79" w:rsidRPr="002E5E79" w:rsidRDefault="002E5E79" w:rsidP="005A00ED">
      <w:pPr>
        <w:pStyle w:val="ab"/>
        <w:numPr>
          <w:ilvl w:val="0"/>
          <w:numId w:val="37"/>
        </w:numPr>
        <w:rPr>
          <w:rFonts w:asciiTheme="minorHAnsi" w:hAnsiTheme="minorHAnsi"/>
          <w:sz w:val="24"/>
          <w:szCs w:val="24"/>
        </w:rPr>
      </w:pPr>
      <w:r w:rsidRPr="002E5E79">
        <w:rPr>
          <w:rFonts w:asciiTheme="minorHAnsi" w:hAnsiTheme="minorHAnsi" w:cstheme="minorHAnsi"/>
          <w:color w:val="000000"/>
          <w:sz w:val="24"/>
          <w:szCs w:val="24"/>
          <w:shd w:val="clear" w:color="auto" w:fill="FFFFFF"/>
        </w:rPr>
        <w:t>S</w:t>
      </w:r>
      <w:r w:rsidRPr="002E5E79">
        <w:rPr>
          <w:rFonts w:asciiTheme="minorHAnsi" w:hAnsiTheme="minorHAnsi" w:cstheme="minorHAnsi"/>
          <w:color w:val="000000"/>
          <w:sz w:val="24"/>
          <w:szCs w:val="24"/>
          <w:shd w:val="clear" w:color="auto" w:fill="FFFFFF"/>
        </w:rPr>
        <w:t>ets the same specifications as the hardware requirements.</w:t>
      </w:r>
    </w:p>
    <w:p w14:paraId="1E224917" w14:textId="0A34358F" w:rsidR="005A00ED" w:rsidRPr="002E5E79" w:rsidRDefault="002E5E79" w:rsidP="002E5E79">
      <w:pPr>
        <w:rPr>
          <w:rFonts w:asciiTheme="minorHAnsi" w:hAnsiTheme="minorHAnsi"/>
          <w:sz w:val="24"/>
          <w:szCs w:val="24"/>
        </w:rPr>
      </w:pPr>
      <w:r>
        <w:rPr>
          <w:rFonts w:asciiTheme="minorHAnsi" w:hAnsiTheme="minorHAnsi"/>
          <w:sz w:val="24"/>
          <w:szCs w:val="24"/>
        </w:rPr>
        <w:t>Implementation</w:t>
      </w:r>
    </w:p>
    <w:p w14:paraId="5ED44CA1" w14:textId="11D7B772" w:rsidR="005A00ED" w:rsidRPr="00714E78" w:rsidRDefault="005A00ED" w:rsidP="005A00ED">
      <w:pPr>
        <w:pStyle w:val="ab"/>
        <w:numPr>
          <w:ilvl w:val="0"/>
          <w:numId w:val="37"/>
        </w:numPr>
        <w:rPr>
          <w:rFonts w:asciiTheme="minorHAnsi" w:hAnsiTheme="minorHAnsi"/>
          <w:sz w:val="24"/>
          <w:szCs w:val="24"/>
        </w:rPr>
      </w:pPr>
      <w:r w:rsidRPr="00714E78">
        <w:rPr>
          <w:rFonts w:asciiTheme="minorHAnsi" w:hAnsiTheme="minorHAnsi"/>
          <w:sz w:val="24"/>
          <w:szCs w:val="24"/>
        </w:rPr>
        <w:t>Coding th</w:t>
      </w:r>
      <w:r w:rsidR="0020568D">
        <w:rPr>
          <w:rFonts w:asciiTheme="minorHAnsi" w:hAnsiTheme="minorHAnsi"/>
          <w:sz w:val="24"/>
          <w:szCs w:val="24"/>
        </w:rPr>
        <w:t>e application</w:t>
      </w:r>
      <w:r w:rsidR="005867F4">
        <w:rPr>
          <w:rFonts w:asciiTheme="minorHAnsi" w:hAnsiTheme="minorHAnsi"/>
          <w:sz w:val="24"/>
          <w:szCs w:val="24"/>
        </w:rPr>
        <w:t>.</w:t>
      </w:r>
    </w:p>
    <w:p w14:paraId="60A0C76A" w14:textId="539EE583" w:rsidR="0020568D" w:rsidRDefault="0020568D" w:rsidP="005A00ED">
      <w:pPr>
        <w:pStyle w:val="ab"/>
        <w:numPr>
          <w:ilvl w:val="0"/>
          <w:numId w:val="37"/>
        </w:numPr>
        <w:rPr>
          <w:rFonts w:asciiTheme="minorHAnsi" w:hAnsiTheme="minorHAnsi"/>
          <w:sz w:val="24"/>
          <w:szCs w:val="24"/>
        </w:rPr>
      </w:pPr>
      <w:r>
        <w:rPr>
          <w:rFonts w:asciiTheme="minorHAnsi" w:hAnsiTheme="minorHAnsi"/>
          <w:sz w:val="24"/>
          <w:szCs w:val="24"/>
        </w:rPr>
        <w:t>Take the project requirements and specifications</w:t>
      </w:r>
      <w:r w:rsidR="005867F4">
        <w:rPr>
          <w:rFonts w:asciiTheme="minorHAnsi" w:hAnsiTheme="minorHAnsi"/>
          <w:sz w:val="24"/>
          <w:szCs w:val="24"/>
        </w:rPr>
        <w:t>.</w:t>
      </w:r>
    </w:p>
    <w:p w14:paraId="4295A299" w14:textId="42749000" w:rsidR="00A942F6" w:rsidRPr="005867F4" w:rsidRDefault="005867F4" w:rsidP="00A942F6">
      <w:pPr>
        <w:pStyle w:val="ab"/>
        <w:numPr>
          <w:ilvl w:val="0"/>
          <w:numId w:val="37"/>
        </w:numPr>
        <w:rPr>
          <w:rFonts w:asciiTheme="minorHAnsi" w:hAnsiTheme="minorHAnsi"/>
          <w:sz w:val="24"/>
          <w:szCs w:val="24"/>
        </w:rPr>
      </w:pPr>
      <w:r>
        <w:rPr>
          <w:rFonts w:asciiTheme="minorHAnsi" w:hAnsiTheme="minorHAnsi"/>
          <w:sz w:val="24"/>
          <w:szCs w:val="24"/>
        </w:rPr>
        <w:t>Developed in small programs called units.</w:t>
      </w:r>
    </w:p>
    <w:p w14:paraId="3F599613" w14:textId="4002918A" w:rsidR="005867F4" w:rsidRDefault="005867F4" w:rsidP="005867F4">
      <w:pPr>
        <w:rPr>
          <w:rFonts w:asciiTheme="minorHAnsi" w:hAnsiTheme="minorHAnsi"/>
          <w:sz w:val="24"/>
          <w:szCs w:val="24"/>
        </w:rPr>
      </w:pPr>
      <w:r>
        <w:rPr>
          <w:rFonts w:asciiTheme="minorHAnsi" w:hAnsiTheme="minorHAnsi"/>
          <w:sz w:val="24"/>
          <w:szCs w:val="24"/>
        </w:rPr>
        <w:t xml:space="preserve">Integration and </w:t>
      </w:r>
      <w:r w:rsidR="00C83040" w:rsidRPr="00714E78">
        <w:rPr>
          <w:rFonts w:asciiTheme="minorHAnsi" w:hAnsiTheme="minorHAnsi"/>
          <w:sz w:val="24"/>
          <w:szCs w:val="24"/>
        </w:rPr>
        <w:t xml:space="preserve">Testing </w:t>
      </w:r>
    </w:p>
    <w:p w14:paraId="3D962E9A" w14:textId="4782BBD2" w:rsidR="005867F4" w:rsidRPr="005867F4" w:rsidRDefault="005867F4" w:rsidP="005867F4">
      <w:pPr>
        <w:pStyle w:val="ab"/>
        <w:numPr>
          <w:ilvl w:val="0"/>
          <w:numId w:val="37"/>
        </w:numPr>
        <w:rPr>
          <w:rFonts w:asciiTheme="minorHAnsi" w:hAnsiTheme="minorHAnsi" w:cstheme="minorHAnsi"/>
          <w:sz w:val="22"/>
        </w:rPr>
      </w:pPr>
      <w:r w:rsidRPr="005867F4">
        <w:rPr>
          <w:rFonts w:asciiTheme="minorHAnsi" w:hAnsiTheme="minorHAnsi" w:cstheme="minorHAnsi"/>
          <w:color w:val="000000"/>
          <w:sz w:val="24"/>
          <w:szCs w:val="24"/>
          <w:shd w:val="clear" w:color="auto" w:fill="FDFDFD"/>
        </w:rPr>
        <w:t>Units developed in the previous stage are integrated through unit tests.</w:t>
      </w:r>
    </w:p>
    <w:p w14:paraId="7D6C3AD5" w14:textId="42E1B3A0" w:rsidR="005867F4" w:rsidRPr="00E0245D" w:rsidRDefault="005867F4" w:rsidP="005867F4">
      <w:pPr>
        <w:pStyle w:val="ab"/>
        <w:numPr>
          <w:ilvl w:val="0"/>
          <w:numId w:val="37"/>
        </w:numPr>
        <w:rPr>
          <w:rFonts w:asciiTheme="minorHAnsi" w:hAnsiTheme="minorHAnsi" w:cstheme="minorHAnsi"/>
          <w:szCs w:val="20"/>
        </w:rPr>
      </w:pPr>
      <w:r w:rsidRPr="005867F4">
        <w:rPr>
          <w:rFonts w:asciiTheme="minorHAnsi" w:hAnsiTheme="minorHAnsi" w:cstheme="minorHAnsi"/>
          <w:color w:val="000000"/>
          <w:sz w:val="24"/>
          <w:szCs w:val="24"/>
          <w:shd w:val="clear" w:color="auto" w:fill="FDFDFD"/>
        </w:rPr>
        <w:t>Consolidate and test the entire system.</w:t>
      </w:r>
    </w:p>
    <w:p w14:paraId="67B4E4A1" w14:textId="2A35FCD6" w:rsidR="00E0245D" w:rsidRPr="005867F4" w:rsidRDefault="00E0245D" w:rsidP="005867F4">
      <w:pPr>
        <w:pStyle w:val="ab"/>
        <w:numPr>
          <w:ilvl w:val="0"/>
          <w:numId w:val="37"/>
        </w:numPr>
        <w:rPr>
          <w:rFonts w:asciiTheme="minorHAnsi" w:hAnsiTheme="minorHAnsi" w:cstheme="minorHAnsi"/>
          <w:szCs w:val="20"/>
        </w:rPr>
      </w:pPr>
      <w:r>
        <w:rPr>
          <w:rFonts w:asciiTheme="minorHAnsi" w:hAnsiTheme="minorHAnsi" w:cstheme="minorHAnsi"/>
          <w:color w:val="000000"/>
          <w:sz w:val="24"/>
          <w:szCs w:val="24"/>
          <w:shd w:val="clear" w:color="auto" w:fill="FDFDFD"/>
        </w:rPr>
        <w:t>Checking for any errors and faults.</w:t>
      </w:r>
    </w:p>
    <w:p w14:paraId="5C11205D" w14:textId="77777777" w:rsidR="00E0245D" w:rsidRDefault="00C83040" w:rsidP="00C83040">
      <w:pPr>
        <w:rPr>
          <w:rFonts w:asciiTheme="minorHAnsi" w:hAnsiTheme="minorHAnsi"/>
          <w:sz w:val="24"/>
          <w:szCs w:val="24"/>
        </w:rPr>
      </w:pPr>
      <w:r w:rsidRPr="00714E78">
        <w:rPr>
          <w:rFonts w:asciiTheme="minorHAnsi" w:hAnsiTheme="minorHAnsi"/>
          <w:sz w:val="24"/>
          <w:szCs w:val="24"/>
        </w:rPr>
        <w:t>De</w:t>
      </w:r>
      <w:r w:rsidR="00E0245D">
        <w:rPr>
          <w:rFonts w:asciiTheme="minorHAnsi" w:hAnsiTheme="minorHAnsi"/>
          <w:sz w:val="24"/>
          <w:szCs w:val="24"/>
        </w:rPr>
        <w:t>ployment of system</w:t>
      </w:r>
    </w:p>
    <w:p w14:paraId="6661E354" w14:textId="41E367AC" w:rsidR="00E0245D" w:rsidRPr="00E0245D" w:rsidRDefault="00E0245D" w:rsidP="00E0245D">
      <w:pPr>
        <w:pStyle w:val="ab"/>
        <w:numPr>
          <w:ilvl w:val="0"/>
          <w:numId w:val="37"/>
        </w:numPr>
        <w:rPr>
          <w:rFonts w:asciiTheme="minorHAnsi" w:hAnsiTheme="minorHAnsi" w:cstheme="minorHAnsi"/>
          <w:sz w:val="22"/>
        </w:rPr>
      </w:pPr>
      <w:r w:rsidRPr="00E0245D">
        <w:rPr>
          <w:rFonts w:asciiTheme="minorHAnsi" w:hAnsiTheme="minorHAnsi" w:cstheme="minorHAnsi"/>
          <w:color w:val="000000"/>
          <w:sz w:val="24"/>
          <w:szCs w:val="24"/>
          <w:shd w:val="clear" w:color="auto" w:fill="FDFDFD"/>
        </w:rPr>
        <w:t xml:space="preserve"> functional non-functional test is completed, deploy the product.</w:t>
      </w:r>
    </w:p>
    <w:p w14:paraId="5F2CA2B4" w14:textId="6763452E" w:rsidR="00C83040" w:rsidRPr="00E0245D" w:rsidRDefault="00E0245D" w:rsidP="00E0245D">
      <w:pPr>
        <w:ind w:left="360"/>
        <w:rPr>
          <w:rFonts w:asciiTheme="minorHAnsi" w:hAnsiTheme="minorHAnsi"/>
          <w:sz w:val="24"/>
          <w:szCs w:val="24"/>
        </w:rPr>
      </w:pPr>
      <w:r w:rsidRPr="00E0245D">
        <w:rPr>
          <w:rFonts w:asciiTheme="minorHAnsi" w:hAnsiTheme="minorHAnsi"/>
          <w:sz w:val="24"/>
          <w:szCs w:val="24"/>
        </w:rPr>
        <w:lastRenderedPageBreak/>
        <w:t xml:space="preserve">Maintenance </w:t>
      </w:r>
    </w:p>
    <w:p w14:paraId="4352F394" w14:textId="687BDDF3" w:rsidR="00C83040" w:rsidRPr="00714E78" w:rsidRDefault="00C83040" w:rsidP="00C83040">
      <w:pPr>
        <w:pStyle w:val="ab"/>
        <w:numPr>
          <w:ilvl w:val="0"/>
          <w:numId w:val="37"/>
        </w:numPr>
        <w:rPr>
          <w:rFonts w:asciiTheme="minorHAnsi" w:hAnsiTheme="minorHAnsi"/>
          <w:sz w:val="24"/>
          <w:szCs w:val="24"/>
        </w:rPr>
      </w:pPr>
      <w:r w:rsidRPr="00714E78">
        <w:rPr>
          <w:rFonts w:asciiTheme="minorHAnsi" w:hAnsiTheme="minorHAnsi"/>
          <w:sz w:val="24"/>
          <w:szCs w:val="24"/>
        </w:rPr>
        <w:t>Review Testing results</w:t>
      </w:r>
    </w:p>
    <w:p w14:paraId="72FEA265" w14:textId="3BBFE719" w:rsidR="00C83040" w:rsidRPr="00714E78" w:rsidRDefault="00C83040" w:rsidP="00C83040">
      <w:pPr>
        <w:pStyle w:val="ab"/>
        <w:numPr>
          <w:ilvl w:val="0"/>
          <w:numId w:val="37"/>
        </w:numPr>
        <w:rPr>
          <w:rFonts w:asciiTheme="minorHAnsi" w:hAnsiTheme="minorHAnsi"/>
          <w:sz w:val="24"/>
          <w:szCs w:val="24"/>
        </w:rPr>
      </w:pPr>
      <w:r w:rsidRPr="00714E78">
        <w:rPr>
          <w:rFonts w:asciiTheme="minorHAnsi" w:hAnsiTheme="minorHAnsi"/>
          <w:sz w:val="24"/>
          <w:szCs w:val="24"/>
        </w:rPr>
        <w:t>Client gives feedback on the progress made</w:t>
      </w:r>
    </w:p>
    <w:p w14:paraId="65DAAD2A" w14:textId="2FD5561D" w:rsidR="00E0245D" w:rsidRDefault="00E0245D" w:rsidP="00C83040">
      <w:pPr>
        <w:pStyle w:val="ab"/>
        <w:numPr>
          <w:ilvl w:val="0"/>
          <w:numId w:val="37"/>
        </w:numPr>
        <w:rPr>
          <w:rFonts w:asciiTheme="minorHAnsi" w:hAnsiTheme="minorHAnsi"/>
          <w:sz w:val="24"/>
          <w:szCs w:val="24"/>
        </w:rPr>
      </w:pPr>
      <w:r w:rsidRPr="00E0245D">
        <w:rPr>
          <w:rFonts w:asciiTheme="minorHAnsi" w:hAnsiTheme="minorHAnsi"/>
          <w:sz w:val="24"/>
          <w:szCs w:val="24"/>
        </w:rPr>
        <w:t xml:space="preserve">Discharge patches to address issues in the </w:t>
      </w:r>
      <w:r>
        <w:rPr>
          <w:rFonts w:asciiTheme="minorHAnsi" w:hAnsiTheme="minorHAnsi"/>
          <w:sz w:val="24"/>
          <w:szCs w:val="24"/>
        </w:rPr>
        <w:t>client</w:t>
      </w:r>
      <w:r w:rsidRPr="00E0245D">
        <w:rPr>
          <w:rFonts w:asciiTheme="minorHAnsi" w:hAnsiTheme="minorHAnsi"/>
          <w:sz w:val="24"/>
          <w:szCs w:val="24"/>
        </w:rPr>
        <w:t xml:space="preserve"> condition.</w:t>
      </w:r>
    </w:p>
    <w:p w14:paraId="2F6E0010" w14:textId="074B1113" w:rsidR="00C83040" w:rsidRPr="00714E78" w:rsidRDefault="00C83040" w:rsidP="00C83040">
      <w:pPr>
        <w:pStyle w:val="ab"/>
        <w:numPr>
          <w:ilvl w:val="0"/>
          <w:numId w:val="37"/>
        </w:numPr>
        <w:rPr>
          <w:rFonts w:asciiTheme="minorHAnsi" w:hAnsiTheme="minorHAnsi"/>
          <w:sz w:val="24"/>
          <w:szCs w:val="24"/>
        </w:rPr>
      </w:pPr>
      <w:r w:rsidRPr="00714E78">
        <w:rPr>
          <w:rFonts w:asciiTheme="minorHAnsi" w:hAnsiTheme="minorHAnsi"/>
          <w:sz w:val="24"/>
          <w:szCs w:val="24"/>
        </w:rPr>
        <w:t>Product reports</w:t>
      </w:r>
    </w:p>
    <w:p w14:paraId="4B790EC1" w14:textId="77777777" w:rsidR="00A942F6" w:rsidRPr="00140B12" w:rsidRDefault="00A942F6" w:rsidP="00A942F6">
      <w:pPr>
        <w:rPr>
          <w:rFonts w:asciiTheme="minorHAnsi" w:hAnsiTheme="minorHAnsi"/>
        </w:rPr>
      </w:pPr>
    </w:p>
    <w:p w14:paraId="2021CFFC" w14:textId="03815059" w:rsidR="00A942F6" w:rsidRPr="00140B12" w:rsidRDefault="006D23A2" w:rsidP="00A942F6">
      <w:pPr>
        <w:pStyle w:val="1"/>
      </w:pPr>
      <w:bookmarkStart w:id="34" w:name="_Toc19622132"/>
      <w:r>
        <w:lastRenderedPageBreak/>
        <w:t>5</w:t>
      </w:r>
      <w:r w:rsidR="00A942F6" w:rsidRPr="00140B12">
        <w:t xml:space="preserve">. </w:t>
      </w:r>
      <w:r w:rsidR="000A59B4" w:rsidRPr="00140B12">
        <w:t>P</w:t>
      </w:r>
      <w:r w:rsidR="00CB14FB" w:rsidRPr="00140B12">
        <w:t>roject management</w:t>
      </w:r>
      <w:bookmarkEnd w:id="34"/>
      <w:r w:rsidR="00CB14FB" w:rsidRPr="00140B12">
        <w:t xml:space="preserve"> </w:t>
      </w:r>
    </w:p>
    <w:p w14:paraId="2426C9AB" w14:textId="05C4A069" w:rsidR="00CE713F" w:rsidRDefault="00A942F6" w:rsidP="006F1610">
      <w:pPr>
        <w:pStyle w:val="2"/>
        <w:spacing w:before="240"/>
      </w:pPr>
      <w:bookmarkStart w:id="35" w:name="_Toc19622133"/>
      <w:r w:rsidRPr="00140B12">
        <w:t xml:space="preserve">5.1 </w:t>
      </w:r>
      <w:r w:rsidR="00CE713F" w:rsidRPr="00140B12">
        <w:t xml:space="preserve">Project </w:t>
      </w:r>
      <w:r w:rsidR="00DF252E">
        <w:t>Methodology</w:t>
      </w:r>
      <w:bookmarkEnd w:id="35"/>
    </w:p>
    <w:p w14:paraId="634A7DA3" w14:textId="57EEF1C3" w:rsidR="003C5246" w:rsidRDefault="003C5246" w:rsidP="003C5246">
      <w:r>
        <w:t>Waterfall</w:t>
      </w:r>
    </w:p>
    <w:p w14:paraId="04BDAD18" w14:textId="6738EF0B" w:rsidR="003C5246" w:rsidRPr="003C5246" w:rsidRDefault="003C5246" w:rsidP="003C5246">
      <w:r>
        <w:t>Projects are completely planned, then executed through phases</w:t>
      </w:r>
      <w:r>
        <w:t xml:space="preserve">. </w:t>
      </w:r>
      <w:r>
        <w:t>Waterfall methodology, also related to it as SDLC ( Software Development Life Cycle) is a principle of project management methodology with a somewhat simplistic approach that emphasises solid preparation, does it once and does it correctly, rather than the Agile approach of gradual and iterative implementation.</w:t>
      </w:r>
    </w:p>
    <w:p w14:paraId="140CA0B0" w14:textId="77777777" w:rsidR="00217FD6" w:rsidRPr="00217FD6" w:rsidRDefault="00217FD6" w:rsidP="00217FD6"/>
    <w:p w14:paraId="23E700E5" w14:textId="77777777" w:rsidR="006D23A2" w:rsidRPr="00841F33" w:rsidRDefault="00A942F6" w:rsidP="00841F33">
      <w:pPr>
        <w:pStyle w:val="2"/>
        <w:spacing w:before="240"/>
      </w:pPr>
      <w:bookmarkStart w:id="36" w:name="_Toc19622134"/>
      <w:r w:rsidRPr="00140B12">
        <w:t>5.2</w:t>
      </w:r>
      <w:r w:rsidR="00CE713F" w:rsidRPr="00140B12">
        <w:t xml:space="preserve"> Project Governance and Responsibilities</w:t>
      </w:r>
      <w:bookmarkEnd w:id="36"/>
    </w:p>
    <w:p w14:paraId="22F43814" w14:textId="474457BE" w:rsidR="00CE713F" w:rsidRDefault="00CE713F" w:rsidP="006D23A2">
      <w:pPr>
        <w:spacing w:before="240" w:after="0"/>
        <w:rPr>
          <w:rFonts w:asciiTheme="minorHAnsi" w:eastAsiaTheme="majorEastAsia" w:hAnsiTheme="minorHAnsi" w:cstheme="majorBidi"/>
          <w:b/>
          <w:color w:val="898B8F"/>
          <w:sz w:val="28"/>
          <w:szCs w:val="26"/>
        </w:rPr>
      </w:pPr>
      <w:r w:rsidRPr="00140B12">
        <w:rPr>
          <w:rFonts w:asciiTheme="minorHAnsi" w:eastAsiaTheme="majorEastAsia" w:hAnsiTheme="minorHAnsi" w:cstheme="majorBidi"/>
          <w:b/>
          <w:color w:val="898B8F"/>
          <w:sz w:val="28"/>
          <w:szCs w:val="26"/>
        </w:rPr>
        <w:t xml:space="preserve"> </w:t>
      </w:r>
    </w:p>
    <w:tbl>
      <w:tblPr>
        <w:tblStyle w:val="aa"/>
        <w:tblW w:w="471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64"/>
        <w:gridCol w:w="3968"/>
        <w:gridCol w:w="2272"/>
      </w:tblGrid>
      <w:tr w:rsidR="00CE713F" w:rsidRPr="00140B12" w14:paraId="21AA6595" w14:textId="77777777" w:rsidTr="00D95463">
        <w:trPr>
          <w:tblHeader/>
        </w:trPr>
        <w:tc>
          <w:tcPr>
            <w:tcW w:w="13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62DA01CD" w14:textId="77777777" w:rsidR="00CE713F" w:rsidRPr="00140B12" w:rsidRDefault="00CE713F" w:rsidP="00D95463">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Project Governance</w:t>
            </w:r>
          </w:p>
        </w:tc>
        <w:tc>
          <w:tcPr>
            <w:tcW w:w="23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6083F42E" w14:textId="77777777" w:rsidR="00CE713F" w:rsidRPr="00140B12" w:rsidRDefault="00CE713F" w:rsidP="00D95463">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Name</w:t>
            </w:r>
          </w:p>
        </w:tc>
        <w:tc>
          <w:tcPr>
            <w:tcW w:w="13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413B7954" w14:textId="77777777" w:rsidR="00CE713F" w:rsidRPr="00140B12" w:rsidRDefault="00CE713F" w:rsidP="00D95463">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Title</w:t>
            </w:r>
          </w:p>
        </w:tc>
      </w:tr>
      <w:tr w:rsidR="00CE713F" w:rsidRPr="00140B12" w14:paraId="1FFB311A" w14:textId="77777777" w:rsidTr="00D95463">
        <w:tc>
          <w:tcPr>
            <w:tcW w:w="13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07C558" w14:textId="77777777" w:rsidR="00CE713F" w:rsidRPr="00140B12" w:rsidRDefault="00CE713F" w:rsidP="00D95463">
            <w:pPr>
              <w:spacing w:before="60" w:after="60"/>
              <w:rPr>
                <w:rFonts w:asciiTheme="minorHAnsi" w:hAnsiTheme="minorHAnsi"/>
                <w:sz w:val="22"/>
              </w:rPr>
            </w:pPr>
            <w:r w:rsidRPr="00140B12">
              <w:rPr>
                <w:rFonts w:asciiTheme="minorHAnsi" w:hAnsiTheme="minorHAnsi"/>
                <w:sz w:val="22"/>
              </w:rPr>
              <w:t>Directing</w:t>
            </w:r>
          </w:p>
        </w:tc>
        <w:tc>
          <w:tcPr>
            <w:tcW w:w="23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2A8DFF" w14:textId="77777777" w:rsidR="00CE713F" w:rsidRPr="00140B12" w:rsidRDefault="00CE713F" w:rsidP="00D95463">
            <w:pPr>
              <w:spacing w:before="60" w:after="60"/>
              <w:rPr>
                <w:rFonts w:asciiTheme="minorHAnsi" w:hAnsiTheme="minorHAnsi"/>
                <w:sz w:val="22"/>
              </w:rPr>
            </w:pPr>
          </w:p>
        </w:tc>
        <w:tc>
          <w:tcPr>
            <w:tcW w:w="13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963EFC" w14:textId="77777777" w:rsidR="00CE713F" w:rsidRPr="00140B12" w:rsidRDefault="00CE713F" w:rsidP="00D95463">
            <w:pPr>
              <w:spacing w:before="60" w:after="60"/>
              <w:rPr>
                <w:rFonts w:asciiTheme="minorHAnsi" w:hAnsiTheme="minorHAnsi"/>
                <w:sz w:val="22"/>
              </w:rPr>
            </w:pPr>
          </w:p>
        </w:tc>
      </w:tr>
      <w:tr w:rsidR="00CE713F" w:rsidRPr="00140B12" w14:paraId="710BB372" w14:textId="77777777" w:rsidTr="00D95463">
        <w:tc>
          <w:tcPr>
            <w:tcW w:w="13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976720" w14:textId="77777777" w:rsidR="00CE713F" w:rsidRPr="00140B12" w:rsidRDefault="00CE713F" w:rsidP="00D95463">
            <w:pPr>
              <w:spacing w:before="60" w:after="60"/>
              <w:rPr>
                <w:rFonts w:asciiTheme="minorHAnsi" w:hAnsiTheme="minorHAnsi"/>
                <w:sz w:val="22"/>
              </w:rPr>
            </w:pPr>
            <w:r w:rsidRPr="00140B12">
              <w:rPr>
                <w:rFonts w:asciiTheme="minorHAnsi" w:hAnsiTheme="minorHAnsi"/>
                <w:sz w:val="22"/>
              </w:rPr>
              <w:t>Managing</w:t>
            </w:r>
          </w:p>
        </w:tc>
        <w:tc>
          <w:tcPr>
            <w:tcW w:w="23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5BDE57" w14:textId="77777777" w:rsidR="00CE713F" w:rsidRPr="00140B12" w:rsidRDefault="00CE713F" w:rsidP="00D95463">
            <w:pPr>
              <w:spacing w:before="60" w:after="60"/>
              <w:rPr>
                <w:rFonts w:asciiTheme="minorHAnsi" w:hAnsiTheme="minorHAnsi"/>
                <w:sz w:val="22"/>
              </w:rPr>
            </w:pPr>
          </w:p>
        </w:tc>
        <w:tc>
          <w:tcPr>
            <w:tcW w:w="13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6D6D6D" w14:textId="77777777" w:rsidR="00CE713F" w:rsidRPr="00140B12" w:rsidRDefault="00CE713F" w:rsidP="00D95463">
            <w:pPr>
              <w:spacing w:before="60" w:after="60"/>
              <w:rPr>
                <w:rFonts w:asciiTheme="minorHAnsi" w:hAnsiTheme="minorHAnsi"/>
                <w:sz w:val="22"/>
              </w:rPr>
            </w:pPr>
          </w:p>
        </w:tc>
      </w:tr>
      <w:tr w:rsidR="00CE713F" w:rsidRPr="00140B12" w14:paraId="43AB80C2" w14:textId="77777777" w:rsidTr="00D95463">
        <w:tc>
          <w:tcPr>
            <w:tcW w:w="13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F00A98" w14:textId="77777777" w:rsidR="00CE713F" w:rsidRPr="00140B12" w:rsidRDefault="00CE713F" w:rsidP="00D95463">
            <w:pPr>
              <w:spacing w:before="60" w:after="60"/>
              <w:rPr>
                <w:rFonts w:asciiTheme="minorHAnsi" w:hAnsiTheme="minorHAnsi"/>
                <w:sz w:val="22"/>
              </w:rPr>
            </w:pPr>
            <w:r w:rsidRPr="00140B12">
              <w:rPr>
                <w:rFonts w:asciiTheme="minorHAnsi" w:hAnsiTheme="minorHAnsi"/>
                <w:sz w:val="22"/>
              </w:rPr>
              <w:t>Delivering</w:t>
            </w:r>
          </w:p>
        </w:tc>
        <w:tc>
          <w:tcPr>
            <w:tcW w:w="23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35A49" w14:textId="77777777" w:rsidR="00CE713F" w:rsidRPr="00140B12" w:rsidRDefault="00CE713F" w:rsidP="00D95463">
            <w:pPr>
              <w:spacing w:before="60" w:after="60"/>
              <w:rPr>
                <w:rFonts w:asciiTheme="minorHAnsi" w:hAnsiTheme="minorHAnsi"/>
                <w:sz w:val="22"/>
              </w:rPr>
            </w:pPr>
          </w:p>
        </w:tc>
        <w:tc>
          <w:tcPr>
            <w:tcW w:w="13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3B8007" w14:textId="77777777" w:rsidR="00CE713F" w:rsidRPr="00140B12" w:rsidRDefault="00CE713F" w:rsidP="00D95463">
            <w:pPr>
              <w:spacing w:before="60" w:after="60"/>
              <w:rPr>
                <w:rFonts w:asciiTheme="minorHAnsi" w:hAnsiTheme="minorHAnsi"/>
                <w:sz w:val="22"/>
              </w:rPr>
            </w:pPr>
          </w:p>
        </w:tc>
      </w:tr>
    </w:tbl>
    <w:p w14:paraId="3E8ABAFE" w14:textId="26639652" w:rsidR="00CE713F" w:rsidRPr="00140B12" w:rsidRDefault="00CE713F" w:rsidP="00CE713F">
      <w:pPr>
        <w:rPr>
          <w:rFonts w:asciiTheme="minorHAnsi" w:hAnsiTheme="minorHAnsi"/>
        </w:rPr>
      </w:pPr>
    </w:p>
    <w:p w14:paraId="0A822ACA" w14:textId="5B273953" w:rsidR="0029562F" w:rsidRPr="00841F33" w:rsidRDefault="00A942F6" w:rsidP="00841F33">
      <w:pPr>
        <w:pStyle w:val="2"/>
        <w:spacing w:before="240"/>
      </w:pPr>
      <w:bookmarkStart w:id="37" w:name="_Toc19622135"/>
      <w:r w:rsidRPr="00140B12">
        <w:t>5.3</w:t>
      </w:r>
      <w:r w:rsidR="0029562F" w:rsidRPr="00140B12">
        <w:t xml:space="preserve"> Project Meeting Type and Frequency</w:t>
      </w:r>
      <w:bookmarkEnd w:id="37"/>
      <w:r w:rsidR="0029562F" w:rsidRPr="00140B12">
        <w:t xml:space="preserve"> </w:t>
      </w:r>
    </w:p>
    <w:tbl>
      <w:tblPr>
        <w:tblStyle w:val="aa"/>
        <w:tblW w:w="471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64"/>
        <w:gridCol w:w="3968"/>
        <w:gridCol w:w="2272"/>
      </w:tblGrid>
      <w:tr w:rsidR="0029562F" w:rsidRPr="00140B12" w14:paraId="65FDD97A" w14:textId="77777777" w:rsidTr="002258AE">
        <w:trPr>
          <w:tblHeader/>
        </w:trPr>
        <w:tc>
          <w:tcPr>
            <w:tcW w:w="13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6F0700DB" w14:textId="04ABD691" w:rsidR="0029562F" w:rsidRPr="00140B12" w:rsidRDefault="0029562F" w:rsidP="002258AE">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Title</w:t>
            </w:r>
          </w:p>
        </w:tc>
        <w:tc>
          <w:tcPr>
            <w:tcW w:w="23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7AB8BEE0" w14:textId="386DB64C" w:rsidR="0029562F" w:rsidRPr="00140B12" w:rsidRDefault="0029562F" w:rsidP="002258AE">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Reason</w:t>
            </w:r>
          </w:p>
        </w:tc>
        <w:tc>
          <w:tcPr>
            <w:tcW w:w="13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1C7F982E" w14:textId="6A26ADD4" w:rsidR="0029562F" w:rsidRPr="00140B12" w:rsidRDefault="0029562F" w:rsidP="0029562F">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Frequency</w:t>
            </w:r>
          </w:p>
        </w:tc>
      </w:tr>
      <w:tr w:rsidR="0029562F" w:rsidRPr="00140B12" w14:paraId="5736E7A4" w14:textId="77777777" w:rsidTr="002258AE">
        <w:tc>
          <w:tcPr>
            <w:tcW w:w="13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8D0312" w14:textId="5316353A" w:rsidR="0029562F" w:rsidRPr="00140B12" w:rsidRDefault="0029562F" w:rsidP="002258AE">
            <w:pPr>
              <w:spacing w:before="60" w:after="60"/>
              <w:rPr>
                <w:rFonts w:asciiTheme="minorHAnsi" w:hAnsiTheme="minorHAnsi"/>
                <w:sz w:val="22"/>
              </w:rPr>
            </w:pPr>
            <w:r w:rsidRPr="00140B12">
              <w:rPr>
                <w:rFonts w:asciiTheme="minorHAnsi" w:hAnsiTheme="minorHAnsi"/>
                <w:sz w:val="22"/>
              </w:rPr>
              <w:t>Sponsor Briefing</w:t>
            </w:r>
          </w:p>
        </w:tc>
        <w:tc>
          <w:tcPr>
            <w:tcW w:w="23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BBBD00" w14:textId="77777777" w:rsidR="0029562F" w:rsidRPr="00140B12" w:rsidRDefault="0029562F" w:rsidP="002258AE">
            <w:pPr>
              <w:spacing w:before="60" w:after="60"/>
              <w:rPr>
                <w:rFonts w:asciiTheme="minorHAnsi" w:hAnsiTheme="minorHAnsi"/>
                <w:sz w:val="22"/>
              </w:rPr>
            </w:pPr>
          </w:p>
        </w:tc>
        <w:tc>
          <w:tcPr>
            <w:tcW w:w="13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4EA5AF" w14:textId="77777777" w:rsidR="0029562F" w:rsidRPr="00140B12" w:rsidRDefault="0029562F" w:rsidP="002258AE">
            <w:pPr>
              <w:spacing w:before="60" w:after="60"/>
              <w:rPr>
                <w:rFonts w:asciiTheme="minorHAnsi" w:hAnsiTheme="minorHAnsi"/>
                <w:sz w:val="22"/>
              </w:rPr>
            </w:pPr>
          </w:p>
        </w:tc>
      </w:tr>
      <w:tr w:rsidR="0029562F" w:rsidRPr="00140B12" w14:paraId="3805616A" w14:textId="77777777" w:rsidTr="002258AE">
        <w:tc>
          <w:tcPr>
            <w:tcW w:w="13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6159D7" w14:textId="258E0162" w:rsidR="0029562F" w:rsidRPr="00140B12" w:rsidRDefault="00AB25F1" w:rsidP="00771C2B">
            <w:pPr>
              <w:spacing w:before="60" w:after="60"/>
              <w:rPr>
                <w:rFonts w:asciiTheme="minorHAnsi" w:hAnsiTheme="minorHAnsi"/>
                <w:sz w:val="22"/>
              </w:rPr>
            </w:pPr>
            <w:r>
              <w:rPr>
                <w:rFonts w:asciiTheme="minorHAnsi" w:hAnsiTheme="minorHAnsi"/>
                <w:sz w:val="22"/>
              </w:rPr>
              <w:t>Lecturer</w:t>
            </w:r>
            <w:r w:rsidR="0029562F" w:rsidRPr="00140B12">
              <w:rPr>
                <w:rFonts w:asciiTheme="minorHAnsi" w:hAnsiTheme="minorHAnsi"/>
                <w:sz w:val="22"/>
              </w:rPr>
              <w:t xml:space="preserve"> </w:t>
            </w:r>
          </w:p>
        </w:tc>
        <w:tc>
          <w:tcPr>
            <w:tcW w:w="23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C07016" w14:textId="77777777" w:rsidR="0029562F" w:rsidRPr="00140B12" w:rsidRDefault="0029562F" w:rsidP="002258AE">
            <w:pPr>
              <w:spacing w:before="60" w:after="60"/>
              <w:rPr>
                <w:rFonts w:asciiTheme="minorHAnsi" w:hAnsiTheme="minorHAnsi"/>
                <w:sz w:val="22"/>
              </w:rPr>
            </w:pPr>
          </w:p>
        </w:tc>
        <w:tc>
          <w:tcPr>
            <w:tcW w:w="13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98D3E2" w14:textId="77777777" w:rsidR="0029562F" w:rsidRPr="00140B12" w:rsidRDefault="0029562F" w:rsidP="002258AE">
            <w:pPr>
              <w:spacing w:before="60" w:after="60"/>
              <w:rPr>
                <w:rFonts w:asciiTheme="minorHAnsi" w:hAnsiTheme="minorHAnsi"/>
                <w:sz w:val="22"/>
              </w:rPr>
            </w:pPr>
          </w:p>
        </w:tc>
      </w:tr>
      <w:tr w:rsidR="0029562F" w:rsidRPr="00140B12" w14:paraId="4F458BA1" w14:textId="77777777" w:rsidTr="002258AE">
        <w:tc>
          <w:tcPr>
            <w:tcW w:w="13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76F0F5" w14:textId="113CA7F3" w:rsidR="0029562F" w:rsidRPr="00140B12" w:rsidRDefault="0029562F" w:rsidP="002258AE">
            <w:pPr>
              <w:spacing w:before="60" w:after="60"/>
              <w:rPr>
                <w:rFonts w:asciiTheme="minorHAnsi" w:hAnsiTheme="minorHAnsi"/>
                <w:sz w:val="22"/>
              </w:rPr>
            </w:pPr>
            <w:r w:rsidRPr="00140B12">
              <w:rPr>
                <w:rFonts w:asciiTheme="minorHAnsi" w:hAnsiTheme="minorHAnsi"/>
                <w:sz w:val="22"/>
              </w:rPr>
              <w:t>Team Meeting</w:t>
            </w:r>
          </w:p>
        </w:tc>
        <w:tc>
          <w:tcPr>
            <w:tcW w:w="23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06AB7E" w14:textId="77777777" w:rsidR="0029562F" w:rsidRPr="00140B12" w:rsidRDefault="0029562F" w:rsidP="002258AE">
            <w:pPr>
              <w:spacing w:before="60" w:after="60"/>
              <w:rPr>
                <w:rFonts w:asciiTheme="minorHAnsi" w:hAnsiTheme="minorHAnsi"/>
                <w:sz w:val="22"/>
              </w:rPr>
            </w:pPr>
          </w:p>
        </w:tc>
        <w:tc>
          <w:tcPr>
            <w:tcW w:w="13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EDB500" w14:textId="0F1A4897" w:rsidR="0029562F" w:rsidRPr="00140B12" w:rsidRDefault="0029562F" w:rsidP="002258AE">
            <w:pPr>
              <w:spacing w:before="60" w:after="60"/>
              <w:rPr>
                <w:rFonts w:asciiTheme="minorHAnsi" w:hAnsiTheme="minorHAnsi"/>
                <w:sz w:val="22"/>
              </w:rPr>
            </w:pPr>
            <w:r w:rsidRPr="00140B12">
              <w:rPr>
                <w:rFonts w:asciiTheme="minorHAnsi" w:hAnsiTheme="minorHAnsi"/>
                <w:sz w:val="22"/>
              </w:rPr>
              <w:t>Fly-Home-Fridays</w:t>
            </w:r>
          </w:p>
        </w:tc>
      </w:tr>
      <w:tr w:rsidR="00771C2B" w:rsidRPr="00140B12" w14:paraId="179B32ED" w14:textId="77777777" w:rsidTr="002258AE">
        <w:tc>
          <w:tcPr>
            <w:tcW w:w="13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91C6C8" w14:textId="12331FD4" w:rsidR="00771C2B" w:rsidRPr="00140B12" w:rsidRDefault="00771C2B" w:rsidP="002258AE">
            <w:pPr>
              <w:spacing w:before="60" w:after="60"/>
              <w:rPr>
                <w:rFonts w:asciiTheme="minorHAnsi" w:hAnsiTheme="minorHAnsi"/>
                <w:sz w:val="22"/>
              </w:rPr>
            </w:pPr>
            <w:r>
              <w:rPr>
                <w:rFonts w:asciiTheme="minorHAnsi" w:hAnsiTheme="minorHAnsi"/>
                <w:sz w:val="22"/>
              </w:rPr>
              <w:t>Coordinator</w:t>
            </w:r>
          </w:p>
        </w:tc>
        <w:tc>
          <w:tcPr>
            <w:tcW w:w="23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83AF57" w14:textId="77777777" w:rsidR="00771C2B" w:rsidRPr="00140B12" w:rsidRDefault="00771C2B" w:rsidP="002258AE">
            <w:pPr>
              <w:spacing w:before="60" w:after="60"/>
              <w:rPr>
                <w:rFonts w:asciiTheme="minorHAnsi" w:hAnsiTheme="minorHAnsi"/>
                <w:sz w:val="22"/>
              </w:rPr>
            </w:pPr>
          </w:p>
        </w:tc>
        <w:tc>
          <w:tcPr>
            <w:tcW w:w="13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EA6E6E" w14:textId="77777777" w:rsidR="00771C2B" w:rsidRPr="00140B12" w:rsidRDefault="00771C2B" w:rsidP="002258AE">
            <w:pPr>
              <w:spacing w:before="60" w:after="60"/>
              <w:rPr>
                <w:rFonts w:asciiTheme="minorHAnsi" w:hAnsiTheme="minorHAnsi"/>
                <w:sz w:val="22"/>
              </w:rPr>
            </w:pPr>
          </w:p>
        </w:tc>
      </w:tr>
    </w:tbl>
    <w:p w14:paraId="558A8BF9" w14:textId="77777777" w:rsidR="0029562F" w:rsidRPr="00140B12" w:rsidRDefault="0029562F" w:rsidP="00CE713F">
      <w:pPr>
        <w:rPr>
          <w:rFonts w:asciiTheme="minorHAnsi" w:hAnsiTheme="minorHAnsi"/>
        </w:rPr>
      </w:pPr>
    </w:p>
    <w:p w14:paraId="2603C2B1" w14:textId="132AFC41" w:rsidR="00CE713F" w:rsidRPr="00140B12" w:rsidRDefault="00A942F6" w:rsidP="00771C2B">
      <w:pPr>
        <w:pStyle w:val="2"/>
        <w:spacing w:before="240"/>
      </w:pPr>
      <w:bookmarkStart w:id="38" w:name="_Toc19622136"/>
      <w:r w:rsidRPr="00140B12">
        <w:t>5.</w:t>
      </w:r>
      <w:r w:rsidR="00841F33">
        <w:t>4</w:t>
      </w:r>
      <w:r w:rsidR="00CE713F" w:rsidRPr="00140B12">
        <w:t xml:space="preserve"> </w:t>
      </w:r>
      <w:r w:rsidR="00CB14FB" w:rsidRPr="00140B12">
        <w:t xml:space="preserve">Project Plan with </w:t>
      </w:r>
      <w:r w:rsidR="00CE713F" w:rsidRPr="00140B12">
        <w:t>Milestones</w:t>
      </w:r>
      <w:bookmarkEnd w:id="38"/>
      <w:r w:rsidR="00CE713F" w:rsidRPr="00140B12">
        <w:t xml:space="preserve"> </w:t>
      </w:r>
    </w:p>
    <w:p w14:paraId="33BD07EB" w14:textId="104307B6" w:rsidR="00677052" w:rsidRPr="00140B12" w:rsidRDefault="00A942F6" w:rsidP="00C35CAA">
      <w:pPr>
        <w:pStyle w:val="1"/>
      </w:pPr>
      <w:bookmarkStart w:id="39" w:name="_Toc379970662"/>
      <w:bookmarkStart w:id="40" w:name="_Toc10635952"/>
      <w:bookmarkStart w:id="41" w:name="_Toc19622137"/>
      <w:bookmarkEnd w:id="32"/>
      <w:bookmarkEnd w:id="33"/>
      <w:r w:rsidRPr="00140B12">
        <w:lastRenderedPageBreak/>
        <w:t>6</w:t>
      </w:r>
      <w:r w:rsidR="00C12B92" w:rsidRPr="00140B12">
        <w:t xml:space="preserve">. </w:t>
      </w:r>
      <w:r w:rsidR="00677052" w:rsidRPr="00140B12">
        <w:t>Impact Assessment</w:t>
      </w:r>
      <w:bookmarkEnd w:id="39"/>
      <w:bookmarkEnd w:id="40"/>
      <w:bookmarkEnd w:id="41"/>
    </w:p>
    <w:p w14:paraId="33BD07F5" w14:textId="6B637FFA" w:rsidR="00677052" w:rsidRPr="00140B12" w:rsidRDefault="00A942F6" w:rsidP="00771C2B">
      <w:pPr>
        <w:pStyle w:val="2"/>
        <w:spacing w:before="240"/>
      </w:pPr>
      <w:bookmarkStart w:id="42" w:name="_Toc379970664"/>
      <w:bookmarkStart w:id="43" w:name="_Toc10635954"/>
      <w:bookmarkStart w:id="44" w:name="_Toc19622138"/>
      <w:r w:rsidRPr="00140B12">
        <w:t>6</w:t>
      </w:r>
      <w:r w:rsidR="00DF252E">
        <w:t>.1</w:t>
      </w:r>
      <w:r w:rsidR="002D61F6" w:rsidRPr="00140B12">
        <w:t xml:space="preserve"> </w:t>
      </w:r>
      <w:r w:rsidR="00677052" w:rsidRPr="00140B12">
        <w:t>Stakeholder Impact</w:t>
      </w:r>
      <w:bookmarkEnd w:id="42"/>
      <w:bookmarkEnd w:id="43"/>
      <w:bookmarkEnd w:id="44"/>
      <w:r w:rsidR="00690B8B" w:rsidRPr="00140B12">
        <w:t xml:space="preserve"> </w:t>
      </w:r>
    </w:p>
    <w:p w14:paraId="33BD07F6" w14:textId="02544F27" w:rsidR="00677052" w:rsidRPr="00140B12" w:rsidRDefault="00677052" w:rsidP="00677052">
      <w:pPr>
        <w:rPr>
          <w:rFonts w:asciiTheme="minorHAnsi" w:hAnsiTheme="minorHAnsi"/>
          <w:sz w:val="22"/>
        </w:rPr>
      </w:pP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5"/>
        <w:gridCol w:w="5761"/>
      </w:tblGrid>
      <w:tr w:rsidR="00E21895" w:rsidRPr="00140B12" w14:paraId="33BD07F9" w14:textId="77777777" w:rsidTr="00E21895">
        <w:trPr>
          <w:tblHeader/>
        </w:trPr>
        <w:tc>
          <w:tcPr>
            <w:tcW w:w="18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7F7" w14:textId="77777777" w:rsidR="00677052" w:rsidRPr="00140B12" w:rsidRDefault="00677052">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 xml:space="preserve">Stakeholder </w:t>
            </w:r>
          </w:p>
        </w:tc>
        <w:tc>
          <w:tcPr>
            <w:tcW w:w="319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7F8" w14:textId="77777777" w:rsidR="00677052" w:rsidRPr="00140B12" w:rsidRDefault="00677052">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Impact</w:t>
            </w:r>
          </w:p>
        </w:tc>
      </w:tr>
      <w:tr w:rsidR="00677052" w:rsidRPr="00140B12" w14:paraId="33BD07FC" w14:textId="77777777" w:rsidTr="00E21895">
        <w:tc>
          <w:tcPr>
            <w:tcW w:w="18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FA" w14:textId="77777777" w:rsidR="00677052" w:rsidRPr="00140B12" w:rsidRDefault="00677052">
            <w:pPr>
              <w:spacing w:before="60" w:after="60"/>
              <w:rPr>
                <w:rFonts w:asciiTheme="minorHAnsi" w:hAnsiTheme="minorHAnsi"/>
                <w:sz w:val="22"/>
              </w:rPr>
            </w:pPr>
          </w:p>
        </w:tc>
        <w:tc>
          <w:tcPr>
            <w:tcW w:w="319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FB" w14:textId="77777777" w:rsidR="00677052" w:rsidRPr="00140B12" w:rsidRDefault="00677052">
            <w:pPr>
              <w:spacing w:before="60" w:after="60"/>
              <w:rPr>
                <w:rFonts w:asciiTheme="minorHAnsi" w:hAnsiTheme="minorHAnsi"/>
                <w:sz w:val="22"/>
              </w:rPr>
            </w:pPr>
          </w:p>
        </w:tc>
      </w:tr>
    </w:tbl>
    <w:p w14:paraId="33BD07FD" w14:textId="77777777" w:rsidR="00677052" w:rsidRPr="00140B12" w:rsidRDefault="00677052" w:rsidP="00677052">
      <w:pPr>
        <w:rPr>
          <w:rFonts w:asciiTheme="minorHAnsi" w:hAnsiTheme="minorHAnsi"/>
          <w:sz w:val="22"/>
        </w:rPr>
      </w:pPr>
    </w:p>
    <w:p w14:paraId="33BD07FE" w14:textId="49F1A994" w:rsidR="00677052" w:rsidRPr="00140B12" w:rsidRDefault="00A942F6" w:rsidP="00AB25F1">
      <w:pPr>
        <w:pStyle w:val="2"/>
        <w:spacing w:before="240"/>
      </w:pPr>
      <w:bookmarkStart w:id="45" w:name="_Toc379970665"/>
      <w:bookmarkStart w:id="46" w:name="_Toc10635955"/>
      <w:bookmarkStart w:id="47" w:name="_Toc19622139"/>
      <w:r w:rsidRPr="00140B12">
        <w:t>6</w:t>
      </w:r>
      <w:r w:rsidR="00DF252E">
        <w:t>.2</w:t>
      </w:r>
      <w:r w:rsidR="002D61F6" w:rsidRPr="00140B12">
        <w:t xml:space="preserve"> </w:t>
      </w:r>
      <w:bookmarkEnd w:id="45"/>
      <w:bookmarkEnd w:id="46"/>
      <w:r w:rsidR="00DF252E">
        <w:t>S</w:t>
      </w:r>
      <w:r w:rsidR="00DF252E" w:rsidRPr="00AB25F1">
        <w:t>ocial</w:t>
      </w:r>
      <w:r w:rsidR="00DF252E">
        <w:t xml:space="preserve"> </w:t>
      </w:r>
      <w:r w:rsidR="00AB25F1">
        <w:t xml:space="preserve">and </w:t>
      </w:r>
      <w:r w:rsidR="00DF252E">
        <w:t xml:space="preserve">Culture </w:t>
      </w:r>
      <w:r w:rsidR="00AB25F1" w:rsidRPr="00140B12">
        <w:t>Impact</w:t>
      </w:r>
      <w:bookmarkEnd w:id="47"/>
    </w:p>
    <w:p w14:paraId="33BD07FF" w14:textId="4ABC220C" w:rsidR="00677052" w:rsidRPr="00140B12" w:rsidRDefault="00677052" w:rsidP="00677052">
      <w:pPr>
        <w:rPr>
          <w:rFonts w:asciiTheme="minorHAnsi" w:hAnsiTheme="minorHAnsi"/>
          <w:sz w:val="22"/>
        </w:rPr>
      </w:pP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18"/>
        <w:gridCol w:w="5330"/>
        <w:gridCol w:w="1268"/>
      </w:tblGrid>
      <w:tr w:rsidR="00E21895" w:rsidRPr="00140B12" w14:paraId="33BD0803" w14:textId="77777777" w:rsidTr="00E21895">
        <w:trPr>
          <w:tblHeader/>
        </w:trPr>
        <w:tc>
          <w:tcPr>
            <w:tcW w:w="13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800" w14:textId="6F59A7B9" w:rsidR="00677052" w:rsidRPr="00140B12" w:rsidRDefault="00AB25F1">
            <w:pPr>
              <w:spacing w:before="60" w:after="60"/>
              <w:rPr>
                <w:rFonts w:asciiTheme="minorHAnsi" w:hAnsiTheme="minorHAnsi"/>
                <w:b/>
                <w:color w:val="FFFFFF" w:themeColor="background1"/>
                <w:sz w:val="22"/>
              </w:rPr>
            </w:pPr>
            <w:r w:rsidRPr="00AB25F1">
              <w:rPr>
                <w:rFonts w:asciiTheme="minorHAnsi" w:hAnsiTheme="minorHAnsi"/>
                <w:b/>
                <w:color w:val="FFFFFF" w:themeColor="background1"/>
                <w:sz w:val="22"/>
              </w:rPr>
              <w:t>Culture</w:t>
            </w:r>
            <w:r w:rsidR="00677052" w:rsidRPr="00140B12">
              <w:rPr>
                <w:rFonts w:asciiTheme="minorHAnsi" w:hAnsiTheme="minorHAnsi"/>
                <w:b/>
                <w:color w:val="FFFFFF" w:themeColor="background1"/>
                <w:sz w:val="22"/>
              </w:rPr>
              <w:t xml:space="preserve"> or </w:t>
            </w:r>
            <w:r w:rsidRPr="00AB25F1">
              <w:rPr>
                <w:rFonts w:asciiTheme="minorHAnsi" w:hAnsiTheme="minorHAnsi"/>
                <w:b/>
                <w:color w:val="FFFFFF" w:themeColor="background1"/>
                <w:sz w:val="22"/>
              </w:rPr>
              <w:t>Social</w:t>
            </w:r>
          </w:p>
        </w:tc>
        <w:tc>
          <w:tcPr>
            <w:tcW w:w="29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801" w14:textId="77777777" w:rsidR="00677052" w:rsidRPr="00140B12" w:rsidRDefault="00677052">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Impact</w:t>
            </w:r>
          </w:p>
        </w:tc>
        <w:tc>
          <w:tcPr>
            <w:tcW w:w="7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802" w14:textId="77777777" w:rsidR="00677052" w:rsidRPr="00140B12" w:rsidRDefault="00677052">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H / M / L</w:t>
            </w:r>
          </w:p>
        </w:tc>
      </w:tr>
      <w:tr w:rsidR="00677052" w:rsidRPr="00140B12" w14:paraId="33BD0807" w14:textId="77777777" w:rsidTr="00E21895">
        <w:tc>
          <w:tcPr>
            <w:tcW w:w="13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804" w14:textId="77777777" w:rsidR="00677052" w:rsidRPr="00140B12" w:rsidRDefault="00677052">
            <w:pPr>
              <w:spacing w:before="60" w:after="60"/>
              <w:rPr>
                <w:rFonts w:asciiTheme="minorHAnsi" w:hAnsiTheme="minorHAnsi"/>
                <w:sz w:val="22"/>
              </w:rPr>
            </w:pPr>
          </w:p>
        </w:tc>
        <w:tc>
          <w:tcPr>
            <w:tcW w:w="29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805" w14:textId="77777777" w:rsidR="00677052" w:rsidRPr="00140B12" w:rsidRDefault="00677052">
            <w:pPr>
              <w:spacing w:before="60" w:after="60"/>
              <w:rPr>
                <w:rFonts w:asciiTheme="minorHAnsi" w:hAnsiTheme="minorHAnsi"/>
                <w:sz w:val="22"/>
              </w:rPr>
            </w:pPr>
          </w:p>
        </w:tc>
        <w:tc>
          <w:tcPr>
            <w:tcW w:w="7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806" w14:textId="77777777" w:rsidR="00677052" w:rsidRPr="00140B12" w:rsidRDefault="00677052">
            <w:pPr>
              <w:spacing w:before="60" w:after="60"/>
              <w:rPr>
                <w:rFonts w:asciiTheme="minorHAnsi" w:hAnsiTheme="minorHAnsi"/>
                <w:sz w:val="22"/>
              </w:rPr>
            </w:pPr>
          </w:p>
        </w:tc>
      </w:tr>
    </w:tbl>
    <w:p w14:paraId="33BD0808" w14:textId="1C9D5469" w:rsidR="00677052" w:rsidRPr="00140B12" w:rsidRDefault="00677052" w:rsidP="00677052">
      <w:pPr>
        <w:rPr>
          <w:rFonts w:asciiTheme="minorHAnsi" w:hAnsiTheme="minorHAnsi"/>
          <w:sz w:val="22"/>
        </w:rPr>
      </w:pPr>
    </w:p>
    <w:p w14:paraId="33BD0810" w14:textId="497FDD10" w:rsidR="00677052" w:rsidRPr="00140B12" w:rsidRDefault="00677052" w:rsidP="00677052">
      <w:pPr>
        <w:spacing w:after="0"/>
        <w:rPr>
          <w:rFonts w:asciiTheme="minorHAnsi" w:hAnsiTheme="minorHAnsi"/>
          <w:sz w:val="22"/>
        </w:rPr>
      </w:pPr>
    </w:p>
    <w:p w14:paraId="4950808F" w14:textId="209B6A34" w:rsidR="00FF3F38" w:rsidRPr="00140B12" w:rsidRDefault="00FF3F38">
      <w:pPr>
        <w:rPr>
          <w:rFonts w:asciiTheme="minorHAnsi" w:hAnsiTheme="minorHAnsi"/>
          <w:sz w:val="22"/>
        </w:rPr>
      </w:pPr>
      <w:r w:rsidRPr="00140B12">
        <w:rPr>
          <w:rFonts w:asciiTheme="minorHAnsi" w:hAnsiTheme="minorHAnsi"/>
          <w:sz w:val="22"/>
        </w:rPr>
        <w:br w:type="page"/>
      </w:r>
    </w:p>
    <w:p w14:paraId="2B049714" w14:textId="60959213" w:rsidR="00FF3F38" w:rsidRPr="00140B12" w:rsidRDefault="00841F33" w:rsidP="00FF3F38">
      <w:pPr>
        <w:pStyle w:val="1"/>
      </w:pPr>
      <w:bookmarkStart w:id="48" w:name="_Toc19622140"/>
      <w:r>
        <w:lastRenderedPageBreak/>
        <w:t xml:space="preserve">7. </w:t>
      </w:r>
      <w:r w:rsidR="00FF3F38" w:rsidRPr="00140B12">
        <w:t>Deliverables</w:t>
      </w:r>
      <w:bookmarkEnd w:id="48"/>
    </w:p>
    <w:p w14:paraId="12AF46E7" w14:textId="4D07471F" w:rsidR="00140B12" w:rsidRPr="004D0868" w:rsidRDefault="00140B12" w:rsidP="00771C2B">
      <w:pPr>
        <w:shd w:val="clear" w:color="auto" w:fill="FFFFFF"/>
        <w:spacing w:before="240" w:after="240" w:line="240" w:lineRule="auto"/>
        <w:rPr>
          <w:rFonts w:asciiTheme="minorHAnsi" w:eastAsia="Times New Roman" w:hAnsiTheme="minorHAnsi" w:cs="Times New Roman"/>
          <w:color w:val="333333"/>
          <w:sz w:val="17"/>
          <w:szCs w:val="17"/>
          <w:lang w:val="en" w:eastAsia="en-NZ"/>
        </w:rPr>
      </w:pP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72"/>
        <w:gridCol w:w="8244"/>
      </w:tblGrid>
      <w:tr w:rsidR="00140B12" w:rsidRPr="00140B12" w14:paraId="5C5B7E14" w14:textId="77777777" w:rsidTr="00140B12">
        <w:trPr>
          <w:tblHeader/>
        </w:trPr>
        <w:tc>
          <w:tcPr>
            <w:tcW w:w="4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2CB31E76" w14:textId="77777777" w:rsidR="00140B12" w:rsidRPr="00140B12" w:rsidRDefault="00140B12" w:rsidP="006F1233">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ID</w:t>
            </w:r>
          </w:p>
        </w:tc>
        <w:tc>
          <w:tcPr>
            <w:tcW w:w="4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6EA46929" w14:textId="77777777" w:rsidR="00140B12" w:rsidRPr="00140B12" w:rsidRDefault="00140B12" w:rsidP="006F1233">
            <w:pPr>
              <w:spacing w:before="60" w:after="60"/>
              <w:rPr>
                <w:rFonts w:asciiTheme="minorHAnsi" w:hAnsiTheme="minorHAnsi"/>
                <w:b/>
                <w:color w:val="FFFFFF" w:themeColor="background1"/>
                <w:sz w:val="22"/>
              </w:rPr>
            </w:pPr>
            <w:r w:rsidRPr="00140B12">
              <w:rPr>
                <w:rFonts w:asciiTheme="minorHAnsi" w:hAnsiTheme="minorHAnsi"/>
                <w:b/>
                <w:color w:val="FFFFFF" w:themeColor="background1"/>
                <w:sz w:val="22"/>
              </w:rPr>
              <w:t>Deliverables</w:t>
            </w:r>
          </w:p>
        </w:tc>
      </w:tr>
      <w:tr w:rsidR="00140B12" w:rsidRPr="00140B12" w14:paraId="3FDE5C7E" w14:textId="77777777" w:rsidTr="00140B12">
        <w:tc>
          <w:tcPr>
            <w:tcW w:w="4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009E22" w14:textId="77777777" w:rsidR="00140B12" w:rsidRPr="00140B12" w:rsidRDefault="00140B12" w:rsidP="006F1233">
            <w:pPr>
              <w:pStyle w:val="ab"/>
              <w:spacing w:before="60" w:after="60"/>
              <w:ind w:left="360"/>
              <w:rPr>
                <w:rFonts w:asciiTheme="minorHAnsi" w:hAnsiTheme="minorHAnsi"/>
                <w:sz w:val="22"/>
              </w:rPr>
            </w:pPr>
          </w:p>
        </w:tc>
        <w:tc>
          <w:tcPr>
            <w:tcW w:w="4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BF4229" w14:textId="77777777" w:rsidR="00140B12" w:rsidRPr="00140B12" w:rsidRDefault="00140B12" w:rsidP="006F1233">
            <w:pPr>
              <w:spacing w:before="60" w:after="60"/>
              <w:rPr>
                <w:rFonts w:asciiTheme="minorHAnsi" w:hAnsiTheme="minorHAnsi" w:cs="Arial"/>
                <w:sz w:val="22"/>
              </w:rPr>
            </w:pPr>
            <w:r w:rsidRPr="00140B12">
              <w:rPr>
                <w:rFonts w:asciiTheme="minorHAnsi" w:hAnsiTheme="minorHAnsi"/>
                <w:b/>
                <w:sz w:val="22"/>
              </w:rPr>
              <w:t>Outputs</w:t>
            </w:r>
          </w:p>
        </w:tc>
      </w:tr>
      <w:tr w:rsidR="00140B12" w:rsidRPr="00140B12" w14:paraId="6B420EC8" w14:textId="77777777" w:rsidTr="00140B12">
        <w:tc>
          <w:tcPr>
            <w:tcW w:w="4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BD678" w14:textId="77777777" w:rsidR="00140B12" w:rsidRPr="00140B12" w:rsidRDefault="00140B12" w:rsidP="006F1233">
            <w:pPr>
              <w:pStyle w:val="ab"/>
              <w:spacing w:before="60" w:after="60"/>
              <w:ind w:left="360"/>
              <w:rPr>
                <w:rFonts w:asciiTheme="minorHAnsi" w:hAnsiTheme="minorHAnsi"/>
                <w:sz w:val="22"/>
              </w:rPr>
            </w:pPr>
          </w:p>
        </w:tc>
        <w:tc>
          <w:tcPr>
            <w:tcW w:w="4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2FA09F" w14:textId="77777777" w:rsidR="00140B12" w:rsidRPr="00140B12" w:rsidRDefault="00140B12" w:rsidP="006F1233">
            <w:pPr>
              <w:spacing w:before="60" w:after="60"/>
              <w:rPr>
                <w:rFonts w:asciiTheme="minorHAnsi" w:hAnsiTheme="minorHAnsi"/>
                <w:b/>
                <w:sz w:val="22"/>
              </w:rPr>
            </w:pPr>
          </w:p>
        </w:tc>
      </w:tr>
      <w:tr w:rsidR="00140B12" w:rsidRPr="00140B12" w14:paraId="64288358" w14:textId="77777777" w:rsidTr="00140B12">
        <w:tc>
          <w:tcPr>
            <w:tcW w:w="4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24B1A5" w14:textId="77777777" w:rsidR="00140B12" w:rsidRPr="00140B12" w:rsidRDefault="00140B12" w:rsidP="006F1233">
            <w:pPr>
              <w:pStyle w:val="ab"/>
              <w:spacing w:before="60" w:after="60"/>
              <w:ind w:left="360"/>
              <w:rPr>
                <w:rFonts w:asciiTheme="minorHAnsi" w:hAnsiTheme="minorHAnsi"/>
                <w:sz w:val="22"/>
              </w:rPr>
            </w:pPr>
          </w:p>
        </w:tc>
        <w:tc>
          <w:tcPr>
            <w:tcW w:w="4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BFE547" w14:textId="77777777" w:rsidR="00140B12" w:rsidRPr="00140B12" w:rsidRDefault="00140B12" w:rsidP="006F1233">
            <w:pPr>
              <w:spacing w:before="60" w:after="60"/>
              <w:rPr>
                <w:rFonts w:asciiTheme="minorHAnsi" w:hAnsiTheme="minorHAnsi"/>
                <w:b/>
                <w:sz w:val="22"/>
              </w:rPr>
            </w:pPr>
          </w:p>
        </w:tc>
      </w:tr>
      <w:tr w:rsidR="00140B12" w:rsidRPr="00140B12" w14:paraId="1CCAC79F" w14:textId="77777777" w:rsidTr="00140B12">
        <w:tc>
          <w:tcPr>
            <w:tcW w:w="4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8F20F1" w14:textId="77777777" w:rsidR="00140B12" w:rsidRPr="00140B12" w:rsidRDefault="00140B12" w:rsidP="006F1233">
            <w:pPr>
              <w:spacing w:before="60" w:after="60"/>
              <w:rPr>
                <w:rFonts w:asciiTheme="minorHAnsi" w:hAnsiTheme="minorHAnsi"/>
                <w:sz w:val="22"/>
              </w:rPr>
            </w:pPr>
          </w:p>
        </w:tc>
        <w:tc>
          <w:tcPr>
            <w:tcW w:w="4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EFAF38" w14:textId="77777777" w:rsidR="00140B12" w:rsidRPr="00140B12" w:rsidRDefault="00140B12" w:rsidP="006F1233">
            <w:pPr>
              <w:spacing w:before="60" w:after="60"/>
              <w:rPr>
                <w:rFonts w:asciiTheme="minorHAnsi" w:hAnsiTheme="minorHAnsi" w:cs="Arial"/>
                <w:b/>
                <w:sz w:val="22"/>
              </w:rPr>
            </w:pPr>
            <w:r w:rsidRPr="00140B12">
              <w:rPr>
                <w:rFonts w:asciiTheme="minorHAnsi" w:hAnsiTheme="minorHAnsi" w:cs="Arial"/>
                <w:b/>
                <w:sz w:val="22"/>
              </w:rPr>
              <w:t>Outcomes</w:t>
            </w:r>
          </w:p>
        </w:tc>
      </w:tr>
      <w:tr w:rsidR="00140B12" w:rsidRPr="00140B12" w14:paraId="7DF4C220" w14:textId="77777777" w:rsidTr="00140B12">
        <w:tc>
          <w:tcPr>
            <w:tcW w:w="4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58F109" w14:textId="49A80FEE" w:rsidR="00140B12" w:rsidRPr="00140B12" w:rsidRDefault="00140B12" w:rsidP="006F1233">
            <w:pPr>
              <w:spacing w:before="60" w:after="60"/>
              <w:rPr>
                <w:rFonts w:asciiTheme="minorHAnsi" w:hAnsiTheme="minorHAnsi"/>
                <w:sz w:val="22"/>
              </w:rPr>
            </w:pPr>
          </w:p>
        </w:tc>
        <w:tc>
          <w:tcPr>
            <w:tcW w:w="4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23AAAE" w14:textId="77777777" w:rsidR="00140B12" w:rsidRPr="00140B12" w:rsidRDefault="00140B12" w:rsidP="006F1233">
            <w:pPr>
              <w:spacing w:before="60" w:after="60"/>
              <w:rPr>
                <w:rFonts w:asciiTheme="minorHAnsi" w:hAnsiTheme="minorHAnsi" w:cs="Arial"/>
                <w:b/>
                <w:sz w:val="22"/>
              </w:rPr>
            </w:pPr>
          </w:p>
        </w:tc>
      </w:tr>
      <w:tr w:rsidR="00140B12" w:rsidRPr="00140B12" w14:paraId="7E51B295" w14:textId="77777777" w:rsidTr="00140B12">
        <w:tc>
          <w:tcPr>
            <w:tcW w:w="4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C84228" w14:textId="30E8BD39" w:rsidR="00140B12" w:rsidRPr="00140B12" w:rsidRDefault="00140B12" w:rsidP="006F1233">
            <w:pPr>
              <w:spacing w:before="60" w:after="60"/>
              <w:rPr>
                <w:rFonts w:asciiTheme="minorHAnsi" w:hAnsiTheme="minorHAnsi"/>
                <w:sz w:val="22"/>
              </w:rPr>
            </w:pPr>
          </w:p>
        </w:tc>
        <w:tc>
          <w:tcPr>
            <w:tcW w:w="4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9ECE2C" w14:textId="77777777" w:rsidR="00140B12" w:rsidRPr="00140B12" w:rsidRDefault="00140B12" w:rsidP="006F1233">
            <w:pPr>
              <w:spacing w:before="60" w:after="60"/>
              <w:rPr>
                <w:rFonts w:asciiTheme="minorHAnsi" w:hAnsiTheme="minorHAnsi" w:cs="Arial"/>
                <w:b/>
                <w:sz w:val="22"/>
              </w:rPr>
            </w:pPr>
          </w:p>
        </w:tc>
      </w:tr>
    </w:tbl>
    <w:p w14:paraId="0D04C8E6" w14:textId="4CBEC964" w:rsidR="00FF3F38" w:rsidRPr="00140B12" w:rsidRDefault="00FF3F38" w:rsidP="00CB14FB">
      <w:pPr>
        <w:rPr>
          <w:rFonts w:asciiTheme="minorHAnsi" w:hAnsiTheme="minorHAnsi"/>
          <w:sz w:val="22"/>
        </w:rPr>
        <w:sectPr w:rsidR="00FF3F38" w:rsidRPr="00140B12">
          <w:headerReference w:type="default" r:id="rId12"/>
          <w:footerReference w:type="default" r:id="rId13"/>
          <w:pgSz w:w="11906" w:h="16838"/>
          <w:pgMar w:top="1440" w:right="1440" w:bottom="1440" w:left="1440" w:header="708" w:footer="708" w:gutter="0"/>
          <w:cols w:space="720"/>
        </w:sectPr>
      </w:pPr>
      <w:r w:rsidRPr="00140B12">
        <w:rPr>
          <w:rFonts w:asciiTheme="minorHAnsi" w:hAnsiTheme="minorHAnsi"/>
          <w:sz w:val="22"/>
        </w:rPr>
        <w:br w:type="page"/>
      </w:r>
    </w:p>
    <w:p w14:paraId="33BD08DD" w14:textId="5F0865BD" w:rsidR="00677052" w:rsidRPr="00140B12" w:rsidRDefault="000A59B4" w:rsidP="00C35CAA">
      <w:pPr>
        <w:pStyle w:val="1"/>
      </w:pPr>
      <w:bookmarkStart w:id="49" w:name="_Toc379970677"/>
      <w:bookmarkStart w:id="50" w:name="_Toc10635967"/>
      <w:bookmarkStart w:id="51" w:name="_Toc19622141"/>
      <w:r w:rsidRPr="00140B12">
        <w:lastRenderedPageBreak/>
        <w:t>8</w:t>
      </w:r>
      <w:r w:rsidR="002D61F6" w:rsidRPr="00140B12">
        <w:t xml:space="preserve">. </w:t>
      </w:r>
      <w:r w:rsidR="00677052" w:rsidRPr="00140B12">
        <w:t>Project Variables</w:t>
      </w:r>
      <w:bookmarkEnd w:id="49"/>
      <w:bookmarkEnd w:id="50"/>
      <w:bookmarkEnd w:id="51"/>
    </w:p>
    <w:p w14:paraId="33BD08DE" w14:textId="56118468" w:rsidR="00677052" w:rsidRPr="00140B12" w:rsidRDefault="000A59B4" w:rsidP="00C35CAA">
      <w:pPr>
        <w:pStyle w:val="2"/>
      </w:pPr>
      <w:bookmarkStart w:id="52" w:name="_Toc379970678"/>
      <w:bookmarkStart w:id="53" w:name="_Toc10635968"/>
      <w:bookmarkStart w:id="54" w:name="_Toc19622142"/>
      <w:r w:rsidRPr="00140B12">
        <w:t>8</w:t>
      </w:r>
      <w:r w:rsidR="002D61F6" w:rsidRPr="00140B12">
        <w:t xml:space="preserve">.1 </w:t>
      </w:r>
      <w:r w:rsidR="00677052" w:rsidRPr="00140B12">
        <w:t>Assumptions</w:t>
      </w:r>
      <w:bookmarkEnd w:id="52"/>
      <w:bookmarkEnd w:id="53"/>
      <w:bookmarkEnd w:id="54"/>
    </w:p>
    <w:p w14:paraId="33BD08DF" w14:textId="2AD704C4" w:rsidR="00677052" w:rsidRPr="00140B12" w:rsidRDefault="00677052" w:rsidP="00677052">
      <w:pPr>
        <w:rPr>
          <w:rFonts w:asciiTheme="minorHAnsi" w:hAnsiTheme="minorHAnsi"/>
          <w:sz w:val="22"/>
        </w:rPr>
      </w:pP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63"/>
        <w:gridCol w:w="4953"/>
      </w:tblGrid>
      <w:tr w:rsidR="002D61F6" w:rsidRPr="00140B12" w14:paraId="33BD08E2" w14:textId="77777777" w:rsidTr="002D61F6">
        <w:trPr>
          <w:tblHeader/>
        </w:trPr>
        <w:tc>
          <w:tcPr>
            <w:tcW w:w="2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8E0" w14:textId="77777777" w:rsidR="00677052" w:rsidRPr="00140B12" w:rsidRDefault="00677052">
            <w:pPr>
              <w:spacing w:before="60" w:after="60"/>
              <w:rPr>
                <w:rFonts w:asciiTheme="minorHAnsi" w:hAnsiTheme="minorHAnsi" w:cs="Arial"/>
                <w:color w:val="FFFFFF" w:themeColor="background1"/>
                <w:sz w:val="22"/>
              </w:rPr>
            </w:pPr>
            <w:r w:rsidRPr="00140B12">
              <w:rPr>
                <w:rFonts w:asciiTheme="minorHAnsi" w:hAnsiTheme="minorHAnsi"/>
                <w:b/>
                <w:color w:val="FFFFFF" w:themeColor="background1"/>
                <w:sz w:val="22"/>
              </w:rPr>
              <w:t>Assumption</w:t>
            </w:r>
          </w:p>
        </w:tc>
        <w:tc>
          <w:tcPr>
            <w:tcW w:w="27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8E1" w14:textId="77777777" w:rsidR="00677052" w:rsidRPr="00140B12" w:rsidRDefault="00677052">
            <w:pPr>
              <w:spacing w:before="60" w:after="60"/>
              <w:rPr>
                <w:rFonts w:asciiTheme="minorHAnsi" w:hAnsiTheme="minorHAnsi" w:cs="Arial"/>
                <w:color w:val="FFFFFF" w:themeColor="background1"/>
                <w:sz w:val="22"/>
              </w:rPr>
            </w:pPr>
            <w:r w:rsidRPr="00140B12">
              <w:rPr>
                <w:rFonts w:asciiTheme="minorHAnsi" w:hAnsiTheme="minorHAnsi"/>
                <w:b/>
                <w:color w:val="FFFFFF" w:themeColor="background1"/>
                <w:sz w:val="22"/>
              </w:rPr>
              <w:t>Description</w:t>
            </w:r>
          </w:p>
        </w:tc>
      </w:tr>
      <w:tr w:rsidR="00677052" w:rsidRPr="00140B12" w14:paraId="33BD08E5" w14:textId="77777777" w:rsidTr="002D61F6">
        <w:tc>
          <w:tcPr>
            <w:tcW w:w="2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8E3" w14:textId="77777777" w:rsidR="00677052" w:rsidRPr="00140B12" w:rsidRDefault="00677052">
            <w:pPr>
              <w:spacing w:before="60" w:after="60"/>
              <w:rPr>
                <w:rFonts w:asciiTheme="minorHAnsi" w:hAnsiTheme="minorHAnsi" w:cs="Arial"/>
                <w:sz w:val="22"/>
              </w:rPr>
            </w:pPr>
          </w:p>
        </w:tc>
        <w:tc>
          <w:tcPr>
            <w:tcW w:w="27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8E4" w14:textId="77777777" w:rsidR="00677052" w:rsidRPr="00140B12" w:rsidRDefault="00677052">
            <w:pPr>
              <w:spacing w:before="60" w:after="60"/>
              <w:rPr>
                <w:rFonts w:asciiTheme="minorHAnsi" w:hAnsiTheme="minorHAnsi" w:cs="Arial"/>
                <w:sz w:val="22"/>
              </w:rPr>
            </w:pPr>
          </w:p>
        </w:tc>
      </w:tr>
    </w:tbl>
    <w:p w14:paraId="33BD08E6" w14:textId="77777777" w:rsidR="00677052" w:rsidRPr="00140B12" w:rsidRDefault="00677052" w:rsidP="00677052">
      <w:pPr>
        <w:rPr>
          <w:rFonts w:asciiTheme="minorHAnsi" w:hAnsiTheme="minorHAnsi"/>
          <w:sz w:val="22"/>
        </w:rPr>
      </w:pPr>
    </w:p>
    <w:p w14:paraId="33BD08E7" w14:textId="455D7CEF" w:rsidR="00677052" w:rsidRPr="00140B12" w:rsidRDefault="000A59B4" w:rsidP="00C35CAA">
      <w:pPr>
        <w:pStyle w:val="2"/>
      </w:pPr>
      <w:bookmarkStart w:id="55" w:name="_Toc379970679"/>
      <w:bookmarkStart w:id="56" w:name="_Toc10635969"/>
      <w:bookmarkStart w:id="57" w:name="_Toc19622143"/>
      <w:r w:rsidRPr="00140B12">
        <w:t>8</w:t>
      </w:r>
      <w:r w:rsidR="002D61F6" w:rsidRPr="00140B12">
        <w:t xml:space="preserve">.2 </w:t>
      </w:r>
      <w:r w:rsidR="00677052" w:rsidRPr="00140B12">
        <w:t>Constraints</w:t>
      </w:r>
      <w:bookmarkEnd w:id="55"/>
      <w:bookmarkEnd w:id="56"/>
      <w:bookmarkEnd w:id="57"/>
    </w:p>
    <w:p w14:paraId="33BD08E8" w14:textId="33865453" w:rsidR="00677052" w:rsidRPr="00140B12" w:rsidRDefault="00677052" w:rsidP="00677052">
      <w:pPr>
        <w:rPr>
          <w:rFonts w:asciiTheme="minorHAnsi" w:hAnsiTheme="minorHAnsi"/>
          <w:sz w:val="22"/>
        </w:rPr>
      </w:pP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61"/>
        <w:gridCol w:w="4955"/>
      </w:tblGrid>
      <w:tr w:rsidR="002D61F6" w:rsidRPr="00140B12" w14:paraId="33BD08EB" w14:textId="77777777" w:rsidTr="002D61F6">
        <w:trPr>
          <w:tblHeader/>
        </w:trPr>
        <w:tc>
          <w:tcPr>
            <w:tcW w:w="22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8E9" w14:textId="77777777" w:rsidR="00677052" w:rsidRPr="00140B12" w:rsidRDefault="00677052">
            <w:pPr>
              <w:spacing w:before="60" w:after="60"/>
              <w:rPr>
                <w:rFonts w:asciiTheme="minorHAnsi" w:hAnsiTheme="minorHAnsi" w:cs="Arial"/>
                <w:color w:val="FFFFFF" w:themeColor="background1"/>
                <w:sz w:val="22"/>
              </w:rPr>
            </w:pPr>
            <w:r w:rsidRPr="00140B12">
              <w:rPr>
                <w:rFonts w:asciiTheme="minorHAnsi" w:hAnsiTheme="minorHAnsi"/>
                <w:b/>
                <w:color w:val="FFFFFF" w:themeColor="background1"/>
                <w:sz w:val="22"/>
              </w:rPr>
              <w:t>Constraint</w:t>
            </w:r>
          </w:p>
        </w:tc>
        <w:tc>
          <w:tcPr>
            <w:tcW w:w="27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8EA" w14:textId="77777777" w:rsidR="00677052" w:rsidRPr="00140B12" w:rsidRDefault="00677052">
            <w:pPr>
              <w:spacing w:before="60" w:after="60"/>
              <w:rPr>
                <w:rFonts w:asciiTheme="minorHAnsi" w:hAnsiTheme="minorHAnsi" w:cs="Arial"/>
                <w:color w:val="FFFFFF" w:themeColor="background1"/>
                <w:sz w:val="22"/>
              </w:rPr>
            </w:pPr>
            <w:r w:rsidRPr="00140B12">
              <w:rPr>
                <w:rFonts w:asciiTheme="minorHAnsi" w:hAnsiTheme="minorHAnsi"/>
                <w:b/>
                <w:color w:val="FFFFFF" w:themeColor="background1"/>
                <w:sz w:val="22"/>
              </w:rPr>
              <w:t>Description</w:t>
            </w:r>
          </w:p>
        </w:tc>
      </w:tr>
      <w:tr w:rsidR="00677052" w:rsidRPr="00140B12" w14:paraId="33BD08EE" w14:textId="77777777" w:rsidTr="002D61F6">
        <w:tc>
          <w:tcPr>
            <w:tcW w:w="22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8EC" w14:textId="77777777" w:rsidR="00677052" w:rsidRPr="00140B12" w:rsidRDefault="00677052">
            <w:pPr>
              <w:spacing w:before="60" w:after="60"/>
              <w:rPr>
                <w:rFonts w:asciiTheme="minorHAnsi" w:hAnsiTheme="minorHAnsi" w:cs="Arial"/>
                <w:sz w:val="22"/>
              </w:rPr>
            </w:pPr>
          </w:p>
        </w:tc>
        <w:tc>
          <w:tcPr>
            <w:tcW w:w="27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8ED" w14:textId="77777777" w:rsidR="00677052" w:rsidRPr="00140B12" w:rsidRDefault="00677052">
            <w:pPr>
              <w:spacing w:before="60" w:after="60"/>
              <w:rPr>
                <w:rFonts w:asciiTheme="minorHAnsi" w:hAnsiTheme="minorHAnsi" w:cs="Arial"/>
                <w:sz w:val="22"/>
              </w:rPr>
            </w:pPr>
          </w:p>
        </w:tc>
      </w:tr>
    </w:tbl>
    <w:p w14:paraId="33BD08EF" w14:textId="77777777" w:rsidR="00677052" w:rsidRPr="00140B12" w:rsidRDefault="00677052" w:rsidP="00677052">
      <w:pPr>
        <w:rPr>
          <w:rFonts w:asciiTheme="minorHAnsi" w:hAnsiTheme="minorHAnsi"/>
          <w:sz w:val="22"/>
        </w:rPr>
      </w:pPr>
    </w:p>
    <w:p w14:paraId="33BD08F0" w14:textId="4201351C" w:rsidR="00677052" w:rsidRPr="00140B12" w:rsidRDefault="000A59B4" w:rsidP="00C35CAA">
      <w:pPr>
        <w:pStyle w:val="2"/>
      </w:pPr>
      <w:bookmarkStart w:id="58" w:name="_Toc379970680"/>
      <w:bookmarkStart w:id="59" w:name="_Toc10635970"/>
      <w:bookmarkStart w:id="60" w:name="_Toc19622144"/>
      <w:r w:rsidRPr="00140B12">
        <w:t>8</w:t>
      </w:r>
      <w:r w:rsidR="00551281" w:rsidRPr="00140B12">
        <w:t>.3</w:t>
      </w:r>
      <w:r w:rsidR="002D61F6" w:rsidRPr="00140B12">
        <w:t xml:space="preserve"> </w:t>
      </w:r>
      <w:r w:rsidR="00677052" w:rsidRPr="00140B12">
        <w:t>Dependencies</w:t>
      </w:r>
      <w:bookmarkEnd w:id="58"/>
      <w:bookmarkEnd w:id="59"/>
      <w:bookmarkEnd w:id="60"/>
    </w:p>
    <w:p w14:paraId="33BD08F1" w14:textId="4EE68A66" w:rsidR="00677052" w:rsidRPr="00140B12" w:rsidRDefault="00677052" w:rsidP="00677052">
      <w:pPr>
        <w:rPr>
          <w:rFonts w:asciiTheme="minorHAnsi" w:hAnsiTheme="minorHAnsi"/>
          <w:sz w:val="22"/>
        </w:rPr>
      </w:pPr>
    </w:p>
    <w:tbl>
      <w:tblPr>
        <w:tblStyle w:val="a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64"/>
        <w:gridCol w:w="4952"/>
      </w:tblGrid>
      <w:tr w:rsidR="00032D9E" w:rsidRPr="00140B12" w14:paraId="33BD08F4" w14:textId="77777777" w:rsidTr="00032D9E">
        <w:trPr>
          <w:tblHeader/>
        </w:trPr>
        <w:tc>
          <w:tcPr>
            <w:tcW w:w="22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8F2" w14:textId="77777777" w:rsidR="00677052" w:rsidRPr="00140B12" w:rsidRDefault="00677052">
            <w:pPr>
              <w:spacing w:before="60" w:after="60"/>
              <w:rPr>
                <w:rFonts w:asciiTheme="minorHAnsi" w:hAnsiTheme="minorHAnsi" w:cs="Arial"/>
                <w:color w:val="FFFFFF" w:themeColor="background1"/>
                <w:sz w:val="22"/>
              </w:rPr>
            </w:pPr>
            <w:r w:rsidRPr="00140B12">
              <w:rPr>
                <w:rFonts w:asciiTheme="minorHAnsi" w:hAnsiTheme="minorHAnsi"/>
                <w:b/>
                <w:color w:val="FFFFFF" w:themeColor="background1"/>
                <w:sz w:val="22"/>
              </w:rPr>
              <w:t>Dependency</w:t>
            </w:r>
          </w:p>
        </w:tc>
        <w:tc>
          <w:tcPr>
            <w:tcW w:w="27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3BD08F3" w14:textId="77777777" w:rsidR="00677052" w:rsidRPr="00140B12" w:rsidRDefault="00677052">
            <w:pPr>
              <w:spacing w:before="60" w:after="60"/>
              <w:rPr>
                <w:rFonts w:asciiTheme="minorHAnsi" w:hAnsiTheme="minorHAnsi" w:cs="Arial"/>
                <w:color w:val="FFFFFF" w:themeColor="background1"/>
                <w:sz w:val="22"/>
              </w:rPr>
            </w:pPr>
            <w:r w:rsidRPr="00140B12">
              <w:rPr>
                <w:rFonts w:asciiTheme="minorHAnsi" w:hAnsiTheme="minorHAnsi"/>
                <w:b/>
                <w:color w:val="FFFFFF" w:themeColor="background1"/>
                <w:sz w:val="22"/>
              </w:rPr>
              <w:t>Description</w:t>
            </w:r>
          </w:p>
        </w:tc>
      </w:tr>
      <w:tr w:rsidR="00677052" w:rsidRPr="00140B12" w14:paraId="33BD08F7" w14:textId="77777777" w:rsidTr="00032D9E">
        <w:tc>
          <w:tcPr>
            <w:tcW w:w="22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8F5" w14:textId="77777777" w:rsidR="00677052" w:rsidRPr="00140B12" w:rsidRDefault="00677052">
            <w:pPr>
              <w:spacing w:before="60" w:after="60"/>
              <w:rPr>
                <w:rFonts w:asciiTheme="minorHAnsi" w:hAnsiTheme="minorHAnsi" w:cs="Arial"/>
                <w:sz w:val="22"/>
              </w:rPr>
            </w:pPr>
          </w:p>
        </w:tc>
        <w:tc>
          <w:tcPr>
            <w:tcW w:w="27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8F6" w14:textId="77777777" w:rsidR="00677052" w:rsidRPr="00140B12" w:rsidRDefault="00677052">
            <w:pPr>
              <w:spacing w:before="60" w:after="60"/>
              <w:rPr>
                <w:rFonts w:asciiTheme="minorHAnsi" w:hAnsiTheme="minorHAnsi" w:cs="Arial"/>
                <w:sz w:val="22"/>
              </w:rPr>
            </w:pPr>
          </w:p>
        </w:tc>
      </w:tr>
    </w:tbl>
    <w:p w14:paraId="33BD08F8" w14:textId="77777777" w:rsidR="00677052" w:rsidRPr="00140B12" w:rsidRDefault="00677052" w:rsidP="00677052">
      <w:pPr>
        <w:rPr>
          <w:rFonts w:asciiTheme="minorHAnsi" w:hAnsiTheme="minorHAnsi"/>
          <w:sz w:val="22"/>
        </w:rPr>
      </w:pPr>
    </w:p>
    <w:p w14:paraId="17EBF2D1" w14:textId="2A8AA288" w:rsidR="00140B12" w:rsidRDefault="00140B12" w:rsidP="00140B12">
      <w:pPr>
        <w:pStyle w:val="1"/>
      </w:pPr>
      <w:bookmarkStart w:id="61" w:name="_Toc379970682"/>
      <w:bookmarkStart w:id="62" w:name="_Toc10635972"/>
      <w:bookmarkStart w:id="63" w:name="_Toc19622145"/>
      <w:r>
        <w:lastRenderedPageBreak/>
        <w:t>References</w:t>
      </w:r>
      <w:bookmarkEnd w:id="61"/>
      <w:bookmarkEnd w:id="62"/>
      <w:bookmarkEnd w:id="63"/>
    </w:p>
    <w:sectPr w:rsidR="00140B12" w:rsidSect="00C93DA5">
      <w:headerReference w:type="default" r:id="rId14"/>
      <w:footerReference w:type="default" r:id="rId15"/>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33B57" w14:textId="77777777" w:rsidR="00AE0FE2" w:rsidRDefault="00AE0FE2" w:rsidP="00657A95">
      <w:pPr>
        <w:spacing w:after="0" w:line="240" w:lineRule="auto"/>
      </w:pPr>
      <w:r>
        <w:separator/>
      </w:r>
    </w:p>
  </w:endnote>
  <w:endnote w:type="continuationSeparator" w:id="0">
    <w:p w14:paraId="7E762D85" w14:textId="77777777" w:rsidR="00AE0FE2" w:rsidRDefault="00AE0FE2" w:rsidP="00657A95">
      <w:pPr>
        <w:spacing w:after="0" w:line="240" w:lineRule="auto"/>
      </w:pPr>
      <w:r>
        <w:continuationSeparator/>
      </w:r>
    </w:p>
  </w:endnote>
  <w:endnote w:type="continuationNotice" w:id="1">
    <w:p w14:paraId="7342EF88" w14:textId="77777777" w:rsidR="00AE0FE2" w:rsidRDefault="00AE0F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D0934" w14:textId="77777777" w:rsidR="00217FD6" w:rsidRPr="00570E0D" w:rsidRDefault="00217FD6" w:rsidP="00DC429B">
    <w:pPr>
      <w:pStyle w:val="a4"/>
    </w:pPr>
  </w:p>
  <w:p w14:paraId="33BD0935" w14:textId="02D35DEA" w:rsidR="00217FD6" w:rsidRPr="00347F97" w:rsidRDefault="00217FD6" w:rsidP="00A90A4F">
    <w:pPr>
      <w:pStyle w:val="FooterBlack"/>
      <w:tabs>
        <w:tab w:val="clear" w:pos="4513"/>
        <w:tab w:val="center" w:pos="5103"/>
      </w:tabs>
      <w:rPr>
        <w:noProof/>
        <w:sz w:val="16"/>
        <w:szCs w:val="16"/>
        <w:lang w:eastAsia="en-NZ"/>
      </w:rPr>
    </w:pPr>
    <w:r w:rsidRPr="00570E0D">
      <w:rPr>
        <w:noProof/>
        <w:sz w:val="16"/>
        <w:szCs w:val="16"/>
        <w:lang w:eastAsia="zh-CN"/>
      </w:rPr>
      <mc:AlternateContent>
        <mc:Choice Requires="wps">
          <w:drawing>
            <wp:anchor distT="0" distB="0" distL="114300" distR="114300" simplePos="0" relativeHeight="251676672" behindDoc="0" locked="0" layoutInCell="1" allowOverlap="1" wp14:anchorId="33BD094E" wp14:editId="33BD094F">
              <wp:simplePos x="0" y="0"/>
              <wp:positionH relativeFrom="column">
                <wp:posOffset>0</wp:posOffset>
              </wp:positionH>
              <wp:positionV relativeFrom="paragraph">
                <wp:posOffset>-111702</wp:posOffset>
              </wp:positionV>
              <wp:extent cx="5759532" cy="0"/>
              <wp:effectExtent l="0" t="0" r="12700" b="19050"/>
              <wp:wrapNone/>
              <wp:docPr id="45" name="Straight Connector 45"/>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45"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strokeweight="1.4pt" from="0,-8.8pt" to="453.5pt,-8.8pt" w14:anchorId="4226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"/>
          </w:pict>
        </mc:Fallback>
      </mc:AlternateContent>
    </w:r>
    <w:r w:rsidRPr="00A90A4F">
      <w:t xml:space="preserve"> </w:t>
    </w:r>
    <w:r w:rsidRPr="00A90A4F">
      <w:rPr>
        <w:noProof/>
        <w:sz w:val="16"/>
        <w:szCs w:val="16"/>
        <w:lang w:eastAsia="zh-CN"/>
      </w:rPr>
      <w:t>HTCS5607 IS Application Project</w:t>
    </w:r>
    <w:r>
      <w:rPr>
        <w:noProof/>
        <w:sz w:val="16"/>
        <w:szCs w:val="16"/>
        <w:lang w:eastAsia="zh-CN"/>
      </w:rPr>
      <w:t xml:space="preserve"> </w:t>
    </w:r>
    <w:r>
      <w:rPr>
        <w:noProof/>
        <w:sz w:val="16"/>
        <w:szCs w:val="16"/>
        <w:lang w:eastAsia="en-NZ"/>
      </w:rPr>
      <w:t>PRoPOSAL Version 3.0</w:t>
    </w:r>
    <w:r w:rsidRPr="00326A6C">
      <w:rPr>
        <w:sz w:val="16"/>
        <w:szCs w:val="16"/>
      </w:rPr>
      <w:tab/>
    </w:r>
    <w:r w:rsidRPr="00326A6C">
      <w:rPr>
        <w:sz w:val="16"/>
        <w:szCs w:val="16"/>
      </w:rPr>
      <w:tab/>
    </w:r>
    <w:r w:rsidRPr="00326A6C">
      <w:rPr>
        <w:b/>
        <w:noProof/>
        <w:sz w:val="16"/>
        <w:szCs w:val="16"/>
      </w:rPr>
      <w:t xml:space="preserve">&gt;&gt; </w:t>
    </w:r>
    <w:r>
      <w:rPr>
        <w:b/>
        <w:noProof/>
        <w:sz w:val="16"/>
        <w:szCs w:val="16"/>
      </w:rPr>
      <w:t>[project name]</w:t>
    </w:r>
  </w:p>
  <w:p w14:paraId="33BD0936" w14:textId="6C8DA873" w:rsidR="00217FD6" w:rsidRPr="00326A6C" w:rsidRDefault="00217FD6" w:rsidP="00DC429B">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Pr>
        <w:noProof/>
        <w:sz w:val="16"/>
        <w:szCs w:val="16"/>
      </w:rPr>
      <w:t>14/05/2020</w:t>
    </w:r>
    <w:r>
      <w:rPr>
        <w:sz w:val="16"/>
        <w:szCs w:val="16"/>
      </w:rPr>
      <w:fldChar w:fldCharType="end"/>
    </w:r>
  </w:p>
  <w:p w14:paraId="33BD0937" w14:textId="1DCAD9D0" w:rsidR="00217FD6" w:rsidRPr="00326A6C" w:rsidRDefault="00217FD6" w:rsidP="00DC429B">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10</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12</w:t>
    </w:r>
    <w:r w:rsidRPr="00326A6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7BB41" w14:textId="110CF4DC" w:rsidR="00217FD6" w:rsidRDefault="00217FD6" w:rsidP="00531857">
    <w:pPr>
      <w:pStyle w:val="FooterBlack"/>
      <w:rPr>
        <w:noProof/>
        <w:color w:val="000000" w:themeColor="text1"/>
        <w:sz w:val="16"/>
        <w:szCs w:val="16"/>
        <w:lang w:eastAsia="en-NZ"/>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8"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strokeweight="1.4pt" from="0,-8.8pt" to="453.5pt,-8.8pt" w14:anchorId="0CA1D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w:pict>
        </mc:Fallback>
      </mc:AlternateContent>
    </w:r>
    <w:r>
      <w:rPr>
        <w:rFonts w:hint="eastAsia"/>
        <w:noProof/>
        <w:color w:val="000000" w:themeColor="text1"/>
        <w:sz w:val="16"/>
        <w:szCs w:val="16"/>
        <w:lang w:eastAsia="zh-CN"/>
      </w:rPr>
      <w:t>HTCS</w:t>
    </w:r>
    <w:r>
      <w:rPr>
        <w:noProof/>
        <w:color w:val="000000" w:themeColor="text1"/>
        <w:sz w:val="16"/>
        <w:szCs w:val="16"/>
        <w:lang w:val="en-US" w:eastAsia="zh-CN"/>
      </w:rPr>
      <w:t>5607</w:t>
    </w:r>
    <w:r w:rsidRPr="00032D9E">
      <w:rPr>
        <w:noProof/>
        <w:color w:val="000000" w:themeColor="text1"/>
        <w:sz w:val="16"/>
        <w:szCs w:val="16"/>
        <w:lang w:eastAsia="en-NZ"/>
      </w:rPr>
      <w:t xml:space="preserve"> </w:t>
    </w:r>
    <w:r>
      <w:rPr>
        <w:noProof/>
        <w:color w:val="000000" w:themeColor="text1"/>
        <w:sz w:val="16"/>
        <w:szCs w:val="16"/>
        <w:lang w:eastAsia="en-NZ"/>
      </w:rPr>
      <w:t>IS Project Proposal Template Version 3.0</w:t>
    </w:r>
  </w:p>
  <w:p w14:paraId="33BD0947" w14:textId="7D43AF9B" w:rsidR="00217FD6" w:rsidRPr="00B00BC2" w:rsidRDefault="00217FD6" w:rsidP="00531857">
    <w:pPr>
      <w:pStyle w:val="FooterBlack"/>
      <w:rPr>
        <w:b/>
        <w:noProof/>
        <w:sz w:val="16"/>
        <w:szCs w:val="16"/>
      </w:rPr>
    </w:pPr>
    <w:r w:rsidRPr="00326A6C">
      <w:rPr>
        <w:sz w:val="16"/>
        <w:szCs w:val="16"/>
      </w:rPr>
      <w:tab/>
    </w:r>
    <w:r w:rsidRPr="00326A6C">
      <w:rPr>
        <w:sz w:val="16"/>
        <w:szCs w:val="16"/>
      </w:rPr>
      <w:tab/>
    </w:r>
    <w:r w:rsidRPr="00326A6C">
      <w:rPr>
        <w:b/>
        <w:noProof/>
        <w:sz w:val="16"/>
        <w:szCs w:val="16"/>
      </w:rPr>
      <w:t xml:space="preserve"> </w:t>
    </w:r>
    <w:r>
      <w:rPr>
        <w:b/>
        <w:noProof/>
        <w:sz w:val="16"/>
        <w:szCs w:val="16"/>
      </w:rPr>
      <w:t>[project name]</w:t>
    </w:r>
  </w:p>
  <w:p w14:paraId="33BD0948" w14:textId="7F7CE7A2" w:rsidR="00217FD6" w:rsidRPr="00326A6C" w:rsidRDefault="00217FD6"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Pr>
        <w:noProof/>
        <w:sz w:val="16"/>
        <w:szCs w:val="16"/>
      </w:rPr>
      <w:t>14/05/2020</w:t>
    </w:r>
    <w:r>
      <w:rPr>
        <w:sz w:val="16"/>
        <w:szCs w:val="16"/>
      </w:rPr>
      <w:fldChar w:fldCharType="end"/>
    </w:r>
  </w:p>
  <w:p w14:paraId="33BD0949" w14:textId="6855CAC3" w:rsidR="00217FD6" w:rsidRPr="00326A6C" w:rsidRDefault="00217FD6"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12</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12</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61710" w14:textId="77777777" w:rsidR="00AE0FE2" w:rsidRDefault="00AE0FE2" w:rsidP="00657A95">
      <w:pPr>
        <w:spacing w:after="0" w:line="240" w:lineRule="auto"/>
      </w:pPr>
      <w:r>
        <w:separator/>
      </w:r>
    </w:p>
  </w:footnote>
  <w:footnote w:type="continuationSeparator" w:id="0">
    <w:p w14:paraId="04D20974" w14:textId="77777777" w:rsidR="00AE0FE2" w:rsidRDefault="00AE0FE2" w:rsidP="00657A95">
      <w:pPr>
        <w:spacing w:after="0" w:line="240" w:lineRule="auto"/>
      </w:pPr>
      <w:r>
        <w:continuationSeparator/>
      </w:r>
    </w:p>
  </w:footnote>
  <w:footnote w:type="continuationNotice" w:id="1">
    <w:p w14:paraId="7F19D5E9" w14:textId="77777777" w:rsidR="00AE0FE2" w:rsidRDefault="00AE0F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D0933" w14:textId="77777777" w:rsidR="00217FD6" w:rsidRDefault="00217FD6">
    <w:pPr>
      <w:pStyle w:val="a4"/>
    </w:pPr>
    <w:r>
      <w:rPr>
        <w:b/>
        <w:noProof/>
        <w:sz w:val="40"/>
        <w:szCs w:val="40"/>
        <w:lang w:eastAsia="zh-CN"/>
      </w:rPr>
      <w:drawing>
        <wp:anchor distT="0" distB="0" distL="114300" distR="114300" simplePos="0" relativeHeight="251664384" behindDoc="0" locked="0" layoutInCell="1" allowOverlap="1" wp14:anchorId="33BD094C" wp14:editId="33BD094D">
          <wp:simplePos x="0" y="0"/>
          <wp:positionH relativeFrom="page">
            <wp:posOffset>-80645</wp:posOffset>
          </wp:positionH>
          <wp:positionV relativeFrom="paragraph">
            <wp:posOffset>-449580</wp:posOffset>
          </wp:positionV>
          <wp:extent cx="7615555" cy="1447800"/>
          <wp:effectExtent l="0" t="0" r="444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15555"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D0946" w14:textId="77777777" w:rsidR="00217FD6" w:rsidRPr="00032D9E" w:rsidRDefault="00217FD6">
    <w:pPr>
      <w:pStyle w:val="a4"/>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2CD40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17430C07"/>
    <w:multiLevelType w:val="multilevel"/>
    <w:tmpl w:val="7D023AD0"/>
    <w:numStyleLink w:val="Headings"/>
  </w:abstractNum>
  <w:abstractNum w:abstractNumId="6"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8"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39AF1D16"/>
    <w:multiLevelType w:val="multilevel"/>
    <w:tmpl w:val="7D023AD0"/>
    <w:numStyleLink w:val="Headings"/>
  </w:abstractNum>
  <w:abstractNum w:abstractNumId="14"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5"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46F188A"/>
    <w:multiLevelType w:val="multilevel"/>
    <w:tmpl w:val="7D023AD0"/>
    <w:numStyleLink w:val="Headings"/>
  </w:abstractNum>
  <w:abstractNum w:abstractNumId="17"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6"/>
      <w:lvlText w:val="%1.%2.%3.%4.%5.%6."/>
      <w:lvlJc w:val="left"/>
      <w:pPr>
        <w:ind w:left="357" w:hanging="357"/>
      </w:pPr>
      <w:rPr>
        <w:rFonts w:ascii="Arial" w:hAnsi="Arial" w:hint="default"/>
      </w:rPr>
    </w:lvl>
    <w:lvl w:ilvl="6">
      <w:start w:val="1"/>
      <w:numFmt w:val="decimal"/>
      <w:pStyle w:val="7"/>
      <w:lvlText w:val="%1.%2.%3.%4.%5.%6.%7."/>
      <w:lvlJc w:val="left"/>
      <w:pPr>
        <w:ind w:left="357" w:hanging="357"/>
      </w:pPr>
      <w:rPr>
        <w:rFonts w:ascii="Arial" w:hAnsi="Arial" w:hint="default"/>
      </w:rPr>
    </w:lvl>
    <w:lvl w:ilvl="7">
      <w:start w:val="1"/>
      <w:numFmt w:val="decimal"/>
      <w:pStyle w:val="8"/>
      <w:lvlText w:val="%1.%2.%3.%4.%5.%6.%7.%8."/>
      <w:lvlJc w:val="left"/>
      <w:pPr>
        <w:ind w:left="357" w:hanging="357"/>
      </w:pPr>
      <w:rPr>
        <w:rFonts w:ascii="Arial" w:hAnsi="Arial" w:hint="default"/>
      </w:rPr>
    </w:lvl>
    <w:lvl w:ilvl="8">
      <w:start w:val="1"/>
      <w:numFmt w:val="decimal"/>
      <w:pStyle w:val="9"/>
      <w:lvlText w:val="%1.%2.%3.%4.%5.%6.%7.%8.%9."/>
      <w:lvlJc w:val="left"/>
      <w:pPr>
        <w:ind w:left="357" w:hanging="357"/>
      </w:pPr>
      <w:rPr>
        <w:rFonts w:ascii="Arial" w:hAnsi="Arial" w:hint="default"/>
      </w:rPr>
    </w:lvl>
  </w:abstractNum>
  <w:abstractNum w:abstractNumId="20"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22" w15:restartNumberingAfterBreak="0">
    <w:nsid w:val="593E5E83"/>
    <w:multiLevelType w:val="multilevel"/>
    <w:tmpl w:val="7D023AD0"/>
    <w:numStyleLink w:val="Headings"/>
  </w:abstractNum>
  <w:abstractNum w:abstractNumId="23" w15:restartNumberingAfterBreak="0">
    <w:nsid w:val="652D4CF6"/>
    <w:multiLevelType w:val="multilevel"/>
    <w:tmpl w:val="7D023AD0"/>
    <w:numStyleLink w:val="Headings"/>
  </w:abstractNum>
  <w:abstractNum w:abstractNumId="24" w15:restartNumberingAfterBreak="0">
    <w:nsid w:val="65E256C1"/>
    <w:multiLevelType w:val="multilevel"/>
    <w:tmpl w:val="7D023AD0"/>
    <w:numStyleLink w:val="Headings"/>
  </w:abstractNum>
  <w:abstractNum w:abstractNumId="25"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15:restartNumberingAfterBreak="0">
    <w:nsid w:val="6684253E"/>
    <w:multiLevelType w:val="multilevel"/>
    <w:tmpl w:val="7D023AD0"/>
    <w:numStyleLink w:val="Headings"/>
  </w:abstractNum>
  <w:abstractNum w:abstractNumId="28"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9"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0" w15:restartNumberingAfterBreak="0">
    <w:nsid w:val="7CAB786C"/>
    <w:multiLevelType w:val="hybridMultilevel"/>
    <w:tmpl w:val="677C7E1A"/>
    <w:lvl w:ilvl="0" w:tplc="35EC2E58">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11"/>
  </w:num>
  <w:num w:numId="5">
    <w:abstractNumId w:val="7"/>
  </w:num>
  <w:num w:numId="6">
    <w:abstractNumId w:val="2"/>
  </w:num>
  <w:num w:numId="7">
    <w:abstractNumId w:val="20"/>
  </w:num>
  <w:num w:numId="8">
    <w:abstractNumId w:val="26"/>
  </w:num>
  <w:num w:numId="9">
    <w:abstractNumId w:val="10"/>
  </w:num>
  <w:num w:numId="10">
    <w:abstractNumId w:val="25"/>
  </w:num>
  <w:num w:numId="11">
    <w:abstractNumId w:val="15"/>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1"/>
  </w:num>
  <w:num w:numId="25">
    <w:abstractNumId w:val="27"/>
  </w:num>
  <w:num w:numId="26">
    <w:abstractNumId w:val="24"/>
  </w:num>
  <w:num w:numId="27">
    <w:abstractNumId w:val="5"/>
  </w:num>
  <w:num w:numId="28">
    <w:abstractNumId w:val="22"/>
  </w:num>
  <w:num w:numId="29">
    <w:abstractNumId w:val="23"/>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23"/>
    <w:lvlOverride w:ilvl="0">
      <w:startOverride w:val="8"/>
    </w:lvlOverride>
    <w:lvlOverride w:ilvl="1">
      <w:startOverride w:val="1"/>
    </w:lvlOverride>
  </w:num>
  <w:num w:numId="31">
    <w:abstractNumId w:val="23"/>
    <w:lvlOverride w:ilvl="0">
      <w:startOverride w:val="8"/>
    </w:lvlOverride>
    <w:lvlOverride w:ilvl="1">
      <w:startOverride w:val="2"/>
    </w:lvlOverride>
  </w:num>
  <w:num w:numId="32">
    <w:abstractNumId w:val="23"/>
    <w:lvlOverride w:ilvl="0">
      <w:startOverride w:val="8"/>
    </w:lvlOverride>
    <w:lvlOverride w:ilvl="1">
      <w:startOverride w:val="1"/>
    </w:lvlOverride>
  </w:num>
  <w:num w:numId="33">
    <w:abstractNumId w:val="23"/>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17"/>
  </w:num>
  <w:num w:numId="35">
    <w:abstractNumId w:val="9"/>
  </w:num>
  <w:num w:numId="36">
    <w:abstractNumId w:val="18"/>
  </w:num>
  <w:num w:numId="37">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9A1"/>
    <w:rsid w:val="000172E1"/>
    <w:rsid w:val="00017E64"/>
    <w:rsid w:val="00020201"/>
    <w:rsid w:val="00025CDA"/>
    <w:rsid w:val="000309AA"/>
    <w:rsid w:val="00032006"/>
    <w:rsid w:val="00032D9E"/>
    <w:rsid w:val="00032F03"/>
    <w:rsid w:val="00034E62"/>
    <w:rsid w:val="00035F63"/>
    <w:rsid w:val="000416C6"/>
    <w:rsid w:val="00041A63"/>
    <w:rsid w:val="00041D6C"/>
    <w:rsid w:val="0004789E"/>
    <w:rsid w:val="0005230C"/>
    <w:rsid w:val="00067061"/>
    <w:rsid w:val="0007038D"/>
    <w:rsid w:val="00072DF0"/>
    <w:rsid w:val="00076286"/>
    <w:rsid w:val="00077281"/>
    <w:rsid w:val="00083D7F"/>
    <w:rsid w:val="00083F35"/>
    <w:rsid w:val="00085C64"/>
    <w:rsid w:val="00090338"/>
    <w:rsid w:val="000918C0"/>
    <w:rsid w:val="000946BD"/>
    <w:rsid w:val="00097419"/>
    <w:rsid w:val="000A0F3E"/>
    <w:rsid w:val="000A59B4"/>
    <w:rsid w:val="000B12D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54B4"/>
    <w:rsid w:val="000E07AF"/>
    <w:rsid w:val="000E1581"/>
    <w:rsid w:val="000E2AB0"/>
    <w:rsid w:val="000E2B64"/>
    <w:rsid w:val="000E451B"/>
    <w:rsid w:val="000E523B"/>
    <w:rsid w:val="000F4B5D"/>
    <w:rsid w:val="000F5B03"/>
    <w:rsid w:val="001009C6"/>
    <w:rsid w:val="00101A6A"/>
    <w:rsid w:val="00102566"/>
    <w:rsid w:val="00102BD0"/>
    <w:rsid w:val="00103723"/>
    <w:rsid w:val="00106322"/>
    <w:rsid w:val="0010766A"/>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5711"/>
    <w:rsid w:val="00137A92"/>
    <w:rsid w:val="00140B12"/>
    <w:rsid w:val="0014775A"/>
    <w:rsid w:val="00150289"/>
    <w:rsid w:val="00150562"/>
    <w:rsid w:val="00151181"/>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4676"/>
    <w:rsid w:val="001E6E2D"/>
    <w:rsid w:val="001F447C"/>
    <w:rsid w:val="001F53DE"/>
    <w:rsid w:val="001F6989"/>
    <w:rsid w:val="00204267"/>
    <w:rsid w:val="002044D2"/>
    <w:rsid w:val="00204C8A"/>
    <w:rsid w:val="0020552F"/>
    <w:rsid w:val="0020568D"/>
    <w:rsid w:val="0020753A"/>
    <w:rsid w:val="0021057D"/>
    <w:rsid w:val="002114F3"/>
    <w:rsid w:val="0021343D"/>
    <w:rsid w:val="00215612"/>
    <w:rsid w:val="00215B03"/>
    <w:rsid w:val="00217FD6"/>
    <w:rsid w:val="0022048E"/>
    <w:rsid w:val="002209A7"/>
    <w:rsid w:val="00220D3E"/>
    <w:rsid w:val="0022284D"/>
    <w:rsid w:val="002235D9"/>
    <w:rsid w:val="002258AE"/>
    <w:rsid w:val="00232BBF"/>
    <w:rsid w:val="002405BD"/>
    <w:rsid w:val="0024157E"/>
    <w:rsid w:val="00243F4D"/>
    <w:rsid w:val="00244690"/>
    <w:rsid w:val="00244D21"/>
    <w:rsid w:val="00245620"/>
    <w:rsid w:val="00246169"/>
    <w:rsid w:val="00250031"/>
    <w:rsid w:val="00250523"/>
    <w:rsid w:val="002510FD"/>
    <w:rsid w:val="00255E8D"/>
    <w:rsid w:val="00256CD5"/>
    <w:rsid w:val="00262C7C"/>
    <w:rsid w:val="00263727"/>
    <w:rsid w:val="00264DF9"/>
    <w:rsid w:val="00265B5C"/>
    <w:rsid w:val="002668B2"/>
    <w:rsid w:val="002720DB"/>
    <w:rsid w:val="002728D5"/>
    <w:rsid w:val="00275212"/>
    <w:rsid w:val="00275E2A"/>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5E79"/>
    <w:rsid w:val="002E6081"/>
    <w:rsid w:val="002E7AFE"/>
    <w:rsid w:val="002F079E"/>
    <w:rsid w:val="002F187B"/>
    <w:rsid w:val="002F4EB7"/>
    <w:rsid w:val="002F63CD"/>
    <w:rsid w:val="002F6FB4"/>
    <w:rsid w:val="002F7100"/>
    <w:rsid w:val="002F784B"/>
    <w:rsid w:val="00300589"/>
    <w:rsid w:val="003016A4"/>
    <w:rsid w:val="00301D5E"/>
    <w:rsid w:val="00302D19"/>
    <w:rsid w:val="0030528A"/>
    <w:rsid w:val="00306496"/>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50E4"/>
    <w:rsid w:val="00345A97"/>
    <w:rsid w:val="00347F97"/>
    <w:rsid w:val="003506E5"/>
    <w:rsid w:val="00352A1C"/>
    <w:rsid w:val="00354955"/>
    <w:rsid w:val="0035579B"/>
    <w:rsid w:val="00356FA4"/>
    <w:rsid w:val="00365684"/>
    <w:rsid w:val="00371C02"/>
    <w:rsid w:val="0037323B"/>
    <w:rsid w:val="00375A6E"/>
    <w:rsid w:val="00381588"/>
    <w:rsid w:val="00381600"/>
    <w:rsid w:val="00382704"/>
    <w:rsid w:val="00384AD6"/>
    <w:rsid w:val="00384DA4"/>
    <w:rsid w:val="003866D9"/>
    <w:rsid w:val="00392037"/>
    <w:rsid w:val="00392732"/>
    <w:rsid w:val="0039461C"/>
    <w:rsid w:val="00397EDE"/>
    <w:rsid w:val="003A0E91"/>
    <w:rsid w:val="003A166A"/>
    <w:rsid w:val="003A19EE"/>
    <w:rsid w:val="003A1E93"/>
    <w:rsid w:val="003A20FF"/>
    <w:rsid w:val="003A3F10"/>
    <w:rsid w:val="003A4C4B"/>
    <w:rsid w:val="003A5B1F"/>
    <w:rsid w:val="003B0B26"/>
    <w:rsid w:val="003B0B7F"/>
    <w:rsid w:val="003B1B37"/>
    <w:rsid w:val="003B35AE"/>
    <w:rsid w:val="003B4CB7"/>
    <w:rsid w:val="003B5ED6"/>
    <w:rsid w:val="003C2535"/>
    <w:rsid w:val="003C260A"/>
    <w:rsid w:val="003C4B3A"/>
    <w:rsid w:val="003C5246"/>
    <w:rsid w:val="003C55F2"/>
    <w:rsid w:val="003D0193"/>
    <w:rsid w:val="003D037E"/>
    <w:rsid w:val="003D0511"/>
    <w:rsid w:val="003D0DC2"/>
    <w:rsid w:val="003D3DB1"/>
    <w:rsid w:val="003D4346"/>
    <w:rsid w:val="003E0F26"/>
    <w:rsid w:val="003E2C38"/>
    <w:rsid w:val="003E4E96"/>
    <w:rsid w:val="003E6D59"/>
    <w:rsid w:val="003F007E"/>
    <w:rsid w:val="0040022A"/>
    <w:rsid w:val="0040171D"/>
    <w:rsid w:val="00402837"/>
    <w:rsid w:val="00402CE9"/>
    <w:rsid w:val="00405313"/>
    <w:rsid w:val="00406712"/>
    <w:rsid w:val="00414134"/>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480F"/>
    <w:rsid w:val="00456E8C"/>
    <w:rsid w:val="00460FDF"/>
    <w:rsid w:val="00461A21"/>
    <w:rsid w:val="0046286B"/>
    <w:rsid w:val="00467B1F"/>
    <w:rsid w:val="004737CD"/>
    <w:rsid w:val="0047642D"/>
    <w:rsid w:val="00480AB6"/>
    <w:rsid w:val="00482948"/>
    <w:rsid w:val="004853C1"/>
    <w:rsid w:val="00490570"/>
    <w:rsid w:val="00494C91"/>
    <w:rsid w:val="00495212"/>
    <w:rsid w:val="00495603"/>
    <w:rsid w:val="0049612D"/>
    <w:rsid w:val="00496874"/>
    <w:rsid w:val="00496BC3"/>
    <w:rsid w:val="004A5290"/>
    <w:rsid w:val="004A6857"/>
    <w:rsid w:val="004A7F44"/>
    <w:rsid w:val="004B177B"/>
    <w:rsid w:val="004B3CEC"/>
    <w:rsid w:val="004B47B3"/>
    <w:rsid w:val="004B5580"/>
    <w:rsid w:val="004C0FB0"/>
    <w:rsid w:val="004C133B"/>
    <w:rsid w:val="004C3F42"/>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20FE"/>
    <w:rsid w:val="004F3AB8"/>
    <w:rsid w:val="005006A5"/>
    <w:rsid w:val="0050115B"/>
    <w:rsid w:val="0050253A"/>
    <w:rsid w:val="005051F7"/>
    <w:rsid w:val="00505F5A"/>
    <w:rsid w:val="00510E37"/>
    <w:rsid w:val="005126A5"/>
    <w:rsid w:val="00512C90"/>
    <w:rsid w:val="00513600"/>
    <w:rsid w:val="00514A4E"/>
    <w:rsid w:val="00515889"/>
    <w:rsid w:val="00516A24"/>
    <w:rsid w:val="00517D70"/>
    <w:rsid w:val="00517E1D"/>
    <w:rsid w:val="00521F91"/>
    <w:rsid w:val="0052266C"/>
    <w:rsid w:val="00522C19"/>
    <w:rsid w:val="005245C3"/>
    <w:rsid w:val="00524614"/>
    <w:rsid w:val="00530923"/>
    <w:rsid w:val="00531857"/>
    <w:rsid w:val="00532591"/>
    <w:rsid w:val="005332E0"/>
    <w:rsid w:val="00537A94"/>
    <w:rsid w:val="0054018F"/>
    <w:rsid w:val="00540FD4"/>
    <w:rsid w:val="005410D3"/>
    <w:rsid w:val="00541E0A"/>
    <w:rsid w:val="0054412C"/>
    <w:rsid w:val="00545DCA"/>
    <w:rsid w:val="005470F1"/>
    <w:rsid w:val="00547F4C"/>
    <w:rsid w:val="005511C7"/>
    <w:rsid w:val="00551281"/>
    <w:rsid w:val="005521C4"/>
    <w:rsid w:val="005532EA"/>
    <w:rsid w:val="0055588C"/>
    <w:rsid w:val="00557E0B"/>
    <w:rsid w:val="00560B60"/>
    <w:rsid w:val="005635E5"/>
    <w:rsid w:val="00570E0D"/>
    <w:rsid w:val="00572166"/>
    <w:rsid w:val="00577326"/>
    <w:rsid w:val="00580230"/>
    <w:rsid w:val="005823B3"/>
    <w:rsid w:val="00582619"/>
    <w:rsid w:val="00582970"/>
    <w:rsid w:val="00583ABC"/>
    <w:rsid w:val="00584017"/>
    <w:rsid w:val="005867F4"/>
    <w:rsid w:val="00590C91"/>
    <w:rsid w:val="00591379"/>
    <w:rsid w:val="00591438"/>
    <w:rsid w:val="005915C2"/>
    <w:rsid w:val="00591D37"/>
    <w:rsid w:val="00591DC8"/>
    <w:rsid w:val="0059226B"/>
    <w:rsid w:val="00592C85"/>
    <w:rsid w:val="00592F95"/>
    <w:rsid w:val="00597879"/>
    <w:rsid w:val="00597F67"/>
    <w:rsid w:val="005A00ED"/>
    <w:rsid w:val="005A0E5A"/>
    <w:rsid w:val="005A1343"/>
    <w:rsid w:val="005A1EEF"/>
    <w:rsid w:val="005A4AFA"/>
    <w:rsid w:val="005A5311"/>
    <w:rsid w:val="005A5FFC"/>
    <w:rsid w:val="005A6540"/>
    <w:rsid w:val="005B2B39"/>
    <w:rsid w:val="005B4EF8"/>
    <w:rsid w:val="005B518F"/>
    <w:rsid w:val="005B7EC8"/>
    <w:rsid w:val="005C0B3F"/>
    <w:rsid w:val="005C0B7A"/>
    <w:rsid w:val="005C0BBB"/>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103D0"/>
    <w:rsid w:val="006129A1"/>
    <w:rsid w:val="006176CE"/>
    <w:rsid w:val="0062020E"/>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26A3"/>
    <w:rsid w:val="00653518"/>
    <w:rsid w:val="00655386"/>
    <w:rsid w:val="00655D8C"/>
    <w:rsid w:val="00656545"/>
    <w:rsid w:val="00657A95"/>
    <w:rsid w:val="006600B6"/>
    <w:rsid w:val="00661406"/>
    <w:rsid w:val="00661A96"/>
    <w:rsid w:val="00661DEE"/>
    <w:rsid w:val="006674B4"/>
    <w:rsid w:val="0066795B"/>
    <w:rsid w:val="00670AEA"/>
    <w:rsid w:val="00672F84"/>
    <w:rsid w:val="00673BA2"/>
    <w:rsid w:val="006754DB"/>
    <w:rsid w:val="00675AE8"/>
    <w:rsid w:val="00677052"/>
    <w:rsid w:val="00677885"/>
    <w:rsid w:val="00677B8E"/>
    <w:rsid w:val="006826A7"/>
    <w:rsid w:val="006841A9"/>
    <w:rsid w:val="00685856"/>
    <w:rsid w:val="006862ED"/>
    <w:rsid w:val="00686CDB"/>
    <w:rsid w:val="006879A3"/>
    <w:rsid w:val="00690816"/>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4C1F"/>
    <w:rsid w:val="006C6183"/>
    <w:rsid w:val="006C7C55"/>
    <w:rsid w:val="006D23A2"/>
    <w:rsid w:val="006D3F54"/>
    <w:rsid w:val="006D5D92"/>
    <w:rsid w:val="006D66C6"/>
    <w:rsid w:val="006E18E2"/>
    <w:rsid w:val="006E2D67"/>
    <w:rsid w:val="006E54C8"/>
    <w:rsid w:val="006E6AF4"/>
    <w:rsid w:val="006E72A6"/>
    <w:rsid w:val="006F0B44"/>
    <w:rsid w:val="006F0EED"/>
    <w:rsid w:val="006F1233"/>
    <w:rsid w:val="006F1610"/>
    <w:rsid w:val="006F2702"/>
    <w:rsid w:val="006F2C49"/>
    <w:rsid w:val="006F664D"/>
    <w:rsid w:val="006F7ADA"/>
    <w:rsid w:val="00701617"/>
    <w:rsid w:val="00703687"/>
    <w:rsid w:val="00704765"/>
    <w:rsid w:val="007048EA"/>
    <w:rsid w:val="0071022C"/>
    <w:rsid w:val="00710575"/>
    <w:rsid w:val="00712D9E"/>
    <w:rsid w:val="00712F6C"/>
    <w:rsid w:val="00714E78"/>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5D9A"/>
    <w:rsid w:val="00775EA0"/>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5912"/>
    <w:rsid w:val="007B123D"/>
    <w:rsid w:val="007B13AF"/>
    <w:rsid w:val="007B17A2"/>
    <w:rsid w:val="007B2290"/>
    <w:rsid w:val="007B6201"/>
    <w:rsid w:val="007B66B7"/>
    <w:rsid w:val="007B68EB"/>
    <w:rsid w:val="007C3A33"/>
    <w:rsid w:val="007D06E3"/>
    <w:rsid w:val="007D0932"/>
    <w:rsid w:val="007D0CDA"/>
    <w:rsid w:val="007D35CC"/>
    <w:rsid w:val="007E03CA"/>
    <w:rsid w:val="007E4638"/>
    <w:rsid w:val="007E60D6"/>
    <w:rsid w:val="007E6A9C"/>
    <w:rsid w:val="007F03F5"/>
    <w:rsid w:val="007F0947"/>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886"/>
    <w:rsid w:val="008269F3"/>
    <w:rsid w:val="008355A7"/>
    <w:rsid w:val="00837B2D"/>
    <w:rsid w:val="00840523"/>
    <w:rsid w:val="0084172F"/>
    <w:rsid w:val="00841BAD"/>
    <w:rsid w:val="00841F33"/>
    <w:rsid w:val="00843AFD"/>
    <w:rsid w:val="00846776"/>
    <w:rsid w:val="008472AF"/>
    <w:rsid w:val="00851459"/>
    <w:rsid w:val="008537BF"/>
    <w:rsid w:val="00855C5E"/>
    <w:rsid w:val="008606C3"/>
    <w:rsid w:val="00862621"/>
    <w:rsid w:val="0086309F"/>
    <w:rsid w:val="008650F8"/>
    <w:rsid w:val="00865912"/>
    <w:rsid w:val="00867261"/>
    <w:rsid w:val="00871191"/>
    <w:rsid w:val="008728AA"/>
    <w:rsid w:val="00872AE3"/>
    <w:rsid w:val="00875F6B"/>
    <w:rsid w:val="00877245"/>
    <w:rsid w:val="00877480"/>
    <w:rsid w:val="0088041A"/>
    <w:rsid w:val="00882294"/>
    <w:rsid w:val="00882885"/>
    <w:rsid w:val="0088497D"/>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676"/>
    <w:rsid w:val="008C28EC"/>
    <w:rsid w:val="008C384C"/>
    <w:rsid w:val="008C4A00"/>
    <w:rsid w:val="008D3D0A"/>
    <w:rsid w:val="008D52BB"/>
    <w:rsid w:val="008D5D2F"/>
    <w:rsid w:val="008D722B"/>
    <w:rsid w:val="008D741C"/>
    <w:rsid w:val="008E135A"/>
    <w:rsid w:val="008E63A1"/>
    <w:rsid w:val="008F0395"/>
    <w:rsid w:val="008F11E8"/>
    <w:rsid w:val="008F47E9"/>
    <w:rsid w:val="008F500C"/>
    <w:rsid w:val="008F5469"/>
    <w:rsid w:val="008F6583"/>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48D4"/>
    <w:rsid w:val="00935191"/>
    <w:rsid w:val="00941B2E"/>
    <w:rsid w:val="00941FC6"/>
    <w:rsid w:val="00943F35"/>
    <w:rsid w:val="00945985"/>
    <w:rsid w:val="00945CAE"/>
    <w:rsid w:val="00946EF7"/>
    <w:rsid w:val="0095039D"/>
    <w:rsid w:val="009509A0"/>
    <w:rsid w:val="009530B3"/>
    <w:rsid w:val="009533E8"/>
    <w:rsid w:val="009534B3"/>
    <w:rsid w:val="00960E7C"/>
    <w:rsid w:val="00961D0F"/>
    <w:rsid w:val="009644F6"/>
    <w:rsid w:val="00964D01"/>
    <w:rsid w:val="00967C0E"/>
    <w:rsid w:val="00971E29"/>
    <w:rsid w:val="00972144"/>
    <w:rsid w:val="0097298A"/>
    <w:rsid w:val="009740A5"/>
    <w:rsid w:val="00983AD1"/>
    <w:rsid w:val="00991DC1"/>
    <w:rsid w:val="00993735"/>
    <w:rsid w:val="00993A62"/>
    <w:rsid w:val="009940D0"/>
    <w:rsid w:val="00996408"/>
    <w:rsid w:val="009A180D"/>
    <w:rsid w:val="009A31E7"/>
    <w:rsid w:val="009A45F0"/>
    <w:rsid w:val="009A649C"/>
    <w:rsid w:val="009B5FBF"/>
    <w:rsid w:val="009B6475"/>
    <w:rsid w:val="009B68D7"/>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352B"/>
    <w:rsid w:val="009F5477"/>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7C91"/>
    <w:rsid w:val="00A52477"/>
    <w:rsid w:val="00A53853"/>
    <w:rsid w:val="00A555A4"/>
    <w:rsid w:val="00A558CF"/>
    <w:rsid w:val="00A5684F"/>
    <w:rsid w:val="00A66FA6"/>
    <w:rsid w:val="00A67474"/>
    <w:rsid w:val="00A6792E"/>
    <w:rsid w:val="00A704BC"/>
    <w:rsid w:val="00A709B3"/>
    <w:rsid w:val="00A71E21"/>
    <w:rsid w:val="00A730FB"/>
    <w:rsid w:val="00A7329B"/>
    <w:rsid w:val="00A757D5"/>
    <w:rsid w:val="00A76275"/>
    <w:rsid w:val="00A81B80"/>
    <w:rsid w:val="00A82919"/>
    <w:rsid w:val="00A8362E"/>
    <w:rsid w:val="00A85B3A"/>
    <w:rsid w:val="00A9069D"/>
    <w:rsid w:val="00A90A09"/>
    <w:rsid w:val="00A90A4F"/>
    <w:rsid w:val="00A92431"/>
    <w:rsid w:val="00A942F6"/>
    <w:rsid w:val="00A96B22"/>
    <w:rsid w:val="00A9796E"/>
    <w:rsid w:val="00AA007A"/>
    <w:rsid w:val="00AA20A8"/>
    <w:rsid w:val="00AA4819"/>
    <w:rsid w:val="00AA4CC9"/>
    <w:rsid w:val="00AA5D87"/>
    <w:rsid w:val="00AA6376"/>
    <w:rsid w:val="00AB1C14"/>
    <w:rsid w:val="00AB25F1"/>
    <w:rsid w:val="00AB2F61"/>
    <w:rsid w:val="00AB4CF4"/>
    <w:rsid w:val="00AB4D5F"/>
    <w:rsid w:val="00AB5889"/>
    <w:rsid w:val="00AB59E1"/>
    <w:rsid w:val="00AC0A19"/>
    <w:rsid w:val="00AC18DC"/>
    <w:rsid w:val="00AC31D6"/>
    <w:rsid w:val="00AC4B05"/>
    <w:rsid w:val="00AC5FC1"/>
    <w:rsid w:val="00AD0563"/>
    <w:rsid w:val="00AD1EFC"/>
    <w:rsid w:val="00AD22C6"/>
    <w:rsid w:val="00AE0FE2"/>
    <w:rsid w:val="00AE13CC"/>
    <w:rsid w:val="00AE3B78"/>
    <w:rsid w:val="00AE3C37"/>
    <w:rsid w:val="00AE455F"/>
    <w:rsid w:val="00AE64C4"/>
    <w:rsid w:val="00AF239A"/>
    <w:rsid w:val="00AF414A"/>
    <w:rsid w:val="00AF4642"/>
    <w:rsid w:val="00AF5C70"/>
    <w:rsid w:val="00AF6564"/>
    <w:rsid w:val="00AF677E"/>
    <w:rsid w:val="00B00301"/>
    <w:rsid w:val="00B00BC2"/>
    <w:rsid w:val="00B016D1"/>
    <w:rsid w:val="00B02E74"/>
    <w:rsid w:val="00B03C3B"/>
    <w:rsid w:val="00B042C3"/>
    <w:rsid w:val="00B04332"/>
    <w:rsid w:val="00B07B9E"/>
    <w:rsid w:val="00B177D4"/>
    <w:rsid w:val="00B250AE"/>
    <w:rsid w:val="00B30AEB"/>
    <w:rsid w:val="00B31AE8"/>
    <w:rsid w:val="00B370EB"/>
    <w:rsid w:val="00B44660"/>
    <w:rsid w:val="00B46057"/>
    <w:rsid w:val="00B4682E"/>
    <w:rsid w:val="00B47F8D"/>
    <w:rsid w:val="00B541E1"/>
    <w:rsid w:val="00B57F41"/>
    <w:rsid w:val="00B6110D"/>
    <w:rsid w:val="00B63E5E"/>
    <w:rsid w:val="00B67987"/>
    <w:rsid w:val="00B702DA"/>
    <w:rsid w:val="00B70339"/>
    <w:rsid w:val="00B74A23"/>
    <w:rsid w:val="00B75C7E"/>
    <w:rsid w:val="00B75E4F"/>
    <w:rsid w:val="00B76FEB"/>
    <w:rsid w:val="00B7731E"/>
    <w:rsid w:val="00B775DE"/>
    <w:rsid w:val="00B80CA1"/>
    <w:rsid w:val="00B84BA8"/>
    <w:rsid w:val="00B907B9"/>
    <w:rsid w:val="00B919A5"/>
    <w:rsid w:val="00B91B5E"/>
    <w:rsid w:val="00B9227C"/>
    <w:rsid w:val="00BA2281"/>
    <w:rsid w:val="00BA23C9"/>
    <w:rsid w:val="00BA28AE"/>
    <w:rsid w:val="00BA414A"/>
    <w:rsid w:val="00BA5CF2"/>
    <w:rsid w:val="00BB1359"/>
    <w:rsid w:val="00BB5692"/>
    <w:rsid w:val="00BB5F84"/>
    <w:rsid w:val="00BB67D3"/>
    <w:rsid w:val="00BC096E"/>
    <w:rsid w:val="00BC1BDC"/>
    <w:rsid w:val="00BC3059"/>
    <w:rsid w:val="00BC3490"/>
    <w:rsid w:val="00BC582D"/>
    <w:rsid w:val="00BC5B59"/>
    <w:rsid w:val="00BC60AB"/>
    <w:rsid w:val="00BD0DB0"/>
    <w:rsid w:val="00BD29AD"/>
    <w:rsid w:val="00BE0259"/>
    <w:rsid w:val="00BE2600"/>
    <w:rsid w:val="00BE2D62"/>
    <w:rsid w:val="00BE3A21"/>
    <w:rsid w:val="00BE458B"/>
    <w:rsid w:val="00BE53D4"/>
    <w:rsid w:val="00BE6B95"/>
    <w:rsid w:val="00BE7F5C"/>
    <w:rsid w:val="00BF0A5E"/>
    <w:rsid w:val="00BF1C05"/>
    <w:rsid w:val="00BF3F67"/>
    <w:rsid w:val="00C00011"/>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1F73"/>
    <w:rsid w:val="00C82B87"/>
    <w:rsid w:val="00C83040"/>
    <w:rsid w:val="00C846AE"/>
    <w:rsid w:val="00C8566F"/>
    <w:rsid w:val="00C85967"/>
    <w:rsid w:val="00C874F8"/>
    <w:rsid w:val="00C87D99"/>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3464"/>
    <w:rsid w:val="00CB5FDC"/>
    <w:rsid w:val="00CC0FC5"/>
    <w:rsid w:val="00CC14F0"/>
    <w:rsid w:val="00CC2A46"/>
    <w:rsid w:val="00CC3444"/>
    <w:rsid w:val="00CC3D45"/>
    <w:rsid w:val="00CC528B"/>
    <w:rsid w:val="00CC5955"/>
    <w:rsid w:val="00CC6048"/>
    <w:rsid w:val="00CD0233"/>
    <w:rsid w:val="00CD3966"/>
    <w:rsid w:val="00CD49C4"/>
    <w:rsid w:val="00CD7924"/>
    <w:rsid w:val="00CE0652"/>
    <w:rsid w:val="00CE2593"/>
    <w:rsid w:val="00CE2E5E"/>
    <w:rsid w:val="00CE4A9F"/>
    <w:rsid w:val="00CE713F"/>
    <w:rsid w:val="00CF072B"/>
    <w:rsid w:val="00CF0E3D"/>
    <w:rsid w:val="00CF12D2"/>
    <w:rsid w:val="00CF4A7E"/>
    <w:rsid w:val="00CF5549"/>
    <w:rsid w:val="00CF78AD"/>
    <w:rsid w:val="00CF7B34"/>
    <w:rsid w:val="00D00DA5"/>
    <w:rsid w:val="00D066DA"/>
    <w:rsid w:val="00D06E7A"/>
    <w:rsid w:val="00D07458"/>
    <w:rsid w:val="00D10F1B"/>
    <w:rsid w:val="00D140BE"/>
    <w:rsid w:val="00D20508"/>
    <w:rsid w:val="00D26E83"/>
    <w:rsid w:val="00D2792A"/>
    <w:rsid w:val="00D30243"/>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1AF4"/>
    <w:rsid w:val="00D7643F"/>
    <w:rsid w:val="00D771C8"/>
    <w:rsid w:val="00D804C6"/>
    <w:rsid w:val="00D807A5"/>
    <w:rsid w:val="00D83A7C"/>
    <w:rsid w:val="00D84B0C"/>
    <w:rsid w:val="00D84BAB"/>
    <w:rsid w:val="00D863D9"/>
    <w:rsid w:val="00D93C73"/>
    <w:rsid w:val="00D95463"/>
    <w:rsid w:val="00D957BA"/>
    <w:rsid w:val="00DA0F8D"/>
    <w:rsid w:val="00DA13DC"/>
    <w:rsid w:val="00DA1921"/>
    <w:rsid w:val="00DA54DE"/>
    <w:rsid w:val="00DA7D41"/>
    <w:rsid w:val="00DB0885"/>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52E"/>
    <w:rsid w:val="00DF2F43"/>
    <w:rsid w:val="00DF63BE"/>
    <w:rsid w:val="00DF6B89"/>
    <w:rsid w:val="00DF7105"/>
    <w:rsid w:val="00E0022B"/>
    <w:rsid w:val="00E0245D"/>
    <w:rsid w:val="00E0369D"/>
    <w:rsid w:val="00E04DD8"/>
    <w:rsid w:val="00E0755C"/>
    <w:rsid w:val="00E111A6"/>
    <w:rsid w:val="00E1150D"/>
    <w:rsid w:val="00E204F8"/>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600DC"/>
    <w:rsid w:val="00E604DC"/>
    <w:rsid w:val="00E61539"/>
    <w:rsid w:val="00E61654"/>
    <w:rsid w:val="00E61E02"/>
    <w:rsid w:val="00E71137"/>
    <w:rsid w:val="00E71C9D"/>
    <w:rsid w:val="00E7373A"/>
    <w:rsid w:val="00E84EEE"/>
    <w:rsid w:val="00E8567C"/>
    <w:rsid w:val="00E90C1F"/>
    <w:rsid w:val="00E935DA"/>
    <w:rsid w:val="00E96709"/>
    <w:rsid w:val="00E96A37"/>
    <w:rsid w:val="00EA29AB"/>
    <w:rsid w:val="00EA2DDF"/>
    <w:rsid w:val="00EA3C45"/>
    <w:rsid w:val="00EA3DE4"/>
    <w:rsid w:val="00EA5B66"/>
    <w:rsid w:val="00EA60A7"/>
    <w:rsid w:val="00EA62A0"/>
    <w:rsid w:val="00EB24C1"/>
    <w:rsid w:val="00EB4F16"/>
    <w:rsid w:val="00EB5977"/>
    <w:rsid w:val="00EB732F"/>
    <w:rsid w:val="00EB7642"/>
    <w:rsid w:val="00EC5AFA"/>
    <w:rsid w:val="00EC79E6"/>
    <w:rsid w:val="00ED11CB"/>
    <w:rsid w:val="00ED5173"/>
    <w:rsid w:val="00EE097F"/>
    <w:rsid w:val="00EE32C0"/>
    <w:rsid w:val="00EE5E7D"/>
    <w:rsid w:val="00EE7DDA"/>
    <w:rsid w:val="00EF1EE1"/>
    <w:rsid w:val="00EF4A4F"/>
    <w:rsid w:val="00EF58CD"/>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6708F"/>
    <w:rsid w:val="00F71F6D"/>
    <w:rsid w:val="00F77FD2"/>
    <w:rsid w:val="00F823BA"/>
    <w:rsid w:val="00F91636"/>
    <w:rsid w:val="00F9337C"/>
    <w:rsid w:val="00F94AF9"/>
    <w:rsid w:val="00F95FC3"/>
    <w:rsid w:val="00F97024"/>
    <w:rsid w:val="00F97B01"/>
    <w:rsid w:val="00FA15AE"/>
    <w:rsid w:val="00FA77C0"/>
    <w:rsid w:val="00FB2D64"/>
    <w:rsid w:val="00FB59E0"/>
    <w:rsid w:val="00FB711E"/>
    <w:rsid w:val="00FB716E"/>
    <w:rsid w:val="00FB7244"/>
    <w:rsid w:val="00FC09F4"/>
    <w:rsid w:val="00FC17E4"/>
    <w:rsid w:val="00FC1D99"/>
    <w:rsid w:val="00FC1EB4"/>
    <w:rsid w:val="00FC210C"/>
    <w:rsid w:val="00FC212B"/>
    <w:rsid w:val="00FC6477"/>
    <w:rsid w:val="00FC6558"/>
    <w:rsid w:val="00FD13D8"/>
    <w:rsid w:val="00FD19C6"/>
    <w:rsid w:val="00FD1C53"/>
    <w:rsid w:val="00FD346C"/>
    <w:rsid w:val="00FD522E"/>
    <w:rsid w:val="00FD6B1F"/>
    <w:rsid w:val="00FD6CC6"/>
    <w:rsid w:val="00FD7276"/>
    <w:rsid w:val="00FE30F3"/>
    <w:rsid w:val="00FE3957"/>
    <w:rsid w:val="00FE72BE"/>
    <w:rsid w:val="00FE7774"/>
    <w:rsid w:val="00FF3F38"/>
    <w:rsid w:val="00FF529C"/>
    <w:rsid w:val="00FF7B92"/>
    <w:rsid w:val="02409580"/>
    <w:rsid w:val="027348B5"/>
    <w:rsid w:val="03F68BD9"/>
    <w:rsid w:val="0F836F3C"/>
    <w:rsid w:val="12257584"/>
    <w:rsid w:val="1843E464"/>
    <w:rsid w:val="2B557FDA"/>
    <w:rsid w:val="376310AA"/>
    <w:rsid w:val="41184AC0"/>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93DA5"/>
    <w:rPr>
      <w:rFonts w:ascii="Arial" w:hAnsi="Arial"/>
      <w:sz w:val="20"/>
    </w:rPr>
  </w:style>
  <w:style w:type="paragraph" w:styleId="1">
    <w:name w:val="heading 1"/>
    <w:next w:val="a0"/>
    <w:link w:val="1Char"/>
    <w:autoRedefine/>
    <w:uiPriority w:val="9"/>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2">
    <w:name w:val="heading 2"/>
    <w:basedOn w:val="1"/>
    <w:next w:val="a0"/>
    <w:link w:val="2Char"/>
    <w:uiPriority w:val="9"/>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3">
    <w:name w:val="heading 3"/>
    <w:basedOn w:val="2"/>
    <w:next w:val="a0"/>
    <w:link w:val="3Char"/>
    <w:uiPriority w:val="9"/>
    <w:unhideWhenUsed/>
    <w:qFormat/>
    <w:rsid w:val="00EA60A7"/>
    <w:pPr>
      <w:numPr>
        <w:ilvl w:val="2"/>
      </w:numPr>
      <w:outlineLvl w:val="2"/>
    </w:pPr>
    <w:rPr>
      <w:bCs/>
      <w:color w:val="878787"/>
      <w:sz w:val="24"/>
    </w:rPr>
  </w:style>
  <w:style w:type="paragraph" w:styleId="4">
    <w:name w:val="heading 4"/>
    <w:basedOn w:val="3"/>
    <w:next w:val="a0"/>
    <w:link w:val="4Char"/>
    <w:uiPriority w:val="9"/>
    <w:unhideWhenUsed/>
    <w:qFormat/>
    <w:rsid w:val="002C6194"/>
    <w:pPr>
      <w:numPr>
        <w:ilvl w:val="3"/>
      </w:numPr>
      <w:outlineLvl w:val="3"/>
    </w:pPr>
    <w:rPr>
      <w:bCs w:val="0"/>
      <w:iCs/>
      <w:color w:val="auto"/>
      <w:sz w:val="22"/>
    </w:rPr>
  </w:style>
  <w:style w:type="paragraph" w:styleId="5">
    <w:name w:val="heading 5"/>
    <w:basedOn w:val="4"/>
    <w:next w:val="a0"/>
    <w:link w:val="5Char"/>
    <w:uiPriority w:val="9"/>
    <w:unhideWhenUsed/>
    <w:qFormat/>
    <w:rsid w:val="002C6194"/>
    <w:pPr>
      <w:numPr>
        <w:ilvl w:val="4"/>
      </w:numPr>
      <w:outlineLvl w:val="4"/>
    </w:pPr>
    <w:rPr>
      <w:b w:val="0"/>
      <w:i/>
    </w:rPr>
  </w:style>
  <w:style w:type="paragraph" w:styleId="6">
    <w:name w:val="heading 6"/>
    <w:basedOn w:val="a0"/>
    <w:next w:val="a0"/>
    <w:link w:val="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0"/>
    <w:next w:val="a0"/>
    <w:link w:val="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0A59B4"/>
    <w:rPr>
      <w:rFonts w:eastAsiaTheme="majorEastAsia" w:cstheme="majorBidi"/>
      <w:b/>
      <w:bCs/>
      <w:caps/>
      <w:sz w:val="28"/>
      <w:szCs w:val="28"/>
    </w:rPr>
  </w:style>
  <w:style w:type="character" w:customStyle="1" w:styleId="2Char">
    <w:name w:val="제목 2 Char"/>
    <w:basedOn w:val="a1"/>
    <w:link w:val="2"/>
    <w:uiPriority w:val="9"/>
    <w:rsid w:val="00B00BC2"/>
    <w:rPr>
      <w:rFonts w:ascii="Verdana" w:eastAsiaTheme="majorEastAsia" w:hAnsi="Verdana" w:cstheme="majorBidi"/>
      <w:b/>
      <w:color w:val="898B8F"/>
      <w:sz w:val="28"/>
      <w:szCs w:val="26"/>
    </w:rPr>
  </w:style>
  <w:style w:type="character" w:customStyle="1" w:styleId="3Char">
    <w:name w:val="제목 3 Char"/>
    <w:basedOn w:val="a1"/>
    <w:link w:val="3"/>
    <w:uiPriority w:val="9"/>
    <w:rsid w:val="00EA60A7"/>
    <w:rPr>
      <w:rFonts w:ascii="Verdana" w:eastAsiaTheme="majorEastAsia" w:hAnsi="Verdana" w:cstheme="majorBidi"/>
      <w:b/>
      <w:bCs/>
      <w:color w:val="878787"/>
      <w:sz w:val="24"/>
      <w:szCs w:val="26"/>
    </w:rPr>
  </w:style>
  <w:style w:type="character" w:customStyle="1" w:styleId="4Char">
    <w:name w:val="제목 4 Char"/>
    <w:basedOn w:val="a1"/>
    <w:link w:val="4"/>
    <w:uiPriority w:val="9"/>
    <w:rsid w:val="002C6194"/>
    <w:rPr>
      <w:rFonts w:ascii="Verdana" w:eastAsiaTheme="majorEastAsia" w:hAnsi="Verdana" w:cstheme="majorBidi"/>
      <w:b/>
      <w:iCs/>
      <w:szCs w:val="26"/>
    </w:rPr>
  </w:style>
  <w:style w:type="character" w:customStyle="1" w:styleId="5Char">
    <w:name w:val="제목 5 Char"/>
    <w:basedOn w:val="a1"/>
    <w:link w:val="5"/>
    <w:uiPriority w:val="9"/>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a4">
    <w:name w:val="header"/>
    <w:basedOn w:val="a0"/>
    <w:link w:val="Char"/>
    <w:uiPriority w:val="99"/>
    <w:unhideWhenUsed/>
    <w:rsid w:val="00657A95"/>
    <w:pPr>
      <w:tabs>
        <w:tab w:val="center" w:pos="4513"/>
        <w:tab w:val="right" w:pos="9026"/>
      </w:tabs>
      <w:spacing w:after="0" w:line="240" w:lineRule="auto"/>
    </w:pPr>
  </w:style>
  <w:style w:type="character" w:customStyle="1" w:styleId="Char">
    <w:name w:val="머리글 Char"/>
    <w:basedOn w:val="a1"/>
    <w:link w:val="a4"/>
    <w:uiPriority w:val="99"/>
    <w:rsid w:val="00657A95"/>
    <w:rPr>
      <w:rFonts w:ascii="Arial" w:hAnsi="Arial"/>
    </w:rPr>
  </w:style>
  <w:style w:type="paragraph" w:styleId="a5">
    <w:name w:val="footer"/>
    <w:basedOn w:val="a0"/>
    <w:link w:val="Char0"/>
    <w:uiPriority w:val="99"/>
    <w:unhideWhenUsed/>
    <w:rsid w:val="00531857"/>
    <w:pPr>
      <w:tabs>
        <w:tab w:val="center" w:pos="4513"/>
        <w:tab w:val="right" w:pos="9026"/>
      </w:tabs>
      <w:spacing w:after="0" w:line="240" w:lineRule="auto"/>
    </w:pPr>
    <w:rPr>
      <w:b/>
      <w:sz w:val="18"/>
    </w:rPr>
  </w:style>
  <w:style w:type="character" w:customStyle="1" w:styleId="Char0">
    <w:name w:val="바닥글 Char"/>
    <w:basedOn w:val="a1"/>
    <w:link w:val="a5"/>
    <w:uiPriority w:val="99"/>
    <w:rsid w:val="00531857"/>
    <w:rPr>
      <w:rFonts w:ascii="Arial" w:hAnsi="Arial"/>
      <w:b/>
      <w:sz w:val="18"/>
    </w:rPr>
  </w:style>
  <w:style w:type="character" w:styleId="a6">
    <w:name w:val="Placeholder Text"/>
    <w:basedOn w:val="a1"/>
    <w:uiPriority w:val="99"/>
    <w:semiHidden/>
    <w:rsid w:val="00D47FB8"/>
    <w:rPr>
      <w:color w:val="808080"/>
    </w:rPr>
  </w:style>
  <w:style w:type="paragraph" w:styleId="a7">
    <w:name w:val="Balloon Text"/>
    <w:basedOn w:val="a0"/>
    <w:link w:val="Char1"/>
    <w:uiPriority w:val="99"/>
    <w:semiHidden/>
    <w:unhideWhenUsed/>
    <w:rsid w:val="00D47FB8"/>
    <w:pPr>
      <w:spacing w:after="0" w:line="240" w:lineRule="auto"/>
    </w:pPr>
    <w:rPr>
      <w:rFonts w:ascii="Tahoma" w:hAnsi="Tahoma" w:cs="Tahoma"/>
      <w:sz w:val="16"/>
      <w:szCs w:val="16"/>
    </w:rPr>
  </w:style>
  <w:style w:type="character" w:customStyle="1" w:styleId="Char1">
    <w:name w:val="풍선 도움말 텍스트 Char"/>
    <w:basedOn w:val="a1"/>
    <w:link w:val="a7"/>
    <w:uiPriority w:val="99"/>
    <w:semiHidden/>
    <w:rsid w:val="00D47FB8"/>
    <w:rPr>
      <w:rFonts w:ascii="Tahoma" w:hAnsi="Tahoma" w:cs="Tahoma"/>
      <w:sz w:val="16"/>
      <w:szCs w:val="16"/>
    </w:rPr>
  </w:style>
  <w:style w:type="paragraph" w:customStyle="1" w:styleId="FooterBlue">
    <w:name w:val="FooterBlue"/>
    <w:basedOn w:val="a5"/>
    <w:rsid w:val="00531857"/>
    <w:rPr>
      <w:rFonts w:ascii="Arial Black" w:hAnsi="Arial Black"/>
      <w:caps/>
      <w:noProof/>
      <w:color w:val="00A2DC"/>
      <w:lang w:eastAsia="en-NZ"/>
    </w:rPr>
  </w:style>
  <w:style w:type="paragraph" w:customStyle="1" w:styleId="FooterBlack">
    <w:name w:val="FooterBlack"/>
    <w:basedOn w:val="a5"/>
    <w:qFormat/>
    <w:rsid w:val="00326A6C"/>
    <w:rPr>
      <w:b w:val="0"/>
      <w:caps/>
    </w:rPr>
  </w:style>
  <w:style w:type="paragraph" w:styleId="TOC">
    <w:name w:val="TOC Heading"/>
    <w:basedOn w:val="1"/>
    <w:next w:val="a0"/>
    <w:autoRedefine/>
    <w:uiPriority w:val="39"/>
    <w:unhideWhenUsed/>
    <w:qFormat/>
    <w:rsid w:val="00B47F8D"/>
    <w:pPr>
      <w:spacing w:after="240"/>
      <w:outlineLvl w:val="9"/>
    </w:pPr>
    <w:rPr>
      <w:b w:val="0"/>
      <w:color w:val="4F81BD" w:themeColor="accent1"/>
    </w:rPr>
  </w:style>
  <w:style w:type="paragraph" w:styleId="a8">
    <w:name w:val="Title"/>
    <w:basedOn w:val="a0"/>
    <w:next w:val="a0"/>
    <w:link w:val="Char2"/>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Char2">
    <w:name w:val="제목 Char"/>
    <w:basedOn w:val="a1"/>
    <w:link w:val="a8"/>
    <w:uiPriority w:val="10"/>
    <w:rsid w:val="005635E5"/>
    <w:rPr>
      <w:rFonts w:ascii="Arial Black" w:eastAsiaTheme="majorEastAsia" w:hAnsi="Arial Black" w:cstheme="majorBidi"/>
      <w:b/>
      <w:spacing w:val="5"/>
      <w:kern w:val="28"/>
      <w:sz w:val="72"/>
      <w:szCs w:val="52"/>
    </w:rPr>
  </w:style>
  <w:style w:type="paragraph" w:styleId="a9">
    <w:name w:val="Subtitle"/>
    <w:basedOn w:val="a0"/>
    <w:next w:val="a0"/>
    <w:link w:val="Char3"/>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Char3">
    <w:name w:val="부제 Char"/>
    <w:basedOn w:val="a1"/>
    <w:link w:val="a9"/>
    <w:uiPriority w:val="11"/>
    <w:rsid w:val="005635E5"/>
    <w:rPr>
      <w:rFonts w:ascii="Arial Black" w:eastAsiaTheme="majorEastAsia" w:hAnsi="Arial Black" w:cstheme="majorBidi"/>
      <w:b/>
      <w:i/>
      <w:iCs/>
      <w:color w:val="A7A9AC"/>
      <w:spacing w:val="15"/>
      <w:sz w:val="56"/>
      <w:szCs w:val="24"/>
    </w:rPr>
  </w:style>
  <w:style w:type="table" w:styleId="aa">
    <w:name w:val="Table Grid"/>
    <w:basedOn w:val="a2"/>
    <w:uiPriority w:val="39"/>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link w:val="Char4"/>
    <w:uiPriority w:val="34"/>
    <w:qFormat/>
    <w:rsid w:val="007B68EB"/>
    <w:pPr>
      <w:ind w:left="720"/>
      <w:contextualSpacing/>
    </w:pPr>
  </w:style>
  <w:style w:type="paragraph" w:styleId="10">
    <w:name w:val="toc 1"/>
    <w:basedOn w:val="a0"/>
    <w:next w:val="a0"/>
    <w:autoRedefine/>
    <w:uiPriority w:val="39"/>
    <w:unhideWhenUsed/>
    <w:rsid w:val="00751CA2"/>
    <w:pPr>
      <w:tabs>
        <w:tab w:val="left" w:pos="660"/>
        <w:tab w:val="right" w:leader="dot" w:pos="9016"/>
      </w:tabs>
      <w:spacing w:after="100"/>
    </w:pPr>
    <w:rPr>
      <w:b/>
    </w:rPr>
  </w:style>
  <w:style w:type="paragraph" w:styleId="20">
    <w:name w:val="toc 2"/>
    <w:basedOn w:val="a0"/>
    <w:next w:val="a0"/>
    <w:autoRedefine/>
    <w:uiPriority w:val="39"/>
    <w:unhideWhenUsed/>
    <w:rsid w:val="00EF4A4F"/>
    <w:pPr>
      <w:tabs>
        <w:tab w:val="left" w:pos="660"/>
        <w:tab w:val="right" w:leader="dot" w:pos="9016"/>
      </w:tabs>
      <w:spacing w:after="40"/>
    </w:pPr>
  </w:style>
  <w:style w:type="paragraph" w:styleId="30">
    <w:name w:val="toc 3"/>
    <w:basedOn w:val="a0"/>
    <w:next w:val="a0"/>
    <w:autoRedefine/>
    <w:uiPriority w:val="39"/>
    <w:unhideWhenUsed/>
    <w:rsid w:val="00083D7F"/>
    <w:pPr>
      <w:spacing w:after="0"/>
    </w:pPr>
  </w:style>
  <w:style w:type="character" w:customStyle="1" w:styleId="6Char">
    <w:name w:val="제목 6 Char"/>
    <w:basedOn w:val="a1"/>
    <w:link w:val="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7Char">
    <w:name w:val="제목 7 Char"/>
    <w:basedOn w:val="a1"/>
    <w:link w:val="7"/>
    <w:uiPriority w:val="9"/>
    <w:semiHidden/>
    <w:rsid w:val="002C6194"/>
    <w:rPr>
      <w:rFonts w:asciiTheme="majorHAnsi" w:eastAsiaTheme="majorEastAsia" w:hAnsiTheme="majorHAnsi" w:cstheme="majorBidi"/>
      <w:i/>
      <w:iCs/>
      <w:color w:val="404040" w:themeColor="text1" w:themeTint="BF"/>
      <w:sz w:val="20"/>
    </w:rPr>
  </w:style>
  <w:style w:type="character" w:customStyle="1" w:styleId="8Char">
    <w:name w:val="제목 8 Char"/>
    <w:basedOn w:val="a1"/>
    <w:link w:val="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9Char">
    <w:name w:val="제목 9 Char"/>
    <w:basedOn w:val="a1"/>
    <w:link w:val="9"/>
    <w:uiPriority w:val="9"/>
    <w:semiHidden/>
    <w:rsid w:val="002C6194"/>
    <w:rPr>
      <w:rFonts w:asciiTheme="majorHAnsi" w:eastAsiaTheme="majorEastAsia" w:hAnsiTheme="majorHAnsi" w:cstheme="majorBidi"/>
      <w:i/>
      <w:iCs/>
      <w:color w:val="404040" w:themeColor="text1" w:themeTint="BF"/>
      <w:sz w:val="20"/>
      <w:szCs w:val="20"/>
    </w:rPr>
  </w:style>
  <w:style w:type="paragraph" w:styleId="21">
    <w:name w:val="Body Text 2"/>
    <w:basedOn w:val="ac"/>
    <w:link w:val="2Char0"/>
    <w:rsid w:val="00035F63"/>
    <w:pPr>
      <w:spacing w:line="264" w:lineRule="auto"/>
      <w:jc w:val="both"/>
    </w:pPr>
    <w:rPr>
      <w:rFonts w:ascii="DIN-Light" w:eastAsia="Times New Roman" w:hAnsi="DIN-Light" w:cs="Times New Roman"/>
      <w:szCs w:val="16"/>
    </w:rPr>
  </w:style>
  <w:style w:type="character" w:customStyle="1" w:styleId="2Char0">
    <w:name w:val="본문 2 Char"/>
    <w:basedOn w:val="a1"/>
    <w:link w:val="21"/>
    <w:rsid w:val="00035F63"/>
    <w:rPr>
      <w:rFonts w:ascii="DIN-Light" w:eastAsia="Times New Roman" w:hAnsi="DIN-Light" w:cs="Times New Roman"/>
      <w:sz w:val="20"/>
      <w:szCs w:val="16"/>
    </w:rPr>
  </w:style>
  <w:style w:type="paragraph" w:styleId="a">
    <w:name w:val="List Bullet"/>
    <w:basedOn w:val="ac"/>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ac">
    <w:name w:val="Body Text"/>
    <w:basedOn w:val="a0"/>
    <w:link w:val="Char5"/>
    <w:uiPriority w:val="99"/>
    <w:semiHidden/>
    <w:unhideWhenUsed/>
    <w:rsid w:val="00035F63"/>
    <w:pPr>
      <w:spacing w:after="120"/>
    </w:pPr>
  </w:style>
  <w:style w:type="character" w:customStyle="1" w:styleId="Char5">
    <w:name w:val="본문 Char"/>
    <w:basedOn w:val="a1"/>
    <w:link w:val="ac"/>
    <w:uiPriority w:val="99"/>
    <w:semiHidden/>
    <w:rsid w:val="00035F63"/>
    <w:rPr>
      <w:rFonts w:ascii="Arial" w:hAnsi="Arial"/>
      <w:sz w:val="20"/>
    </w:rPr>
  </w:style>
  <w:style w:type="paragraph" w:customStyle="1" w:styleId="TableText">
    <w:name w:val="Table Text"/>
    <w:basedOn w:val="a0"/>
    <w:rsid w:val="00F17F25"/>
    <w:pPr>
      <w:keepLines/>
      <w:spacing w:before="60" w:after="60" w:line="240" w:lineRule="auto"/>
    </w:pPr>
    <w:rPr>
      <w:rFonts w:eastAsia="Times New Roman" w:cs="Times New Roman"/>
      <w:lang w:val="en-AU" w:eastAsia="en-AU"/>
    </w:rPr>
  </w:style>
  <w:style w:type="paragraph" w:styleId="ad">
    <w:name w:val="Normal (Web)"/>
    <w:basedOn w:val="a0"/>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ae">
    <w:name w:val="Hyperlink"/>
    <w:basedOn w:val="a1"/>
    <w:uiPriority w:val="99"/>
    <w:unhideWhenUsed/>
    <w:rsid w:val="008B7CD7"/>
    <w:rPr>
      <w:color w:val="0000FF"/>
      <w:u w:val="single"/>
    </w:rPr>
  </w:style>
  <w:style w:type="character" w:styleId="af">
    <w:name w:val="Strong"/>
    <w:basedOn w:val="a1"/>
    <w:uiPriority w:val="22"/>
    <w:qFormat/>
    <w:rsid w:val="008B7CD7"/>
    <w:rPr>
      <w:b/>
      <w:bCs/>
    </w:rPr>
  </w:style>
  <w:style w:type="character" w:customStyle="1" w:styleId="apple-converted-space">
    <w:name w:val="apple-converted-space"/>
    <w:basedOn w:val="a1"/>
    <w:rsid w:val="008B7CD7"/>
  </w:style>
  <w:style w:type="paragraph" w:customStyle="1" w:styleId="source">
    <w:name w:val="source"/>
    <w:basedOn w:val="a0"/>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ab"/>
    <w:uiPriority w:val="99"/>
    <w:rsid w:val="00BC582D"/>
    <w:pPr>
      <w:numPr>
        <w:numId w:val="8"/>
      </w:numPr>
      <w:spacing w:after="0" w:line="240" w:lineRule="auto"/>
      <w:ind w:left="1434" w:hanging="357"/>
    </w:pPr>
    <w:rPr>
      <w:rFonts w:eastAsia="Calibri" w:cs="Times New Roman"/>
      <w:sz w:val="22"/>
      <w:lang w:val="en-GB"/>
    </w:rPr>
  </w:style>
  <w:style w:type="character" w:customStyle="1" w:styleId="Char4">
    <w:name w:val="목록 단락 Char"/>
    <w:link w:val="ab"/>
    <w:uiPriority w:val="99"/>
    <w:rsid w:val="00BC582D"/>
    <w:rPr>
      <w:rFonts w:ascii="Arial" w:hAnsi="Arial"/>
      <w:sz w:val="20"/>
    </w:rPr>
  </w:style>
  <w:style w:type="character" w:styleId="af0">
    <w:name w:val="annotation reference"/>
    <w:basedOn w:val="a1"/>
    <w:uiPriority w:val="99"/>
    <w:semiHidden/>
    <w:unhideWhenUsed/>
    <w:rsid w:val="00CA4F0D"/>
    <w:rPr>
      <w:sz w:val="16"/>
      <w:szCs w:val="16"/>
    </w:rPr>
  </w:style>
  <w:style w:type="paragraph" w:styleId="af1">
    <w:name w:val="annotation text"/>
    <w:basedOn w:val="a0"/>
    <w:link w:val="Char6"/>
    <w:uiPriority w:val="99"/>
    <w:semiHidden/>
    <w:unhideWhenUsed/>
    <w:rsid w:val="00CA4F0D"/>
    <w:pPr>
      <w:spacing w:line="240" w:lineRule="auto"/>
    </w:pPr>
    <w:rPr>
      <w:szCs w:val="20"/>
    </w:rPr>
  </w:style>
  <w:style w:type="character" w:customStyle="1" w:styleId="Char6">
    <w:name w:val="메모 텍스트 Char"/>
    <w:basedOn w:val="a1"/>
    <w:link w:val="af1"/>
    <w:uiPriority w:val="99"/>
    <w:semiHidden/>
    <w:rsid w:val="00CA4F0D"/>
    <w:rPr>
      <w:rFonts w:ascii="Arial" w:hAnsi="Arial"/>
      <w:sz w:val="20"/>
      <w:szCs w:val="20"/>
    </w:rPr>
  </w:style>
  <w:style w:type="paragraph" w:styleId="af2">
    <w:name w:val="annotation subject"/>
    <w:basedOn w:val="af1"/>
    <w:next w:val="af1"/>
    <w:link w:val="Char7"/>
    <w:uiPriority w:val="99"/>
    <w:semiHidden/>
    <w:unhideWhenUsed/>
    <w:rsid w:val="00CA4F0D"/>
    <w:rPr>
      <w:b/>
      <w:bCs/>
    </w:rPr>
  </w:style>
  <w:style w:type="character" w:customStyle="1" w:styleId="Char7">
    <w:name w:val="메모 주제 Char"/>
    <w:basedOn w:val="Char6"/>
    <w:link w:val="af2"/>
    <w:uiPriority w:val="99"/>
    <w:semiHidden/>
    <w:rsid w:val="00CA4F0D"/>
    <w:rPr>
      <w:rFonts w:ascii="Arial" w:hAnsi="Arial"/>
      <w:b/>
      <w:bCs/>
      <w:sz w:val="20"/>
      <w:szCs w:val="20"/>
    </w:rPr>
  </w:style>
  <w:style w:type="table" w:styleId="1-1">
    <w:name w:val="Grid Table 1 Light Accent 1"/>
    <w:basedOn w:val="a2"/>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a2"/>
    <w:next w:val="aa"/>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2F7100"/>
    <w:pPr>
      <w:spacing w:after="0" w:line="240" w:lineRule="auto"/>
    </w:pPr>
    <w:rPr>
      <w:rFonts w:ascii="Arial" w:hAnsi="Arial"/>
      <w:sz w:val="20"/>
    </w:rPr>
  </w:style>
  <w:style w:type="paragraph" w:styleId="40">
    <w:name w:val="toc 4"/>
    <w:basedOn w:val="a0"/>
    <w:next w:val="a0"/>
    <w:autoRedefine/>
    <w:uiPriority w:val="39"/>
    <w:semiHidden/>
    <w:unhideWhenUsed/>
    <w:rsid w:val="0032649F"/>
    <w:pPr>
      <w:spacing w:after="100"/>
      <w:ind w:left="600"/>
    </w:pPr>
  </w:style>
  <w:style w:type="paragraph" w:customStyle="1" w:styleId="Table">
    <w:name w:val="Table"/>
    <w:basedOn w:val="a0"/>
    <w:rsid w:val="00E935DA"/>
    <w:pPr>
      <w:spacing w:after="120" w:line="240" w:lineRule="auto"/>
    </w:pPr>
    <w:rPr>
      <w:rFonts w:ascii="Century Schoolbook" w:eastAsia="Times New Roman" w:hAnsi="Century Schoolbook" w:cs="Arial"/>
      <w:szCs w:val="20"/>
      <w:lang w:bidi="he-IL"/>
    </w:rPr>
  </w:style>
  <w:style w:type="character" w:styleId="af4">
    <w:name w:val="page number"/>
    <w:basedOn w:val="a1"/>
    <w:rsid w:val="00E935DA"/>
  </w:style>
  <w:style w:type="paragraph" w:styleId="af5">
    <w:name w:val="No Spacing"/>
    <w:uiPriority w:val="1"/>
    <w:qFormat/>
    <w:rsid w:val="000A59B4"/>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673">
      <w:bodyDiv w:val="1"/>
      <w:marLeft w:val="0"/>
      <w:marRight w:val="0"/>
      <w:marTop w:val="0"/>
      <w:marBottom w:val="0"/>
      <w:divBdr>
        <w:top w:val="none" w:sz="0" w:space="0" w:color="auto"/>
        <w:left w:val="none" w:sz="0" w:space="0" w:color="auto"/>
        <w:bottom w:val="none" w:sz="0" w:space="0" w:color="auto"/>
        <w:right w:val="none" w:sz="0" w:space="0" w:color="auto"/>
      </w:divBdr>
    </w:div>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2.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3.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4.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1BC96A-132F-400E-9CE0-1BF32AF8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Unitec Business Case Template</Template>
  <TotalTime>0</TotalTime>
  <Pages>13</Pages>
  <Words>1055</Words>
  <Characters>6020</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&lt;Project Name&gt;</vt:lpstr>
    </vt:vector>
  </TitlesOfParts>
  <Company>Unitec</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Yeonggyun Jeong</cp:lastModifiedBy>
  <cp:revision>2</cp:revision>
  <cp:lastPrinted>2019-07-12T02:17:00Z</cp:lastPrinted>
  <dcterms:created xsi:type="dcterms:W3CDTF">2020-05-24T20:44:00Z</dcterms:created>
  <dcterms:modified xsi:type="dcterms:W3CDTF">2020-05-24T20:44:00Z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